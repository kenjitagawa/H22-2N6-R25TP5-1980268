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138ED" w14:textId="77777777" w:rsidR="005B13C2" w:rsidRDefault="005B13C2" w:rsidP="005B13C2">
      <w:pPr>
        <w:jc w:val="center"/>
        <w:rPr>
          <w:caps/>
          <w:color w:val="0000FF"/>
        </w:rPr>
      </w:pPr>
    </w:p>
    <w:tbl>
      <w:tblPr>
        <w:tblW w:w="10907" w:type="dxa"/>
        <w:tblCellSpacing w:w="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"/>
        <w:gridCol w:w="1984"/>
        <w:gridCol w:w="8505"/>
      </w:tblGrid>
      <w:tr w:rsidR="0068744D" w:rsidRPr="0035641B" w14:paraId="16D17D34" w14:textId="77777777" w:rsidTr="00760567">
        <w:trPr>
          <w:trHeight w:val="240"/>
          <w:tblCellSpacing w:w="15" w:type="dxa"/>
        </w:trPr>
        <w:tc>
          <w:tcPr>
            <w:tcW w:w="10847" w:type="dxa"/>
            <w:gridSpan w:val="3"/>
            <w:shd w:val="pct12" w:color="auto" w:fill="auto"/>
            <w:vAlign w:val="center"/>
            <w:hideMark/>
          </w:tcPr>
          <w:p w14:paraId="0F6AFF51" w14:textId="2A88AF54" w:rsidR="0068744D" w:rsidRPr="006072DB" w:rsidRDefault="0068744D" w:rsidP="00530E5D">
            <w:pPr>
              <w:jc w:val="center"/>
              <w:rPr>
                <w:b/>
                <w:bCs/>
                <w:sz w:val="32"/>
                <w:szCs w:val="32"/>
                <w:lang w:eastAsia="fr-CA"/>
              </w:rPr>
            </w:pPr>
            <w:r w:rsidRPr="006072DB">
              <w:rPr>
                <w:rFonts w:ascii="Courier New" w:hAnsi="Courier New" w:cs="Courier New"/>
                <w:b/>
                <w:noProof/>
                <w:color w:val="008080"/>
                <w:sz w:val="32"/>
                <w:szCs w:val="32"/>
                <w:lang w:eastAsia="fr-CA"/>
              </w:rPr>
              <w:t>I</w:t>
            </w:r>
            <w:r>
              <w:rPr>
                <w:rFonts w:ascii="Courier New" w:hAnsi="Courier New" w:cs="Courier New"/>
                <w:b/>
                <w:noProof/>
                <w:color w:val="008080"/>
                <w:sz w:val="32"/>
                <w:szCs w:val="32"/>
                <w:lang w:eastAsia="fr-CA"/>
              </w:rPr>
              <w:t>Chanson</w:t>
            </w:r>
          </w:p>
        </w:tc>
      </w:tr>
      <w:tr w:rsidR="0068744D" w:rsidRPr="0035641B" w14:paraId="056CA966" w14:textId="77777777" w:rsidTr="00E82D00">
        <w:trPr>
          <w:trHeight w:val="423"/>
          <w:tblCellSpacing w:w="15" w:type="dxa"/>
        </w:trPr>
        <w:tc>
          <w:tcPr>
            <w:tcW w:w="10847" w:type="dxa"/>
            <w:gridSpan w:val="3"/>
            <w:shd w:val="clear" w:color="auto" w:fill="auto"/>
            <w:vAlign w:val="center"/>
            <w:hideMark/>
          </w:tcPr>
          <w:p w14:paraId="4A9D3240" w14:textId="10972D84" w:rsidR="0068744D" w:rsidRPr="00CA562B" w:rsidRDefault="00E82D00" w:rsidP="0068744D">
            <w:pPr>
              <w:pStyle w:val="PrformatHTML"/>
              <w:shd w:val="clear" w:color="auto" w:fill="FFFFFF"/>
              <w:rPr>
                <w:rFonts w:asciiTheme="minorHAnsi" w:hAnsiTheme="minorHAnsi" w:cstheme="minorHAnsi"/>
                <w:noProof/>
                <w:sz w:val="24"/>
                <w:lang w:eastAsia="fr-FR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fr-FR"/>
              </w:rPr>
              <w:t xml:space="preserve"> </w:t>
            </w:r>
            <w:r w:rsidR="0068744D" w:rsidRPr="00CA562B">
              <w:rPr>
                <w:rFonts w:asciiTheme="minorHAnsi" w:hAnsiTheme="minorHAnsi" w:cstheme="minorHAnsi"/>
                <w:noProof/>
                <w:sz w:val="24"/>
                <w:lang w:eastAsia="fr-FR"/>
              </w:rPr>
              <w:t>Définit tous les éléments requis pour une chanson</w:t>
            </w:r>
          </w:p>
          <w:p w14:paraId="4E03DE1C" w14:textId="77777777" w:rsidR="0068744D" w:rsidRPr="007C6FC2" w:rsidRDefault="0068744D" w:rsidP="00530E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eastAsia="fr-CA"/>
              </w:rPr>
            </w:pPr>
          </w:p>
        </w:tc>
      </w:tr>
      <w:tr w:rsidR="0068744D" w:rsidRPr="0035641B" w14:paraId="186A83C4" w14:textId="77777777" w:rsidTr="00E82D00">
        <w:trPr>
          <w:trHeight w:val="1607"/>
          <w:tblCellSpacing w:w="15" w:type="dxa"/>
        </w:trPr>
        <w:tc>
          <w:tcPr>
            <w:tcW w:w="10847" w:type="dxa"/>
            <w:gridSpan w:val="3"/>
            <w:vAlign w:val="center"/>
          </w:tcPr>
          <w:p w14:paraId="52BF8552" w14:textId="5A2FD6D4" w:rsidR="0068744D" w:rsidRPr="00946143" w:rsidRDefault="00A66FC8" w:rsidP="0094614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eastAsia="fr-CA"/>
              </w:rPr>
            </w:pPr>
            <w:r>
              <w:rPr>
                <w:noProof/>
              </w:rPr>
              <w:drawing>
                <wp:inline distT="0" distB="0" distL="0" distR="0" wp14:anchorId="55CEE661" wp14:editId="0C4A6B80">
                  <wp:extent cx="2352675" cy="1905728"/>
                  <wp:effectExtent l="0" t="0" r="0" b="0"/>
                  <wp:docPr id="22" name="Imag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9981" cy="1919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0CC1" w:rsidRPr="0035641B" w14:paraId="424993B4" w14:textId="77777777" w:rsidTr="00A66FC8">
        <w:trPr>
          <w:trHeight w:val="486"/>
          <w:tblCellSpacing w:w="15" w:type="dxa"/>
        </w:trPr>
        <w:tc>
          <w:tcPr>
            <w:tcW w:w="2357" w:type="dxa"/>
            <w:gridSpan w:val="2"/>
            <w:vAlign w:val="center"/>
            <w:hideMark/>
          </w:tcPr>
          <w:p w14:paraId="494DBC09" w14:textId="77777777" w:rsidR="0068744D" w:rsidRPr="0035641B" w:rsidRDefault="0068744D" w:rsidP="00530E5D">
            <w:pPr>
              <w:jc w:val="center"/>
              <w:rPr>
                <w:b/>
                <w:bCs/>
                <w:lang w:eastAsia="fr-CA"/>
              </w:rPr>
            </w:pPr>
            <w:r>
              <w:rPr>
                <w:b/>
                <w:bCs/>
                <w:lang w:eastAsia="fr-CA"/>
              </w:rPr>
              <w:t> Propriétés/Méthodes</w:t>
            </w:r>
          </w:p>
        </w:tc>
        <w:tc>
          <w:tcPr>
            <w:tcW w:w="8460" w:type="dxa"/>
            <w:vAlign w:val="center"/>
            <w:hideMark/>
          </w:tcPr>
          <w:p w14:paraId="46338A33" w14:textId="77777777" w:rsidR="0068744D" w:rsidRPr="0035641B" w:rsidRDefault="0068744D" w:rsidP="00530E5D">
            <w:pPr>
              <w:jc w:val="left"/>
              <w:rPr>
                <w:b/>
                <w:bCs/>
                <w:lang w:eastAsia="fr-CA"/>
              </w:rPr>
            </w:pPr>
            <w:r w:rsidRPr="0035641B">
              <w:rPr>
                <w:b/>
                <w:bCs/>
                <w:lang w:eastAsia="fr-CA"/>
              </w:rPr>
              <w:t>Description</w:t>
            </w:r>
          </w:p>
        </w:tc>
      </w:tr>
      <w:tr w:rsidR="00760567" w:rsidRPr="0035641B" w14:paraId="0887E029" w14:textId="77777777" w:rsidTr="00A66FC8">
        <w:trPr>
          <w:trHeight w:val="480"/>
          <w:tblCellSpacing w:w="15" w:type="dxa"/>
        </w:trPr>
        <w:tc>
          <w:tcPr>
            <w:tcW w:w="373" w:type="dxa"/>
            <w:vAlign w:val="center"/>
          </w:tcPr>
          <w:p w14:paraId="1BB43DAE" w14:textId="77777777" w:rsidR="0068744D" w:rsidRDefault="0068744D" w:rsidP="00530E5D">
            <w:pPr>
              <w:jc w:val="center"/>
            </w:pPr>
            <w:r>
              <w:rPr>
                <w:noProof/>
                <w:lang w:eastAsia="fr-CA"/>
              </w:rPr>
              <w:drawing>
                <wp:inline distT="0" distB="0" distL="0" distR="0" wp14:anchorId="5C73F715" wp14:editId="67DAD9F0">
                  <wp:extent cx="161925" cy="171450"/>
                  <wp:effectExtent l="0" t="0" r="0" b="0"/>
                  <wp:docPr id="102" name="Image 102" descr="https://sites.google.com/site/notionscsharpcem/_/rsrc/1370789784900/guicontroles/guitimer/Propri%C3%A9t%C3%A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sites.google.com/site/notionscsharpcem/_/rsrc/1370789784900/guicontroles/guitimer/Propri%C3%A9t%C3%A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4" w:type="dxa"/>
            <w:vAlign w:val="center"/>
          </w:tcPr>
          <w:p w14:paraId="6CAEF527" w14:textId="77777777" w:rsidR="0068744D" w:rsidRPr="00137E20" w:rsidRDefault="0068744D" w:rsidP="00530E5D">
            <w:pPr>
              <w:jc w:val="left"/>
              <w:rPr>
                <w:rFonts w:ascii="Consolas" w:hAnsi="Consolas" w:cs="Courier New"/>
                <w:color w:val="000000"/>
                <w:sz w:val="20"/>
                <w:szCs w:val="20"/>
                <w:lang w:eastAsia="fr-CA"/>
              </w:rPr>
            </w:pPr>
            <w:proofErr w:type="spellStart"/>
            <w:r w:rsidRPr="00137E20">
              <w:rPr>
                <w:b/>
                <w:color w:val="548DD4" w:themeColor="text2" w:themeTint="99"/>
              </w:rPr>
              <w:t>Annee</w:t>
            </w:r>
            <w:proofErr w:type="spellEnd"/>
          </w:p>
        </w:tc>
        <w:tc>
          <w:tcPr>
            <w:tcW w:w="8460" w:type="dxa"/>
            <w:vAlign w:val="center"/>
          </w:tcPr>
          <w:p w14:paraId="0EFFDB2C" w14:textId="5C88A3FC" w:rsidR="0068744D" w:rsidRPr="00CA562B" w:rsidRDefault="0068744D" w:rsidP="0068744D">
            <w:pPr>
              <w:ind w:right="191"/>
              <w:rPr>
                <w:rFonts w:asciiTheme="minorHAnsi" w:hAnsiTheme="minorHAnsi" w:cstheme="minorHAnsi"/>
                <w:sz w:val="22"/>
                <w:szCs w:val="22"/>
                <w:lang w:eastAsia="fr-CA"/>
              </w:rPr>
            </w:pPr>
            <w:r w:rsidRPr="00CA562B">
              <w:rPr>
                <w:rFonts w:asciiTheme="minorHAnsi" w:hAnsiTheme="minorHAnsi" w:cstheme="minorHAnsi"/>
                <w:noProof/>
                <w:sz w:val="22"/>
                <w:szCs w:val="22"/>
                <w:lang w:eastAsia="fr-FR"/>
              </w:rPr>
              <w:t>Obtient</w:t>
            </w:r>
            <w:r w:rsidRPr="00CA562B">
              <w:rPr>
                <w:rFonts w:asciiTheme="minorHAnsi" w:hAnsiTheme="minorHAnsi" w:cstheme="minorHAnsi"/>
                <w:sz w:val="22"/>
                <w:szCs w:val="22"/>
              </w:rPr>
              <w:t xml:space="preserve"> l’année de création de la chanson </w:t>
            </w:r>
          </w:p>
        </w:tc>
      </w:tr>
      <w:tr w:rsidR="00760567" w:rsidRPr="0035641B" w14:paraId="51A31314" w14:textId="77777777" w:rsidTr="00A66FC8">
        <w:trPr>
          <w:trHeight w:val="474"/>
          <w:tblCellSpacing w:w="15" w:type="dxa"/>
        </w:trPr>
        <w:tc>
          <w:tcPr>
            <w:tcW w:w="373" w:type="dxa"/>
            <w:vAlign w:val="center"/>
          </w:tcPr>
          <w:p w14:paraId="5FAF28B5" w14:textId="77777777" w:rsidR="0068744D" w:rsidRDefault="0068744D" w:rsidP="00530E5D">
            <w:pPr>
              <w:jc w:val="center"/>
            </w:pPr>
            <w:r>
              <w:rPr>
                <w:noProof/>
                <w:lang w:eastAsia="fr-CA"/>
              </w:rPr>
              <w:drawing>
                <wp:inline distT="0" distB="0" distL="0" distR="0" wp14:anchorId="51E7A8F3" wp14:editId="3F49472C">
                  <wp:extent cx="161925" cy="171450"/>
                  <wp:effectExtent l="0" t="0" r="0" b="0"/>
                  <wp:docPr id="103" name="Image 103" descr="https://sites.google.com/site/notionscsharpcem/_/rsrc/1370789784900/guicontroles/guitimer/Propri%C3%A9t%C3%A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sites.google.com/site/notionscsharpcem/_/rsrc/1370789784900/guicontroles/guitimer/Propri%C3%A9t%C3%A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4" w:type="dxa"/>
            <w:vAlign w:val="center"/>
          </w:tcPr>
          <w:p w14:paraId="5DB9A136" w14:textId="77777777" w:rsidR="0068744D" w:rsidRPr="00137E20" w:rsidRDefault="0068744D" w:rsidP="00530E5D">
            <w:pPr>
              <w:jc w:val="left"/>
              <w:rPr>
                <w:rFonts w:ascii="Consolas" w:hAnsi="Consolas"/>
                <w:color w:val="000000"/>
              </w:rPr>
            </w:pPr>
            <w:r w:rsidRPr="00137E20">
              <w:rPr>
                <w:b/>
                <w:color w:val="548DD4" w:themeColor="text2" w:themeTint="99"/>
              </w:rPr>
              <w:t>Artiste</w:t>
            </w:r>
          </w:p>
        </w:tc>
        <w:tc>
          <w:tcPr>
            <w:tcW w:w="8460" w:type="dxa"/>
            <w:vAlign w:val="center"/>
          </w:tcPr>
          <w:p w14:paraId="356A7F51" w14:textId="0107D1FE" w:rsidR="0068744D" w:rsidRPr="00CA562B" w:rsidRDefault="0068744D" w:rsidP="0068744D">
            <w:pPr>
              <w:pStyle w:val="PrformatHTML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CA562B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Obtient le nom de l’artiste ou du groupe ayant créé la chanson</w:t>
            </w:r>
          </w:p>
        </w:tc>
      </w:tr>
      <w:tr w:rsidR="00760567" w:rsidRPr="0035641B" w14:paraId="646BD137" w14:textId="77777777" w:rsidTr="00A66FC8">
        <w:trPr>
          <w:trHeight w:val="468"/>
          <w:tblCellSpacing w:w="15" w:type="dxa"/>
        </w:trPr>
        <w:tc>
          <w:tcPr>
            <w:tcW w:w="373" w:type="dxa"/>
            <w:vAlign w:val="center"/>
          </w:tcPr>
          <w:p w14:paraId="781FB922" w14:textId="0DC9CCEF" w:rsidR="0068744D" w:rsidRDefault="00A66FC8" w:rsidP="00530E5D">
            <w:pPr>
              <w:jc w:val="center"/>
            </w:pPr>
            <w:r>
              <w:rPr>
                <w:noProof/>
                <w:lang w:eastAsia="fr-CA"/>
              </w:rPr>
              <w:drawing>
                <wp:inline distT="0" distB="0" distL="0" distR="0" wp14:anchorId="11C7AB8B" wp14:editId="340CA83F">
                  <wp:extent cx="161925" cy="171450"/>
                  <wp:effectExtent l="0" t="0" r="0" b="0"/>
                  <wp:docPr id="104" name="Image 104" descr="https://sites.google.com/site/notionscsharpcem/_/rsrc/1370789784900/guicontroles/guitimer/Propri%C3%A9t%C3%A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sites.google.com/site/notionscsharpcem/_/rsrc/1370789784900/guicontroles/guitimer/Propri%C3%A9t%C3%A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4" w:type="dxa"/>
            <w:vAlign w:val="center"/>
          </w:tcPr>
          <w:p w14:paraId="740E4981" w14:textId="77777777" w:rsidR="0068744D" w:rsidRPr="00137E20" w:rsidRDefault="0068744D" w:rsidP="00530E5D">
            <w:pPr>
              <w:jc w:val="left"/>
              <w:rPr>
                <w:rFonts w:ascii="Consolas" w:hAnsi="Consolas"/>
                <w:color w:val="000000"/>
              </w:rPr>
            </w:pPr>
            <w:r w:rsidRPr="00137E20">
              <w:rPr>
                <w:b/>
                <w:color w:val="548DD4" w:themeColor="text2" w:themeTint="99"/>
              </w:rPr>
              <w:t>Titre</w:t>
            </w:r>
          </w:p>
        </w:tc>
        <w:tc>
          <w:tcPr>
            <w:tcW w:w="8460" w:type="dxa"/>
            <w:vAlign w:val="center"/>
          </w:tcPr>
          <w:p w14:paraId="6326D951" w14:textId="240FAFC7" w:rsidR="0068744D" w:rsidRPr="00CA562B" w:rsidRDefault="0068744D" w:rsidP="0068744D">
            <w:pPr>
              <w:ind w:right="191"/>
              <w:rPr>
                <w:rFonts w:asciiTheme="minorHAnsi" w:hAnsiTheme="minorHAnsi" w:cstheme="minorHAnsi"/>
                <w:sz w:val="22"/>
                <w:szCs w:val="22"/>
              </w:rPr>
            </w:pPr>
            <w:r w:rsidRPr="00CA562B">
              <w:rPr>
                <w:rFonts w:asciiTheme="minorHAnsi" w:hAnsiTheme="minorHAnsi" w:cstheme="minorHAnsi"/>
                <w:noProof/>
                <w:sz w:val="22"/>
                <w:szCs w:val="22"/>
                <w:lang w:eastAsia="fr-FR"/>
              </w:rPr>
              <w:t>Obtient</w:t>
            </w:r>
            <w:r w:rsidRPr="00CA562B">
              <w:rPr>
                <w:rFonts w:asciiTheme="minorHAnsi" w:hAnsiTheme="minorHAnsi" w:cstheme="minorHAnsi"/>
                <w:sz w:val="22"/>
                <w:szCs w:val="22"/>
              </w:rPr>
              <w:t xml:space="preserve"> le titre de la chanson</w:t>
            </w:r>
          </w:p>
        </w:tc>
      </w:tr>
      <w:tr w:rsidR="00B70CC1" w:rsidRPr="0035641B" w14:paraId="7CACE8DC" w14:textId="77777777" w:rsidTr="00A66FC8">
        <w:trPr>
          <w:trHeight w:val="468"/>
          <w:tblCellSpacing w:w="15" w:type="dxa"/>
        </w:trPr>
        <w:tc>
          <w:tcPr>
            <w:tcW w:w="373" w:type="dxa"/>
            <w:vAlign w:val="center"/>
          </w:tcPr>
          <w:p w14:paraId="0787EEC1" w14:textId="5CB9D6EF" w:rsidR="0068744D" w:rsidRDefault="00A66FC8" w:rsidP="00530E5D">
            <w:pPr>
              <w:jc w:val="center"/>
              <w:rPr>
                <w:noProof/>
                <w:lang w:eastAsia="fr-CA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60776930" wp14:editId="600B3286">
                  <wp:extent cx="161925" cy="171450"/>
                  <wp:effectExtent l="0" t="0" r="0" b="0"/>
                  <wp:docPr id="21" name="Image 21" descr="https://sites.google.com/site/notionscsharpcem/_/rsrc/1370789784900/guicontroles/guitimer/Propri%C3%A9t%C3%A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sites.google.com/site/notionscsharpcem/_/rsrc/1370789784900/guicontroles/guitimer/Propri%C3%A9t%C3%A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4" w:type="dxa"/>
            <w:vAlign w:val="center"/>
          </w:tcPr>
          <w:p w14:paraId="04DF06E8" w14:textId="71B9B745" w:rsidR="0068744D" w:rsidRPr="00137E20" w:rsidRDefault="0068744D" w:rsidP="00530E5D">
            <w:pPr>
              <w:jc w:val="left"/>
              <w:rPr>
                <w:b/>
                <w:color w:val="548DD4" w:themeColor="text2" w:themeTint="99"/>
              </w:rPr>
            </w:pPr>
            <w:r>
              <w:rPr>
                <w:b/>
                <w:color w:val="548DD4" w:themeColor="text2" w:themeTint="99"/>
              </w:rPr>
              <w:t>Format</w:t>
            </w:r>
          </w:p>
        </w:tc>
        <w:tc>
          <w:tcPr>
            <w:tcW w:w="8460" w:type="dxa"/>
            <w:vAlign w:val="center"/>
          </w:tcPr>
          <w:p w14:paraId="7B18ACDF" w14:textId="08D7291C" w:rsidR="0068744D" w:rsidRPr="00CA562B" w:rsidRDefault="0068744D" w:rsidP="00A66FC8">
            <w:pPr>
              <w:pStyle w:val="PrformatHTML"/>
              <w:shd w:val="clear" w:color="auto" w:fill="FFFFFF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A562B">
              <w:rPr>
                <w:rFonts w:asciiTheme="minorHAnsi" w:hAnsiTheme="minorHAnsi" w:cstheme="minorHAnsi"/>
                <w:noProof/>
                <w:sz w:val="22"/>
                <w:szCs w:val="22"/>
                <w:lang w:eastAsia="fr-FR"/>
              </w:rPr>
              <w:t>Obtient le format audio de la chanson par exemple AAC, MP3 ou WMA</w:t>
            </w:r>
          </w:p>
        </w:tc>
      </w:tr>
      <w:tr w:rsidR="00760567" w:rsidRPr="0035641B" w14:paraId="6BA88D32" w14:textId="77777777" w:rsidTr="00A66FC8">
        <w:trPr>
          <w:trHeight w:val="476"/>
          <w:tblCellSpacing w:w="15" w:type="dxa"/>
        </w:trPr>
        <w:tc>
          <w:tcPr>
            <w:tcW w:w="373" w:type="dxa"/>
            <w:vAlign w:val="center"/>
          </w:tcPr>
          <w:p w14:paraId="17460E30" w14:textId="77777777" w:rsidR="0068744D" w:rsidRDefault="0068744D" w:rsidP="00530E5D">
            <w:pPr>
              <w:jc w:val="center"/>
            </w:pPr>
            <w:r>
              <w:rPr>
                <w:noProof/>
                <w:lang w:eastAsia="fr-CA"/>
              </w:rPr>
              <w:drawing>
                <wp:inline distT="0" distB="0" distL="0" distR="0" wp14:anchorId="21207AE1" wp14:editId="7616DEB4">
                  <wp:extent cx="161925" cy="171450"/>
                  <wp:effectExtent l="0" t="0" r="0" b="0"/>
                  <wp:docPr id="105" name="Image 105" descr="https://sites.google.com/site/notionscsharpcem/_/rsrc/1370789784900/guicontroles/guitimer/Propri%C3%A9t%C3%A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sites.google.com/site/notionscsharpcem/_/rsrc/1370789784900/guicontroles/guitimer/Propri%C3%A9t%C3%A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4" w:type="dxa"/>
            <w:vAlign w:val="center"/>
          </w:tcPr>
          <w:p w14:paraId="759B0DCB" w14:textId="77777777" w:rsidR="0068744D" w:rsidRPr="00137E20" w:rsidRDefault="0068744D" w:rsidP="00530E5D">
            <w:pPr>
              <w:jc w:val="left"/>
              <w:rPr>
                <w:rFonts w:ascii="Consolas" w:hAnsi="Consolas"/>
                <w:color w:val="000000"/>
              </w:rPr>
            </w:pPr>
            <w:proofErr w:type="spellStart"/>
            <w:r w:rsidRPr="00137E20">
              <w:rPr>
                <w:b/>
                <w:color w:val="548DD4" w:themeColor="text2" w:themeTint="99"/>
              </w:rPr>
              <w:t>NomFichier</w:t>
            </w:r>
            <w:proofErr w:type="spellEnd"/>
          </w:p>
        </w:tc>
        <w:tc>
          <w:tcPr>
            <w:tcW w:w="8460" w:type="dxa"/>
            <w:vAlign w:val="center"/>
          </w:tcPr>
          <w:p w14:paraId="586D1417" w14:textId="4150BE8C" w:rsidR="0068744D" w:rsidRPr="00CA562B" w:rsidRDefault="0068744D" w:rsidP="00A66FC8">
            <w:pPr>
              <w:ind w:right="191"/>
              <w:rPr>
                <w:rFonts w:asciiTheme="minorHAnsi" w:hAnsiTheme="minorHAnsi" w:cstheme="minorHAnsi"/>
                <w:sz w:val="22"/>
                <w:szCs w:val="22"/>
                <w:lang w:eastAsia="fr-CA"/>
              </w:rPr>
            </w:pPr>
            <w:r w:rsidRPr="00CA562B">
              <w:rPr>
                <w:rFonts w:asciiTheme="minorHAnsi" w:hAnsiTheme="minorHAnsi" w:cstheme="minorHAnsi"/>
                <w:noProof/>
                <w:sz w:val="22"/>
                <w:szCs w:val="22"/>
                <w:lang w:eastAsia="fr-FR"/>
              </w:rPr>
              <w:t>Obtient</w:t>
            </w:r>
            <w:r w:rsidRPr="00CA562B">
              <w:rPr>
                <w:rFonts w:asciiTheme="minorHAnsi" w:hAnsiTheme="minorHAnsi" w:cstheme="minorHAnsi"/>
                <w:sz w:val="22"/>
                <w:szCs w:val="22"/>
              </w:rPr>
              <w:t xml:space="preserve"> le nom de fichier de la chanson</w:t>
            </w:r>
          </w:p>
        </w:tc>
      </w:tr>
      <w:tr w:rsidR="00760567" w:rsidRPr="0035641B" w14:paraId="386F65B0" w14:textId="77777777" w:rsidTr="00A66FC8">
        <w:trPr>
          <w:trHeight w:val="484"/>
          <w:tblCellSpacing w:w="15" w:type="dxa"/>
        </w:trPr>
        <w:tc>
          <w:tcPr>
            <w:tcW w:w="373" w:type="dxa"/>
            <w:vAlign w:val="center"/>
          </w:tcPr>
          <w:p w14:paraId="3C3DA502" w14:textId="77777777" w:rsidR="0068744D" w:rsidRDefault="0068744D" w:rsidP="00530E5D">
            <w:pPr>
              <w:jc w:val="center"/>
            </w:pPr>
            <w:r>
              <w:rPr>
                <w:noProof/>
                <w:lang w:eastAsia="fr-CA"/>
              </w:rPr>
              <w:drawing>
                <wp:inline distT="0" distB="0" distL="0" distR="0" wp14:anchorId="666A9ED7" wp14:editId="235C9D43">
                  <wp:extent cx="161925" cy="171450"/>
                  <wp:effectExtent l="0" t="0" r="0" b="0"/>
                  <wp:docPr id="106" name="Image 106" descr="https://sites.google.com/site/notionscsharpcem/_/rsrc/1370789784900/guicontroles/guitimer/Propri%C3%A9t%C3%A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sites.google.com/site/notionscsharpcem/_/rsrc/1370789784900/guicontroles/guitimer/Propri%C3%A9t%C3%A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4" w:type="dxa"/>
            <w:vAlign w:val="center"/>
          </w:tcPr>
          <w:p w14:paraId="4E6E5435" w14:textId="27B000C6" w:rsidR="0068744D" w:rsidRPr="00B52A5E" w:rsidRDefault="0068744D" w:rsidP="00530E5D">
            <w:pPr>
              <w:jc w:val="left"/>
              <w:rPr>
                <w:rFonts w:ascii="Consolas" w:hAnsi="Consolas"/>
                <w:color w:val="000000"/>
              </w:rPr>
            </w:pPr>
            <w:r w:rsidRPr="00137E20">
              <w:rPr>
                <w:b/>
                <w:color w:val="548DD4" w:themeColor="text2" w:themeTint="99"/>
              </w:rPr>
              <w:t>Paroles</w:t>
            </w:r>
          </w:p>
        </w:tc>
        <w:tc>
          <w:tcPr>
            <w:tcW w:w="8460" w:type="dxa"/>
            <w:vAlign w:val="center"/>
          </w:tcPr>
          <w:p w14:paraId="3CE85771" w14:textId="7F97CF6C" w:rsidR="0068744D" w:rsidRPr="00CA562B" w:rsidRDefault="0068744D" w:rsidP="00CA562B">
            <w:pPr>
              <w:pStyle w:val="PrformatHTML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CA562B">
              <w:rPr>
                <w:rFonts w:asciiTheme="minorHAnsi" w:hAnsiTheme="minorHAnsi" w:cstheme="minorHAnsi"/>
                <w:sz w:val="22"/>
                <w:szCs w:val="22"/>
              </w:rPr>
              <w:t>Cette propriété </w:t>
            </w:r>
            <w:r w:rsidR="00CA562B">
              <w:rPr>
                <w:rFonts w:asciiTheme="minorHAnsi" w:hAnsiTheme="minorHAnsi" w:cstheme="minorHAnsi"/>
                <w:sz w:val="22"/>
                <w:szCs w:val="22"/>
              </w:rPr>
              <w:t>calculée va obtenir les paroles de la chanson à partir d’un fichier texte</w:t>
            </w:r>
          </w:p>
        </w:tc>
      </w:tr>
      <w:tr w:rsidR="00760567" w:rsidRPr="00754EAB" w14:paraId="2FD3B09D" w14:textId="77777777" w:rsidTr="00A66FC8">
        <w:trPr>
          <w:trHeight w:val="505"/>
          <w:tblCellSpacing w:w="15" w:type="dxa"/>
        </w:trPr>
        <w:tc>
          <w:tcPr>
            <w:tcW w:w="373" w:type="dxa"/>
            <w:vAlign w:val="center"/>
          </w:tcPr>
          <w:p w14:paraId="166D6BCC" w14:textId="77777777" w:rsidR="0068744D" w:rsidRPr="0035641B" w:rsidRDefault="0068744D" w:rsidP="00530E5D">
            <w:pPr>
              <w:jc w:val="center"/>
              <w:rPr>
                <w:lang w:eastAsia="fr-CA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5176DF73" wp14:editId="58672BCC">
                  <wp:extent cx="133350" cy="152400"/>
                  <wp:effectExtent l="0" t="0" r="0" b="0"/>
                  <wp:docPr id="109" name="Image 109" descr="https://sites.google.com/site/notionscsharpcem/_/rsrc/1370789050330/instanciation_objets/M%C3%A9th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sites.google.com/site/notionscsharpcem/_/rsrc/1370789050330/instanciation_objets/M%C3%A9th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4" w:type="dxa"/>
            <w:vAlign w:val="center"/>
          </w:tcPr>
          <w:p w14:paraId="20ADACE6" w14:textId="4EA9DCC2" w:rsidR="0068744D" w:rsidRPr="00E716F8" w:rsidRDefault="0068744D" w:rsidP="00530E5D">
            <w:pPr>
              <w:jc w:val="left"/>
              <w:rPr>
                <w:rFonts w:ascii="Consolas" w:hAnsi="Consolas"/>
                <w:color w:val="000000"/>
              </w:rPr>
            </w:pPr>
            <w:proofErr w:type="spellStart"/>
            <w:r w:rsidRPr="00486D09">
              <w:rPr>
                <w:b/>
                <w:color w:val="548DD4" w:themeColor="text2" w:themeTint="99"/>
              </w:rPr>
              <w:t>LireEntete</w:t>
            </w:r>
            <w:proofErr w:type="spellEnd"/>
          </w:p>
        </w:tc>
        <w:tc>
          <w:tcPr>
            <w:tcW w:w="8460" w:type="dxa"/>
            <w:vAlign w:val="center"/>
          </w:tcPr>
          <w:p w14:paraId="61D8FA7F" w14:textId="77777777" w:rsidR="00B70CC1" w:rsidRDefault="00B70CC1" w:rsidP="00B70CC1">
            <w:pPr>
              <w:pStyle w:val="PrformatHTML"/>
              <w:shd w:val="clear" w:color="auto" w:fill="FFFFFF"/>
              <w:rPr>
                <w:rFonts w:ascii="Consolas" w:hAnsi="Consolas"/>
                <w:color w:val="000000"/>
              </w:rPr>
            </w:pPr>
            <w:proofErr w:type="spellStart"/>
            <w:proofErr w:type="gramStart"/>
            <w:r>
              <w:rPr>
                <w:rFonts w:ascii="Consolas" w:hAnsi="Consolas"/>
                <w:color w:val="74531F"/>
              </w:rPr>
              <w:t>LireEntete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gramEnd"/>
            <w:r>
              <w:rPr>
                <w:rFonts w:ascii="Consolas" w:hAnsi="Consolas"/>
                <w:color w:val="000000"/>
              </w:rPr>
              <w:t>)</w:t>
            </w:r>
          </w:p>
          <w:p w14:paraId="41CEA66E" w14:textId="51FE7CCD" w:rsidR="0068744D" w:rsidRPr="00CA562B" w:rsidRDefault="00A66FC8" w:rsidP="00530E5D">
            <w:pPr>
              <w:ind w:right="191"/>
              <w:jc w:val="left"/>
              <w:rPr>
                <w:rFonts w:asciiTheme="minorHAnsi" w:hAnsiTheme="minorHAnsi" w:cstheme="minorHAnsi"/>
                <w:szCs w:val="20"/>
                <w:lang w:eastAsia="fr-CA"/>
              </w:rPr>
            </w:pPr>
            <w:r w:rsidRPr="00CA562B">
              <w:rPr>
                <w:rFonts w:asciiTheme="minorHAnsi" w:hAnsiTheme="minorHAnsi" w:cstheme="minorHAnsi"/>
                <w:szCs w:val="20"/>
                <w:lang w:eastAsia="fr-CA"/>
              </w:rPr>
              <w:t>Lecture de l’en-tête du fichier soit uniquement la première ligne</w:t>
            </w:r>
          </w:p>
        </w:tc>
      </w:tr>
      <w:tr w:rsidR="00760567" w:rsidRPr="0068744D" w14:paraId="2188C866" w14:textId="77777777" w:rsidTr="00CA562B">
        <w:trPr>
          <w:trHeight w:val="619"/>
          <w:tblCellSpacing w:w="15" w:type="dxa"/>
        </w:trPr>
        <w:tc>
          <w:tcPr>
            <w:tcW w:w="373" w:type="dxa"/>
            <w:vAlign w:val="center"/>
          </w:tcPr>
          <w:p w14:paraId="672B4B07" w14:textId="350C13AB" w:rsidR="0068744D" w:rsidRDefault="00CF5A59" w:rsidP="00530E5D">
            <w:pPr>
              <w:jc w:val="center"/>
              <w:rPr>
                <w:noProof/>
                <w:lang w:eastAsia="fr-CA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2B5B5499" wp14:editId="69C94460">
                  <wp:extent cx="133350" cy="152400"/>
                  <wp:effectExtent l="0" t="0" r="0" b="0"/>
                  <wp:docPr id="3" name="Image 3" descr="https://sites.google.com/site/notionscsharpcem/_/rsrc/1370789050330/instanciation_objets/M%C3%A9th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sites.google.com/site/notionscsharpcem/_/rsrc/1370789050330/instanciation_objets/M%C3%A9th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4" w:type="dxa"/>
            <w:vAlign w:val="center"/>
          </w:tcPr>
          <w:p w14:paraId="6F382946" w14:textId="5C8AAA08" w:rsidR="0068744D" w:rsidRPr="00E716F8" w:rsidRDefault="0068744D" w:rsidP="00E716F8">
            <w:pPr>
              <w:jc w:val="left"/>
              <w:rPr>
                <w:rFonts w:ascii="Consolas" w:hAnsi="Consolas"/>
                <w:color w:val="000000"/>
              </w:rPr>
            </w:pPr>
            <w:proofErr w:type="spellStart"/>
            <w:r w:rsidRPr="00486D09">
              <w:rPr>
                <w:b/>
                <w:color w:val="548DD4" w:themeColor="text2" w:themeTint="99"/>
              </w:rPr>
              <w:t>LireParoles</w:t>
            </w:r>
            <w:proofErr w:type="spellEnd"/>
          </w:p>
        </w:tc>
        <w:tc>
          <w:tcPr>
            <w:tcW w:w="8460" w:type="dxa"/>
            <w:vAlign w:val="center"/>
          </w:tcPr>
          <w:p w14:paraId="58946029" w14:textId="77777777" w:rsidR="0068744D" w:rsidRDefault="0068744D" w:rsidP="00530E5D">
            <w:pPr>
              <w:pStyle w:val="PrformatHTML"/>
              <w:shd w:val="clear" w:color="auto" w:fill="FFFFFF"/>
              <w:rPr>
                <w:rFonts w:ascii="Consolas" w:hAnsi="Consolas"/>
                <w:color w:val="000000"/>
              </w:rPr>
            </w:pPr>
            <w:proofErr w:type="spellStart"/>
            <w:proofErr w:type="gramStart"/>
            <w:r>
              <w:rPr>
                <w:rFonts w:ascii="Consolas" w:hAnsi="Consolas"/>
                <w:color w:val="74531F"/>
              </w:rPr>
              <w:t>LireParoles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</w:rPr>
              <w:t>StreamReader</w:t>
            </w:r>
            <w:proofErr w:type="spellEnd"/>
            <w:r>
              <w:rPr>
                <w:rFonts w:ascii="Consolas" w:hAnsi="Consolas"/>
                <w:color w:val="000000"/>
              </w:rPr>
              <w:t> </w:t>
            </w:r>
            <w:proofErr w:type="spellStart"/>
            <w:r>
              <w:rPr>
                <w:rFonts w:ascii="Consolas" w:hAnsi="Consolas"/>
                <w:color w:val="1F377F"/>
              </w:rPr>
              <w:t>pobjFichier</w:t>
            </w:r>
            <w:proofErr w:type="spellEnd"/>
            <w:r>
              <w:rPr>
                <w:rFonts w:ascii="Consolas" w:hAnsi="Consolas"/>
                <w:color w:val="000000"/>
              </w:rPr>
              <w:t>);</w:t>
            </w:r>
          </w:p>
          <w:p w14:paraId="7C6749D7" w14:textId="2B0699AB" w:rsidR="0068744D" w:rsidRPr="00CA562B" w:rsidRDefault="00B70CC1" w:rsidP="00A66FC8">
            <w:pPr>
              <w:pStyle w:val="PrformatHTML"/>
              <w:shd w:val="clear" w:color="auto" w:fill="FFFFFF"/>
              <w:rPr>
                <w:rFonts w:asciiTheme="minorHAnsi" w:hAnsiTheme="minorHAnsi" w:cstheme="minorHAnsi"/>
                <w:sz w:val="24"/>
              </w:rPr>
            </w:pPr>
            <w:r w:rsidRPr="00CA562B">
              <w:rPr>
                <w:rFonts w:asciiTheme="minorHAnsi" w:hAnsiTheme="minorHAnsi" w:cstheme="minorHAnsi"/>
                <w:sz w:val="24"/>
              </w:rPr>
              <w:t>Obtient les paroles à partir d'un fichier binaire déjà ouvert.</w:t>
            </w:r>
          </w:p>
        </w:tc>
      </w:tr>
      <w:tr w:rsidR="00760567" w:rsidRPr="00CE0461" w14:paraId="7B37CECE" w14:textId="77777777" w:rsidTr="00A66FC8">
        <w:trPr>
          <w:trHeight w:val="690"/>
          <w:tblCellSpacing w:w="15" w:type="dxa"/>
        </w:trPr>
        <w:tc>
          <w:tcPr>
            <w:tcW w:w="373" w:type="dxa"/>
            <w:vAlign w:val="center"/>
          </w:tcPr>
          <w:p w14:paraId="177CBE4F" w14:textId="69510C10" w:rsidR="0068744D" w:rsidRDefault="00CF5A59" w:rsidP="00530E5D">
            <w:pPr>
              <w:jc w:val="center"/>
              <w:rPr>
                <w:noProof/>
                <w:lang w:eastAsia="fr-CA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65489EF2" wp14:editId="2E06A1A7">
                  <wp:extent cx="133350" cy="152400"/>
                  <wp:effectExtent l="0" t="0" r="0" b="0"/>
                  <wp:docPr id="5" name="Image 5" descr="https://sites.google.com/site/notionscsharpcem/_/rsrc/1370789050330/instanciation_objets/M%C3%A9th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sites.google.com/site/notionscsharpcem/_/rsrc/1370789050330/instanciation_objets/M%C3%A9th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4" w:type="dxa"/>
            <w:vAlign w:val="center"/>
          </w:tcPr>
          <w:p w14:paraId="64406E0B" w14:textId="50B22036" w:rsidR="0068744D" w:rsidRPr="00E716F8" w:rsidRDefault="0068744D" w:rsidP="00E716F8">
            <w:pPr>
              <w:jc w:val="left"/>
              <w:rPr>
                <w:rFonts w:ascii="Consolas" w:hAnsi="Consolas"/>
                <w:color w:val="000000"/>
              </w:rPr>
            </w:pPr>
            <w:proofErr w:type="spellStart"/>
            <w:r w:rsidRPr="00486D09">
              <w:rPr>
                <w:b/>
                <w:color w:val="548DD4" w:themeColor="text2" w:themeTint="99"/>
              </w:rPr>
              <w:t>SauterEntete</w:t>
            </w:r>
            <w:proofErr w:type="spellEnd"/>
          </w:p>
        </w:tc>
        <w:tc>
          <w:tcPr>
            <w:tcW w:w="8460" w:type="dxa"/>
            <w:vAlign w:val="center"/>
          </w:tcPr>
          <w:p w14:paraId="16CA7803" w14:textId="77777777" w:rsidR="0068744D" w:rsidRDefault="0068744D" w:rsidP="00530E5D">
            <w:pPr>
              <w:pStyle w:val="PrformatHTML"/>
              <w:shd w:val="clear" w:color="auto" w:fill="FFFFFF"/>
              <w:rPr>
                <w:rFonts w:ascii="Consolas" w:hAnsi="Consolas"/>
                <w:color w:val="000000"/>
              </w:rPr>
            </w:pPr>
            <w:proofErr w:type="spellStart"/>
            <w:proofErr w:type="gramStart"/>
            <w:r>
              <w:rPr>
                <w:rFonts w:ascii="Consolas" w:hAnsi="Consolas"/>
                <w:color w:val="74531F"/>
              </w:rPr>
              <w:t>SauterEntete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</w:rPr>
              <w:t>StreamReader</w:t>
            </w:r>
            <w:proofErr w:type="spellEnd"/>
            <w:r>
              <w:rPr>
                <w:rFonts w:ascii="Consolas" w:hAnsi="Consolas"/>
                <w:color w:val="000000"/>
              </w:rPr>
              <w:t> </w:t>
            </w:r>
            <w:proofErr w:type="spellStart"/>
            <w:r>
              <w:rPr>
                <w:rFonts w:ascii="Consolas" w:hAnsi="Consolas"/>
                <w:color w:val="1F377F"/>
              </w:rPr>
              <w:t>pobjFichier</w:t>
            </w:r>
            <w:proofErr w:type="spellEnd"/>
            <w:r>
              <w:rPr>
                <w:rFonts w:ascii="Consolas" w:hAnsi="Consolas"/>
                <w:color w:val="000000"/>
              </w:rPr>
              <w:t>)</w:t>
            </w:r>
          </w:p>
          <w:p w14:paraId="4A6E0EBA" w14:textId="564C5FEC" w:rsidR="0068744D" w:rsidRPr="00CA562B" w:rsidRDefault="0068744D" w:rsidP="00E716F8">
            <w:pPr>
              <w:pStyle w:val="PrformatHTML"/>
              <w:shd w:val="clear" w:color="auto" w:fill="FFFFFF"/>
              <w:rPr>
                <w:rFonts w:asciiTheme="minorHAnsi" w:hAnsiTheme="minorHAnsi" w:cstheme="minorHAnsi"/>
                <w:noProof/>
                <w:sz w:val="24"/>
                <w:lang w:eastAsia="fr-FR"/>
              </w:rPr>
            </w:pPr>
            <w:r w:rsidRPr="00CA562B">
              <w:rPr>
                <w:rFonts w:asciiTheme="minorHAnsi" w:hAnsiTheme="minorHAnsi" w:cstheme="minorHAnsi"/>
                <w:noProof/>
                <w:sz w:val="24"/>
                <w:lang w:eastAsia="fr-FR"/>
              </w:rPr>
              <w:t>Lit une ligne à partir du fichier passé en paramètre.</w:t>
            </w:r>
          </w:p>
        </w:tc>
      </w:tr>
      <w:tr w:rsidR="00760567" w:rsidRPr="00D53CF2" w14:paraId="2EF44701" w14:textId="77777777" w:rsidTr="00270DDA">
        <w:trPr>
          <w:trHeight w:val="233"/>
          <w:tblCellSpacing w:w="15" w:type="dxa"/>
        </w:trPr>
        <w:tc>
          <w:tcPr>
            <w:tcW w:w="373" w:type="dxa"/>
            <w:vAlign w:val="center"/>
          </w:tcPr>
          <w:p w14:paraId="2705C1DA" w14:textId="4F74412F" w:rsidR="0068744D" w:rsidRDefault="00CF5A59" w:rsidP="00530E5D">
            <w:pPr>
              <w:jc w:val="center"/>
              <w:rPr>
                <w:noProof/>
                <w:lang w:eastAsia="fr-CA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39F586C9" wp14:editId="1B409747">
                  <wp:extent cx="133350" cy="152400"/>
                  <wp:effectExtent l="0" t="0" r="0" b="0"/>
                  <wp:docPr id="10" name="Image 10" descr="https://sites.google.com/site/notionscsharpcem/_/rsrc/1370789050330/instanciation_objets/M%C3%A9th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sites.google.com/site/notionscsharpcem/_/rsrc/1370789050330/instanciation_objets/M%C3%A9th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4" w:type="dxa"/>
            <w:vAlign w:val="center"/>
          </w:tcPr>
          <w:p w14:paraId="1D7C8EC6" w14:textId="4B08C942" w:rsidR="0068744D" w:rsidRPr="00E716F8" w:rsidRDefault="0068744D" w:rsidP="00E716F8">
            <w:pPr>
              <w:jc w:val="left"/>
              <w:rPr>
                <w:rFonts w:ascii="Consolas" w:hAnsi="Consolas"/>
                <w:color w:val="000000"/>
              </w:rPr>
            </w:pPr>
            <w:proofErr w:type="spellStart"/>
            <w:r w:rsidRPr="00486D09">
              <w:rPr>
                <w:b/>
                <w:color w:val="548DD4" w:themeColor="text2" w:themeTint="99"/>
              </w:rPr>
              <w:t>EcrireEntete</w:t>
            </w:r>
            <w:proofErr w:type="spellEnd"/>
          </w:p>
        </w:tc>
        <w:tc>
          <w:tcPr>
            <w:tcW w:w="8460" w:type="dxa"/>
            <w:vAlign w:val="center"/>
          </w:tcPr>
          <w:p w14:paraId="4E7DFB40" w14:textId="77777777" w:rsidR="0068744D" w:rsidRDefault="0068744D" w:rsidP="00530E5D">
            <w:pPr>
              <w:pStyle w:val="PrformatHTML"/>
              <w:shd w:val="clear" w:color="auto" w:fill="FFFFFF"/>
              <w:rPr>
                <w:rFonts w:ascii="Consolas" w:hAnsi="Consolas"/>
                <w:color w:val="000000"/>
              </w:rPr>
            </w:pPr>
            <w:proofErr w:type="spellStart"/>
            <w:proofErr w:type="gramStart"/>
            <w:r>
              <w:rPr>
                <w:rFonts w:ascii="Consolas" w:hAnsi="Consolas"/>
                <w:color w:val="74531F"/>
              </w:rPr>
              <w:t>EcrireEntete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</w:rPr>
              <w:t>StreamWriter</w:t>
            </w:r>
            <w:proofErr w:type="spellEnd"/>
            <w:r>
              <w:rPr>
                <w:rFonts w:ascii="Consolas" w:hAnsi="Consolas"/>
                <w:color w:val="000000"/>
              </w:rPr>
              <w:t> </w:t>
            </w:r>
            <w:proofErr w:type="spellStart"/>
            <w:r>
              <w:rPr>
                <w:rFonts w:ascii="Consolas" w:hAnsi="Consolas"/>
                <w:color w:val="1F377F"/>
              </w:rPr>
              <w:t>pobjFichier</w:t>
            </w:r>
            <w:proofErr w:type="spellEnd"/>
            <w:r>
              <w:rPr>
                <w:rFonts w:ascii="Consolas" w:hAnsi="Consolas"/>
                <w:color w:val="000000"/>
              </w:rPr>
              <w:t>);</w:t>
            </w:r>
          </w:p>
          <w:p w14:paraId="521C9E5D" w14:textId="705CBCB5" w:rsidR="0068744D" w:rsidRPr="00CA562B" w:rsidRDefault="00A66FC8" w:rsidP="00530E5D">
            <w:pPr>
              <w:pStyle w:val="PrformatHTML"/>
              <w:shd w:val="clear" w:color="auto" w:fill="FFFFFF"/>
              <w:rPr>
                <w:rFonts w:asciiTheme="minorHAnsi" w:hAnsiTheme="minorHAnsi" w:cstheme="minorHAnsi"/>
                <w:noProof/>
                <w:sz w:val="24"/>
                <w:lang w:eastAsia="fr-FR"/>
              </w:rPr>
            </w:pPr>
            <w:r w:rsidRPr="00CA562B">
              <w:rPr>
                <w:rFonts w:asciiTheme="minorHAnsi" w:hAnsiTheme="minorHAnsi" w:cstheme="minorHAnsi"/>
                <w:noProof/>
                <w:sz w:val="24"/>
                <w:lang w:eastAsia="fr-FR"/>
              </w:rPr>
              <w:t>Écrit uniquement l'entête de la chanson</w:t>
            </w:r>
            <w:r w:rsidR="00270DDA" w:rsidRPr="00CA562B">
              <w:rPr>
                <w:rFonts w:asciiTheme="minorHAnsi" w:hAnsiTheme="minorHAnsi" w:cstheme="minorHAnsi"/>
                <w:noProof/>
                <w:sz w:val="24"/>
                <w:lang w:eastAsia="fr-FR"/>
              </w:rPr>
              <w:t>.</w:t>
            </w:r>
          </w:p>
        </w:tc>
      </w:tr>
      <w:tr w:rsidR="00760567" w:rsidRPr="00CE0461" w14:paraId="2A796A28" w14:textId="77777777" w:rsidTr="00270DDA">
        <w:trPr>
          <w:trHeight w:val="482"/>
          <w:tblCellSpacing w:w="15" w:type="dxa"/>
        </w:trPr>
        <w:tc>
          <w:tcPr>
            <w:tcW w:w="373" w:type="dxa"/>
            <w:vAlign w:val="center"/>
          </w:tcPr>
          <w:p w14:paraId="6C54B672" w14:textId="17F8327F" w:rsidR="0068744D" w:rsidRDefault="00CF5A59" w:rsidP="00530E5D">
            <w:pPr>
              <w:jc w:val="center"/>
              <w:rPr>
                <w:noProof/>
                <w:lang w:eastAsia="fr-CA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27B5F25A" wp14:editId="0A1F33BA">
                  <wp:extent cx="133350" cy="152400"/>
                  <wp:effectExtent l="0" t="0" r="0" b="0"/>
                  <wp:docPr id="12" name="Image 12" descr="https://sites.google.com/site/notionscsharpcem/_/rsrc/1370789050330/instanciation_objets/M%C3%A9th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sites.google.com/site/notionscsharpcem/_/rsrc/1370789050330/instanciation_objets/M%C3%A9th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4" w:type="dxa"/>
            <w:vAlign w:val="center"/>
          </w:tcPr>
          <w:p w14:paraId="4C08E910" w14:textId="2B1DD1BA" w:rsidR="0068744D" w:rsidRPr="00E716F8" w:rsidRDefault="0068744D" w:rsidP="00E716F8">
            <w:pPr>
              <w:jc w:val="left"/>
              <w:rPr>
                <w:rFonts w:ascii="Consolas" w:hAnsi="Consolas"/>
                <w:color w:val="000000"/>
              </w:rPr>
            </w:pPr>
            <w:proofErr w:type="spellStart"/>
            <w:r w:rsidRPr="00486D09">
              <w:rPr>
                <w:b/>
                <w:color w:val="548DD4" w:themeColor="text2" w:themeTint="99"/>
              </w:rPr>
              <w:t>EcrireParoles</w:t>
            </w:r>
            <w:proofErr w:type="spellEnd"/>
          </w:p>
        </w:tc>
        <w:tc>
          <w:tcPr>
            <w:tcW w:w="8460" w:type="dxa"/>
            <w:vAlign w:val="center"/>
          </w:tcPr>
          <w:p w14:paraId="2AAA8301" w14:textId="77777777" w:rsidR="00760567" w:rsidRDefault="0068744D" w:rsidP="00B70CC1">
            <w:pPr>
              <w:pStyle w:val="PrformatHTML"/>
              <w:shd w:val="clear" w:color="auto" w:fill="FFFFFF"/>
              <w:rPr>
                <w:rFonts w:ascii="Consolas" w:hAnsi="Consolas"/>
                <w:color w:val="000000"/>
              </w:rPr>
            </w:pPr>
            <w:proofErr w:type="spellStart"/>
            <w:proofErr w:type="gramStart"/>
            <w:r>
              <w:rPr>
                <w:rFonts w:ascii="Consolas" w:hAnsi="Consolas"/>
                <w:color w:val="74531F"/>
              </w:rPr>
              <w:t>EcrireParoles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</w:rPr>
              <w:t>StreamWriter</w:t>
            </w:r>
            <w:proofErr w:type="spellEnd"/>
            <w:r>
              <w:rPr>
                <w:rFonts w:ascii="Consolas" w:hAnsi="Consolas"/>
                <w:color w:val="000000"/>
              </w:rPr>
              <w:t> </w:t>
            </w:r>
            <w:proofErr w:type="spellStart"/>
            <w:r>
              <w:rPr>
                <w:rFonts w:ascii="Consolas" w:hAnsi="Consolas"/>
                <w:color w:val="1F377F"/>
              </w:rPr>
              <w:t>pobjFichier</w:t>
            </w:r>
            <w:proofErr w:type="spellEnd"/>
            <w:r>
              <w:rPr>
                <w:rFonts w:ascii="Consolas" w:hAnsi="Consolas"/>
                <w:color w:val="000000"/>
              </w:rPr>
              <w:t>, </w:t>
            </w:r>
            <w:r>
              <w:rPr>
                <w:rFonts w:ascii="Consolas" w:hAnsi="Consolas"/>
                <w:color w:val="0000FF"/>
              </w:rPr>
              <w:t>string</w:t>
            </w:r>
            <w:r>
              <w:rPr>
                <w:rFonts w:ascii="Consolas" w:hAnsi="Consolas"/>
                <w:color w:val="000000"/>
              </w:rPr>
              <w:t> </w:t>
            </w:r>
            <w:proofErr w:type="spellStart"/>
            <w:r>
              <w:rPr>
                <w:rFonts w:ascii="Consolas" w:hAnsi="Consolas"/>
                <w:color w:val="1F377F"/>
              </w:rPr>
              <w:t>pParoles</w:t>
            </w:r>
            <w:proofErr w:type="spellEnd"/>
            <w:r>
              <w:rPr>
                <w:rFonts w:ascii="Consolas" w:hAnsi="Consolas"/>
                <w:color w:val="000000"/>
              </w:rPr>
              <w:t>);</w:t>
            </w:r>
            <w:r w:rsidR="00760567">
              <w:rPr>
                <w:rFonts w:ascii="Consolas" w:hAnsi="Consolas"/>
                <w:color w:val="000000"/>
              </w:rPr>
              <w:t xml:space="preserve"> </w:t>
            </w:r>
          </w:p>
          <w:p w14:paraId="660A0BF4" w14:textId="3A3A3BD6" w:rsidR="0068744D" w:rsidRPr="00CA562B" w:rsidRDefault="00B70CC1" w:rsidP="00530E5D">
            <w:pPr>
              <w:pStyle w:val="PrformatHTML"/>
              <w:shd w:val="clear" w:color="auto" w:fill="FFFFFF"/>
              <w:rPr>
                <w:rFonts w:asciiTheme="minorHAnsi" w:hAnsiTheme="minorHAnsi" w:cstheme="minorHAnsi"/>
                <w:noProof/>
                <w:sz w:val="24"/>
                <w:lang w:eastAsia="fr-FR"/>
              </w:rPr>
            </w:pPr>
            <w:r w:rsidRPr="00CA562B">
              <w:rPr>
                <w:rFonts w:asciiTheme="minorHAnsi" w:hAnsiTheme="minorHAnsi" w:cstheme="minorHAnsi"/>
                <w:noProof/>
                <w:sz w:val="24"/>
                <w:lang w:eastAsia="fr-FR"/>
              </w:rPr>
              <w:t xml:space="preserve">Écrit </w:t>
            </w:r>
            <w:r w:rsidR="00270DDA" w:rsidRPr="00CA562B">
              <w:rPr>
                <w:rFonts w:asciiTheme="minorHAnsi" w:hAnsiTheme="minorHAnsi" w:cstheme="minorHAnsi"/>
                <w:noProof/>
                <w:sz w:val="24"/>
                <w:lang w:eastAsia="fr-FR"/>
              </w:rPr>
              <w:t>uniquement les paroles de la chanson</w:t>
            </w:r>
          </w:p>
        </w:tc>
      </w:tr>
      <w:tr w:rsidR="00760567" w:rsidRPr="00D53CF2" w14:paraId="4D2EA832" w14:textId="77777777" w:rsidTr="00270DDA">
        <w:trPr>
          <w:trHeight w:val="448"/>
          <w:tblCellSpacing w:w="15" w:type="dxa"/>
        </w:trPr>
        <w:tc>
          <w:tcPr>
            <w:tcW w:w="373" w:type="dxa"/>
            <w:vAlign w:val="center"/>
          </w:tcPr>
          <w:p w14:paraId="0EEA5295" w14:textId="6A100F8E" w:rsidR="0068744D" w:rsidRDefault="00CF5A59" w:rsidP="00530E5D">
            <w:pPr>
              <w:jc w:val="center"/>
              <w:rPr>
                <w:noProof/>
                <w:lang w:eastAsia="fr-CA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0531A224" wp14:editId="5C25F39A">
                  <wp:extent cx="133350" cy="152400"/>
                  <wp:effectExtent l="0" t="0" r="0" b="0"/>
                  <wp:docPr id="13" name="Image 13" descr="https://sites.google.com/site/notionscsharpcem/_/rsrc/1370789050330/instanciation_objets/M%C3%A9th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sites.google.com/site/notionscsharpcem/_/rsrc/1370789050330/instanciation_objets/M%C3%A9th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4" w:type="dxa"/>
            <w:vAlign w:val="center"/>
          </w:tcPr>
          <w:p w14:paraId="0BD39FD7" w14:textId="3203A3DD" w:rsidR="0068744D" w:rsidRPr="00E716F8" w:rsidRDefault="0068744D" w:rsidP="00E716F8">
            <w:pPr>
              <w:jc w:val="left"/>
              <w:rPr>
                <w:rFonts w:ascii="Consolas" w:hAnsi="Consolas"/>
                <w:color w:val="000000"/>
              </w:rPr>
            </w:pPr>
            <w:proofErr w:type="spellStart"/>
            <w:r w:rsidRPr="00486D09">
              <w:rPr>
                <w:b/>
                <w:color w:val="548DD4" w:themeColor="text2" w:themeTint="99"/>
              </w:rPr>
              <w:t>Ecrire</w:t>
            </w:r>
            <w:proofErr w:type="spellEnd"/>
          </w:p>
        </w:tc>
        <w:tc>
          <w:tcPr>
            <w:tcW w:w="8460" w:type="dxa"/>
            <w:vAlign w:val="center"/>
          </w:tcPr>
          <w:p w14:paraId="50A7A25E" w14:textId="77777777" w:rsidR="0068744D" w:rsidRDefault="0068744D" w:rsidP="00530E5D">
            <w:pPr>
              <w:pStyle w:val="PrformatHTML"/>
              <w:shd w:val="clear" w:color="auto" w:fill="FFFFFF"/>
              <w:rPr>
                <w:rFonts w:ascii="Consolas" w:hAnsi="Consolas"/>
                <w:color w:val="000000"/>
              </w:rPr>
            </w:pPr>
            <w:proofErr w:type="spellStart"/>
            <w:proofErr w:type="gramStart"/>
            <w:r>
              <w:rPr>
                <w:rFonts w:ascii="Consolas" w:hAnsi="Consolas"/>
                <w:color w:val="74531F"/>
              </w:rPr>
              <w:t>Ecrire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gramEnd"/>
            <w:r>
              <w:rPr>
                <w:rFonts w:ascii="Consolas" w:hAnsi="Consolas"/>
                <w:color w:val="0000FF"/>
              </w:rPr>
              <w:t>string</w:t>
            </w:r>
            <w:r>
              <w:rPr>
                <w:rFonts w:ascii="Consolas" w:hAnsi="Consolas"/>
                <w:color w:val="000000"/>
              </w:rPr>
              <w:t> </w:t>
            </w:r>
            <w:proofErr w:type="spellStart"/>
            <w:r>
              <w:rPr>
                <w:rFonts w:ascii="Consolas" w:hAnsi="Consolas"/>
                <w:color w:val="1F377F"/>
              </w:rPr>
              <w:t>pParoles</w:t>
            </w:r>
            <w:proofErr w:type="spellEnd"/>
            <w:r>
              <w:rPr>
                <w:rFonts w:ascii="Consolas" w:hAnsi="Consolas"/>
                <w:color w:val="000000"/>
              </w:rPr>
              <w:t>)</w:t>
            </w:r>
          </w:p>
          <w:p w14:paraId="310FFB76" w14:textId="628ECF93" w:rsidR="0068744D" w:rsidRPr="00CA562B" w:rsidRDefault="0068744D" w:rsidP="00270DDA">
            <w:pPr>
              <w:pStyle w:val="PrformatHTML"/>
              <w:shd w:val="clear" w:color="auto" w:fill="FFFFFF"/>
              <w:rPr>
                <w:rFonts w:asciiTheme="minorHAnsi" w:hAnsiTheme="minorHAnsi" w:cstheme="minorHAnsi"/>
                <w:color w:val="74531F"/>
              </w:rPr>
            </w:pPr>
            <w:r w:rsidRPr="00CA562B">
              <w:rPr>
                <w:rFonts w:asciiTheme="minorHAnsi" w:hAnsiTheme="minorHAnsi" w:cstheme="minorHAnsi"/>
                <w:noProof/>
                <w:sz w:val="24"/>
                <w:lang w:eastAsia="fr-FR"/>
              </w:rPr>
              <w:t>Écrit les paroles passées en paramètre dans le fichier de la chanson.</w:t>
            </w:r>
            <w:r w:rsidR="00B70CC1" w:rsidRPr="00CA562B">
              <w:rPr>
                <w:rFonts w:asciiTheme="minorHAnsi" w:hAnsiTheme="minorHAnsi" w:cstheme="minorHAnsi"/>
                <w:noProof/>
                <w:sz w:val="24"/>
                <w:lang w:eastAsia="fr-FR"/>
              </w:rPr>
              <w:t xml:space="preserve"> </w:t>
            </w:r>
          </w:p>
        </w:tc>
      </w:tr>
    </w:tbl>
    <w:p w14:paraId="5950DDEA" w14:textId="77777777" w:rsidR="0068744D" w:rsidRPr="00CF3CA9" w:rsidRDefault="0068744D" w:rsidP="0068744D">
      <w:pPr>
        <w:rPr>
          <w:noProof/>
        </w:rPr>
      </w:pPr>
    </w:p>
    <w:p w14:paraId="7DC46846" w14:textId="77777777" w:rsidR="00CA562B" w:rsidRDefault="00CA562B">
      <w:r>
        <w:br w:type="page"/>
      </w:r>
    </w:p>
    <w:tbl>
      <w:tblPr>
        <w:tblW w:w="10784" w:type="dxa"/>
        <w:tblCellSpacing w:w="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2750"/>
        <w:gridCol w:w="7674"/>
      </w:tblGrid>
      <w:tr w:rsidR="00EE1377" w:rsidRPr="0035641B" w14:paraId="571AFC0F" w14:textId="77777777" w:rsidTr="006B6F65">
        <w:trPr>
          <w:trHeight w:val="240"/>
          <w:tblCellSpacing w:w="15" w:type="dxa"/>
        </w:trPr>
        <w:tc>
          <w:tcPr>
            <w:tcW w:w="10724" w:type="dxa"/>
            <w:gridSpan w:val="3"/>
            <w:shd w:val="pct12" w:color="auto" w:fill="auto"/>
            <w:vAlign w:val="center"/>
            <w:hideMark/>
          </w:tcPr>
          <w:p w14:paraId="4D126E36" w14:textId="7DFD697A" w:rsidR="00EE1377" w:rsidRPr="006072DB" w:rsidRDefault="005B13C2" w:rsidP="006072DB">
            <w:pPr>
              <w:jc w:val="center"/>
              <w:rPr>
                <w:b/>
                <w:bCs/>
                <w:sz w:val="32"/>
                <w:szCs w:val="32"/>
                <w:lang w:eastAsia="fr-CA"/>
              </w:rPr>
            </w:pPr>
            <w:r>
              <w:rPr>
                <w:noProof/>
              </w:rPr>
              <w:lastRenderedPageBreak/>
              <w:br w:type="page"/>
            </w:r>
            <w:r w:rsidR="00754EAB">
              <w:rPr>
                <w:rFonts w:ascii="Courier New" w:hAnsi="Courier New" w:cs="Courier New"/>
                <w:b/>
                <w:noProof/>
                <w:color w:val="008080"/>
                <w:sz w:val="32"/>
                <w:szCs w:val="32"/>
                <w:lang w:eastAsia="fr-CA"/>
              </w:rPr>
              <w:t>Chanson</w:t>
            </w:r>
            <w:r w:rsidR="006072DB" w:rsidRPr="006072DB">
              <w:rPr>
                <w:rFonts w:ascii="Courier New" w:hAnsi="Courier New" w:cs="Courier New"/>
                <w:b/>
                <w:noProof/>
                <w:color w:val="008080"/>
                <w:sz w:val="32"/>
                <w:szCs w:val="32"/>
                <w:lang w:eastAsia="fr-CA"/>
              </w:rPr>
              <w:t>:</w:t>
            </w:r>
            <w:r w:rsidR="00C84433" w:rsidRPr="006072DB">
              <w:rPr>
                <w:rFonts w:ascii="Courier New" w:hAnsi="Courier New" w:cs="Courier New"/>
                <w:b/>
                <w:noProof/>
                <w:color w:val="008080"/>
                <w:sz w:val="32"/>
                <w:szCs w:val="32"/>
                <w:lang w:eastAsia="fr-CA"/>
              </w:rPr>
              <w:t>I</w:t>
            </w:r>
            <w:r w:rsidR="00754EAB">
              <w:rPr>
                <w:rFonts w:ascii="Courier New" w:hAnsi="Courier New" w:cs="Courier New"/>
                <w:b/>
                <w:noProof/>
                <w:color w:val="008080"/>
                <w:sz w:val="32"/>
                <w:szCs w:val="32"/>
                <w:lang w:eastAsia="fr-CA"/>
              </w:rPr>
              <w:t>Chanson</w:t>
            </w:r>
          </w:p>
        </w:tc>
      </w:tr>
      <w:tr w:rsidR="00EE1377" w:rsidRPr="0035641B" w14:paraId="05C468AC" w14:textId="77777777" w:rsidTr="006B6F65">
        <w:trPr>
          <w:trHeight w:val="660"/>
          <w:tblCellSpacing w:w="15" w:type="dxa"/>
        </w:trPr>
        <w:tc>
          <w:tcPr>
            <w:tcW w:w="10724" w:type="dxa"/>
            <w:gridSpan w:val="3"/>
            <w:shd w:val="clear" w:color="auto" w:fill="auto"/>
            <w:vAlign w:val="center"/>
            <w:hideMark/>
          </w:tcPr>
          <w:p w14:paraId="4144C19D" w14:textId="2AA6C066" w:rsidR="00F208F4" w:rsidRPr="00CA562B" w:rsidRDefault="007C6FC2" w:rsidP="00760567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color w:val="008000"/>
                <w:sz w:val="20"/>
                <w:szCs w:val="20"/>
                <w:lang w:eastAsia="fr-CA"/>
              </w:rPr>
            </w:pPr>
            <w:r w:rsidRPr="00CA562B">
              <w:rPr>
                <w:rFonts w:asciiTheme="minorHAnsi" w:hAnsiTheme="minorHAnsi" w:cstheme="minorHAnsi"/>
                <w:noProof/>
                <w:sz w:val="22"/>
                <w:szCs w:val="22"/>
              </w:rPr>
              <w:t xml:space="preserve">Une </w:t>
            </w:r>
            <w:r w:rsidR="00946143" w:rsidRPr="00CA562B">
              <w:rPr>
                <w:rFonts w:asciiTheme="minorHAnsi" w:hAnsiTheme="minorHAnsi" w:cstheme="minorHAnsi"/>
                <w:noProof/>
                <w:sz w:val="22"/>
                <w:szCs w:val="22"/>
              </w:rPr>
              <w:t>C</w:t>
            </w:r>
            <w:r w:rsidR="00754EAB" w:rsidRPr="00CA562B">
              <w:rPr>
                <w:rFonts w:asciiTheme="minorHAnsi" w:hAnsiTheme="minorHAnsi" w:cstheme="minorHAnsi"/>
                <w:noProof/>
                <w:sz w:val="22"/>
                <w:szCs w:val="22"/>
              </w:rPr>
              <w:t>hanson</w:t>
            </w:r>
            <w:r w:rsidRPr="00CA562B">
              <w:rPr>
                <w:rFonts w:asciiTheme="minorHAnsi" w:hAnsiTheme="minorHAnsi" w:cstheme="minorHAnsi"/>
                <w:noProof/>
                <w:sz w:val="22"/>
                <w:szCs w:val="22"/>
              </w:rPr>
              <w:t xml:space="preserve"> est caractérisée par s</w:t>
            </w:r>
            <w:r w:rsidR="006E0796" w:rsidRPr="00CA562B">
              <w:rPr>
                <w:rFonts w:asciiTheme="minorHAnsi" w:hAnsiTheme="minorHAnsi" w:cstheme="minorHAnsi"/>
                <w:noProof/>
                <w:sz w:val="22"/>
                <w:szCs w:val="22"/>
              </w:rPr>
              <w:t xml:space="preserve">on titre, l’artiste, l’année de </w:t>
            </w:r>
            <w:r w:rsidR="00B5170A" w:rsidRPr="00CA562B">
              <w:rPr>
                <w:rFonts w:asciiTheme="minorHAnsi" w:hAnsiTheme="minorHAnsi" w:cstheme="minorHAnsi"/>
                <w:noProof/>
                <w:sz w:val="22"/>
                <w:szCs w:val="22"/>
              </w:rPr>
              <w:t>création</w:t>
            </w:r>
            <w:r w:rsidR="006E0796" w:rsidRPr="00CA562B">
              <w:rPr>
                <w:rFonts w:asciiTheme="minorHAnsi" w:hAnsiTheme="minorHAnsi" w:cstheme="minorHAnsi"/>
                <w:noProof/>
                <w:sz w:val="22"/>
                <w:szCs w:val="22"/>
              </w:rPr>
              <w:t>, le nom du fichier contenant ses paroles ainsi que son format.</w:t>
            </w:r>
          </w:p>
        </w:tc>
      </w:tr>
      <w:tr w:rsidR="00760567" w:rsidRPr="0035641B" w14:paraId="5AFAABA3" w14:textId="77777777" w:rsidTr="00463758">
        <w:trPr>
          <w:trHeight w:val="1685"/>
          <w:tblCellSpacing w:w="15" w:type="dxa"/>
        </w:trPr>
        <w:tc>
          <w:tcPr>
            <w:tcW w:w="10724" w:type="dxa"/>
            <w:gridSpan w:val="3"/>
            <w:vAlign w:val="center"/>
          </w:tcPr>
          <w:p w14:paraId="672D96AF" w14:textId="36A6E9C2" w:rsidR="00760567" w:rsidRPr="00E82D00" w:rsidRDefault="00463758" w:rsidP="00463758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19"/>
                <w:szCs w:val="19"/>
                <w:lang w:eastAsia="fr-CA"/>
              </w:rPr>
            </w:pPr>
            <w:r>
              <w:rPr>
                <w:noProof/>
              </w:rPr>
              <w:drawing>
                <wp:inline distT="0" distB="0" distL="0" distR="0" wp14:anchorId="3C628BD9" wp14:editId="6E3A052E">
                  <wp:extent cx="2428875" cy="2385791"/>
                  <wp:effectExtent l="0" t="0" r="0" b="0"/>
                  <wp:docPr id="39" name="Imag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2565" cy="2399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7E20" w:rsidRPr="0035641B" w14:paraId="0F9E0798" w14:textId="77777777" w:rsidTr="005674CB">
        <w:trPr>
          <w:trHeight w:val="486"/>
          <w:tblCellSpacing w:w="15" w:type="dxa"/>
        </w:trPr>
        <w:tc>
          <w:tcPr>
            <w:tcW w:w="3065" w:type="dxa"/>
            <w:gridSpan w:val="2"/>
            <w:vAlign w:val="center"/>
            <w:hideMark/>
          </w:tcPr>
          <w:p w14:paraId="5AF050A5" w14:textId="77777777" w:rsidR="009E086D" w:rsidRPr="0035641B" w:rsidRDefault="009E086D" w:rsidP="009E086D">
            <w:pPr>
              <w:jc w:val="center"/>
              <w:rPr>
                <w:b/>
                <w:bCs/>
                <w:lang w:eastAsia="fr-CA"/>
              </w:rPr>
            </w:pPr>
            <w:r>
              <w:rPr>
                <w:b/>
                <w:bCs/>
                <w:lang w:eastAsia="fr-CA"/>
              </w:rPr>
              <w:t> </w:t>
            </w:r>
            <w:r w:rsidR="00F50230">
              <w:rPr>
                <w:b/>
                <w:bCs/>
                <w:lang w:eastAsia="fr-CA"/>
              </w:rPr>
              <w:t>Propriétés/Méthodes</w:t>
            </w:r>
          </w:p>
        </w:tc>
        <w:tc>
          <w:tcPr>
            <w:tcW w:w="7629" w:type="dxa"/>
            <w:vAlign w:val="center"/>
            <w:hideMark/>
          </w:tcPr>
          <w:p w14:paraId="5052B2B1" w14:textId="77777777" w:rsidR="009E086D" w:rsidRPr="0035641B" w:rsidRDefault="009E086D" w:rsidP="009E086D">
            <w:pPr>
              <w:jc w:val="left"/>
              <w:rPr>
                <w:b/>
                <w:bCs/>
                <w:lang w:eastAsia="fr-CA"/>
              </w:rPr>
            </w:pPr>
            <w:r w:rsidRPr="0035641B">
              <w:rPr>
                <w:b/>
                <w:bCs/>
                <w:lang w:eastAsia="fr-CA"/>
              </w:rPr>
              <w:t>Description</w:t>
            </w:r>
          </w:p>
        </w:tc>
      </w:tr>
      <w:tr w:rsidR="00137E20" w:rsidRPr="0035641B" w14:paraId="4B92778B" w14:textId="77777777" w:rsidTr="005674CB">
        <w:trPr>
          <w:trHeight w:val="480"/>
          <w:tblCellSpacing w:w="15" w:type="dxa"/>
        </w:trPr>
        <w:tc>
          <w:tcPr>
            <w:tcW w:w="0" w:type="auto"/>
            <w:vAlign w:val="center"/>
          </w:tcPr>
          <w:p w14:paraId="3C961D26" w14:textId="77777777" w:rsidR="00F50230" w:rsidRDefault="003A0EC2" w:rsidP="00762152">
            <w:pPr>
              <w:jc w:val="center"/>
            </w:pPr>
            <w:r>
              <w:rPr>
                <w:noProof/>
                <w:lang w:eastAsia="fr-CA"/>
              </w:rPr>
              <w:drawing>
                <wp:inline distT="0" distB="0" distL="0" distR="0" wp14:anchorId="57006AC7" wp14:editId="460D3566">
                  <wp:extent cx="161925" cy="171450"/>
                  <wp:effectExtent l="0" t="0" r="0" b="0"/>
                  <wp:docPr id="4" name="Image 4" descr="https://sites.google.com/site/notionscsharpcem/_/rsrc/1370789784900/guicontroles/guitimer/Propri%C3%A9t%C3%A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sites.google.com/site/notionscsharpcem/_/rsrc/1370789784900/guicontroles/guitimer/Propri%C3%A9t%C3%A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0" w:type="dxa"/>
            <w:vAlign w:val="center"/>
          </w:tcPr>
          <w:p w14:paraId="65E906DB" w14:textId="5D23A131" w:rsidR="00F50230" w:rsidRPr="00137E20" w:rsidRDefault="00137E20" w:rsidP="00762152">
            <w:pPr>
              <w:jc w:val="left"/>
              <w:rPr>
                <w:rFonts w:ascii="Consolas" w:hAnsi="Consolas" w:cs="Courier New"/>
                <w:color w:val="000000"/>
                <w:sz w:val="20"/>
                <w:szCs w:val="20"/>
                <w:lang w:eastAsia="fr-CA"/>
              </w:rPr>
            </w:pPr>
            <w:proofErr w:type="spellStart"/>
            <w:r w:rsidRPr="00137E20">
              <w:rPr>
                <w:b/>
                <w:color w:val="548DD4" w:themeColor="text2" w:themeTint="99"/>
              </w:rPr>
              <w:t>Annee</w:t>
            </w:r>
            <w:proofErr w:type="spellEnd"/>
          </w:p>
        </w:tc>
        <w:tc>
          <w:tcPr>
            <w:tcW w:w="7629" w:type="dxa"/>
            <w:vAlign w:val="center"/>
          </w:tcPr>
          <w:p w14:paraId="37B8E769" w14:textId="688D37B2" w:rsidR="00F50230" w:rsidRPr="00CA562B" w:rsidRDefault="00F50230" w:rsidP="007810FB">
            <w:pPr>
              <w:ind w:left="97" w:right="191"/>
              <w:rPr>
                <w:rFonts w:asciiTheme="minorHAnsi" w:hAnsiTheme="minorHAnsi" w:cstheme="minorHAnsi"/>
                <w:noProof/>
                <w:szCs w:val="20"/>
                <w:lang w:eastAsia="fr-FR"/>
              </w:rPr>
            </w:pPr>
            <w:r w:rsidRPr="00CA562B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 xml:space="preserve">Obtient </w:t>
            </w:r>
            <w:r w:rsidR="006B6F65" w:rsidRPr="00CA562B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l’</w:t>
            </w:r>
            <w:r w:rsidR="00B5170A" w:rsidRPr="00CA562B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année</w:t>
            </w:r>
            <w:r w:rsidR="006B6F65" w:rsidRPr="00CA562B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 xml:space="preserve"> d</w:t>
            </w:r>
            <w:r w:rsidR="00B5170A" w:rsidRPr="00CA562B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 xml:space="preserve">e création </w:t>
            </w:r>
            <w:r w:rsidR="006B6F65" w:rsidRPr="00CA562B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 xml:space="preserve">de la chanson </w:t>
            </w:r>
          </w:p>
        </w:tc>
      </w:tr>
      <w:tr w:rsidR="00137E20" w:rsidRPr="0035641B" w14:paraId="3F2AFFF0" w14:textId="77777777" w:rsidTr="005674CB">
        <w:trPr>
          <w:trHeight w:val="474"/>
          <w:tblCellSpacing w:w="15" w:type="dxa"/>
        </w:trPr>
        <w:tc>
          <w:tcPr>
            <w:tcW w:w="0" w:type="auto"/>
            <w:vAlign w:val="center"/>
          </w:tcPr>
          <w:p w14:paraId="4D00E583" w14:textId="77777777" w:rsidR="00F50230" w:rsidRDefault="003A0EC2" w:rsidP="00762152">
            <w:pPr>
              <w:jc w:val="center"/>
            </w:pPr>
            <w:r>
              <w:rPr>
                <w:noProof/>
                <w:lang w:eastAsia="fr-CA"/>
              </w:rPr>
              <w:drawing>
                <wp:inline distT="0" distB="0" distL="0" distR="0" wp14:anchorId="03C6737C" wp14:editId="6F48FEF6">
                  <wp:extent cx="161925" cy="171450"/>
                  <wp:effectExtent l="0" t="0" r="0" b="0"/>
                  <wp:docPr id="6" name="Image 6" descr="https://sites.google.com/site/notionscsharpcem/_/rsrc/1370789784900/guicontroles/guitimer/Propri%C3%A9t%C3%A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sites.google.com/site/notionscsharpcem/_/rsrc/1370789784900/guicontroles/guitimer/Propri%C3%A9t%C3%A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0" w:type="dxa"/>
            <w:vAlign w:val="center"/>
          </w:tcPr>
          <w:p w14:paraId="3671C083" w14:textId="5FF5D9C2" w:rsidR="00F50230" w:rsidRPr="00137E20" w:rsidRDefault="00137E20" w:rsidP="00137E20">
            <w:pPr>
              <w:jc w:val="left"/>
              <w:rPr>
                <w:rFonts w:ascii="Consolas" w:hAnsi="Consolas"/>
                <w:color w:val="000000"/>
              </w:rPr>
            </w:pPr>
            <w:r w:rsidRPr="00137E20">
              <w:rPr>
                <w:b/>
                <w:color w:val="548DD4" w:themeColor="text2" w:themeTint="99"/>
              </w:rPr>
              <w:t>Artiste</w:t>
            </w:r>
          </w:p>
        </w:tc>
        <w:tc>
          <w:tcPr>
            <w:tcW w:w="7629" w:type="dxa"/>
            <w:vAlign w:val="center"/>
          </w:tcPr>
          <w:p w14:paraId="44F326F9" w14:textId="235B5655" w:rsidR="00F50230" w:rsidRPr="00CA562B" w:rsidRDefault="00F50230" w:rsidP="007810FB">
            <w:pPr>
              <w:ind w:left="97" w:right="191"/>
              <w:rPr>
                <w:rFonts w:asciiTheme="minorHAnsi" w:hAnsiTheme="minorHAnsi" w:cstheme="minorHAnsi"/>
                <w:noProof/>
                <w:szCs w:val="20"/>
                <w:lang w:eastAsia="fr-FR"/>
              </w:rPr>
            </w:pPr>
            <w:r w:rsidRPr="00CA562B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Obtient le</w:t>
            </w:r>
            <w:r w:rsidR="006B6F65" w:rsidRPr="00CA562B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 xml:space="preserve"> nom de l’artiste</w:t>
            </w:r>
          </w:p>
        </w:tc>
      </w:tr>
      <w:tr w:rsidR="00137E20" w:rsidRPr="0035641B" w14:paraId="6FE84840" w14:textId="77777777" w:rsidTr="005674CB">
        <w:trPr>
          <w:trHeight w:val="468"/>
          <w:tblCellSpacing w:w="15" w:type="dxa"/>
        </w:trPr>
        <w:tc>
          <w:tcPr>
            <w:tcW w:w="0" w:type="auto"/>
            <w:vAlign w:val="center"/>
          </w:tcPr>
          <w:p w14:paraId="6FA98016" w14:textId="77777777" w:rsidR="00F50230" w:rsidRDefault="003A0EC2" w:rsidP="00762152">
            <w:pPr>
              <w:jc w:val="center"/>
            </w:pPr>
            <w:r>
              <w:rPr>
                <w:noProof/>
                <w:lang w:eastAsia="fr-CA"/>
              </w:rPr>
              <w:drawing>
                <wp:inline distT="0" distB="0" distL="0" distR="0" wp14:anchorId="5E6A15EE" wp14:editId="26D84153">
                  <wp:extent cx="161925" cy="171450"/>
                  <wp:effectExtent l="0" t="0" r="0" b="0"/>
                  <wp:docPr id="7" name="Image 7" descr="https://sites.google.com/site/notionscsharpcem/_/rsrc/1370789784900/guicontroles/guitimer/Propri%C3%A9t%C3%A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sites.google.com/site/notionscsharpcem/_/rsrc/1370789784900/guicontroles/guitimer/Propri%C3%A9t%C3%A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0" w:type="dxa"/>
            <w:vAlign w:val="center"/>
          </w:tcPr>
          <w:p w14:paraId="54A3CD64" w14:textId="0D32E17D" w:rsidR="00F50230" w:rsidRPr="00137E20" w:rsidRDefault="00137E20" w:rsidP="00137E20">
            <w:pPr>
              <w:jc w:val="left"/>
              <w:rPr>
                <w:rFonts w:ascii="Consolas" w:hAnsi="Consolas"/>
                <w:color w:val="000000"/>
              </w:rPr>
            </w:pPr>
            <w:r w:rsidRPr="00137E20">
              <w:rPr>
                <w:b/>
                <w:color w:val="548DD4" w:themeColor="text2" w:themeTint="99"/>
              </w:rPr>
              <w:t>Titre</w:t>
            </w:r>
          </w:p>
        </w:tc>
        <w:tc>
          <w:tcPr>
            <w:tcW w:w="7629" w:type="dxa"/>
            <w:vAlign w:val="center"/>
          </w:tcPr>
          <w:p w14:paraId="2B0B69D8" w14:textId="2B3D9FC4" w:rsidR="00F50230" w:rsidRPr="00CA562B" w:rsidRDefault="00F50230" w:rsidP="007810FB">
            <w:pPr>
              <w:ind w:left="97" w:right="191"/>
              <w:rPr>
                <w:rFonts w:asciiTheme="minorHAnsi" w:hAnsiTheme="minorHAnsi" w:cstheme="minorHAnsi"/>
                <w:noProof/>
                <w:szCs w:val="20"/>
                <w:lang w:eastAsia="fr-FR"/>
              </w:rPr>
            </w:pPr>
            <w:r w:rsidRPr="00CA562B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 xml:space="preserve">Obtient </w:t>
            </w:r>
            <w:r w:rsidR="006B6F65" w:rsidRPr="00CA562B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le titre de la chanson</w:t>
            </w:r>
          </w:p>
        </w:tc>
      </w:tr>
      <w:tr w:rsidR="005674CB" w:rsidRPr="0035641B" w14:paraId="14967E0E" w14:textId="77777777" w:rsidTr="005674CB">
        <w:trPr>
          <w:trHeight w:val="468"/>
          <w:tblCellSpacing w:w="15" w:type="dxa"/>
        </w:trPr>
        <w:tc>
          <w:tcPr>
            <w:tcW w:w="0" w:type="auto"/>
            <w:vAlign w:val="center"/>
          </w:tcPr>
          <w:p w14:paraId="774558A3" w14:textId="77777777" w:rsidR="005674CB" w:rsidRDefault="005674CB" w:rsidP="00762152">
            <w:pPr>
              <w:jc w:val="center"/>
              <w:rPr>
                <w:noProof/>
                <w:lang w:eastAsia="fr-CA"/>
              </w:rPr>
            </w:pPr>
          </w:p>
        </w:tc>
        <w:tc>
          <w:tcPr>
            <w:tcW w:w="2720" w:type="dxa"/>
            <w:vAlign w:val="center"/>
          </w:tcPr>
          <w:p w14:paraId="3A666E09" w14:textId="768FC084" w:rsidR="005674CB" w:rsidRPr="00137E20" w:rsidRDefault="005674CB" w:rsidP="00137E20">
            <w:pPr>
              <w:jc w:val="left"/>
              <w:rPr>
                <w:b/>
                <w:color w:val="548DD4" w:themeColor="text2" w:themeTint="99"/>
              </w:rPr>
            </w:pPr>
            <w:r>
              <w:rPr>
                <w:b/>
                <w:color w:val="548DD4" w:themeColor="text2" w:themeTint="99"/>
              </w:rPr>
              <w:t>Format</w:t>
            </w:r>
          </w:p>
        </w:tc>
        <w:tc>
          <w:tcPr>
            <w:tcW w:w="7629" w:type="dxa"/>
            <w:vAlign w:val="center"/>
          </w:tcPr>
          <w:p w14:paraId="06981CD3" w14:textId="2C689ED6" w:rsidR="005674CB" w:rsidRPr="005674CB" w:rsidRDefault="005674CB" w:rsidP="005674CB">
            <w:pPr>
              <w:ind w:left="97" w:right="191"/>
              <w:rPr>
                <w:rFonts w:asciiTheme="minorHAnsi" w:hAnsiTheme="minorHAnsi" w:cstheme="minorHAnsi"/>
                <w:noProof/>
                <w:sz w:val="22"/>
                <w:szCs w:val="22"/>
                <w:lang w:eastAsia="fr-FR"/>
              </w:rPr>
            </w:pPr>
            <w:r w:rsidRPr="005674CB">
              <w:rPr>
                <w:rFonts w:asciiTheme="minorHAnsi" w:hAnsiTheme="minorHAnsi" w:cstheme="minorHAnsi"/>
                <w:noProof/>
                <w:szCs w:val="20"/>
                <w:highlight w:val="yellow"/>
                <w:lang w:eastAsia="fr-FR"/>
              </w:rPr>
              <w:t xml:space="preserve">Propriétés abstraite. </w:t>
            </w:r>
            <w:r w:rsidRPr="005674CB">
              <w:rPr>
                <w:rFonts w:asciiTheme="minorHAnsi" w:hAnsiTheme="minorHAnsi" w:cstheme="minorHAnsi"/>
                <w:noProof/>
                <w:sz w:val="22"/>
                <w:szCs w:val="22"/>
                <w:highlight w:val="yellow"/>
                <w:lang w:eastAsia="fr-FR"/>
              </w:rPr>
              <w:t>Obtient le format audio de la chanson par exemple AAC, MP3 ou WMA</w:t>
            </w:r>
          </w:p>
        </w:tc>
      </w:tr>
      <w:tr w:rsidR="00137E20" w:rsidRPr="0035641B" w14:paraId="5BAD4865" w14:textId="77777777" w:rsidTr="005674CB">
        <w:trPr>
          <w:trHeight w:val="476"/>
          <w:tblCellSpacing w:w="15" w:type="dxa"/>
        </w:trPr>
        <w:tc>
          <w:tcPr>
            <w:tcW w:w="0" w:type="auto"/>
            <w:vAlign w:val="center"/>
          </w:tcPr>
          <w:p w14:paraId="3D28B5B6" w14:textId="77777777" w:rsidR="00F50230" w:rsidRDefault="003A0EC2" w:rsidP="00762152">
            <w:pPr>
              <w:jc w:val="center"/>
            </w:pPr>
            <w:r>
              <w:rPr>
                <w:noProof/>
                <w:lang w:eastAsia="fr-CA"/>
              </w:rPr>
              <w:drawing>
                <wp:inline distT="0" distB="0" distL="0" distR="0" wp14:anchorId="514EDC47" wp14:editId="59656270">
                  <wp:extent cx="161925" cy="171450"/>
                  <wp:effectExtent l="0" t="0" r="0" b="0"/>
                  <wp:docPr id="8" name="Image 8" descr="https://sites.google.com/site/notionscsharpcem/_/rsrc/1370789784900/guicontroles/guitimer/Propri%C3%A9t%C3%A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sites.google.com/site/notionscsharpcem/_/rsrc/1370789784900/guicontroles/guitimer/Propri%C3%A9t%C3%A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0" w:type="dxa"/>
            <w:vAlign w:val="center"/>
          </w:tcPr>
          <w:p w14:paraId="5DCFE7B3" w14:textId="119E1074" w:rsidR="00F50230" w:rsidRPr="00137E20" w:rsidRDefault="00137E20" w:rsidP="00137E20">
            <w:pPr>
              <w:jc w:val="left"/>
              <w:rPr>
                <w:rFonts w:ascii="Consolas" w:hAnsi="Consolas"/>
                <w:color w:val="000000"/>
              </w:rPr>
            </w:pPr>
            <w:proofErr w:type="spellStart"/>
            <w:r w:rsidRPr="00137E20">
              <w:rPr>
                <w:b/>
                <w:color w:val="548DD4" w:themeColor="text2" w:themeTint="99"/>
              </w:rPr>
              <w:t>NomFichier</w:t>
            </w:r>
            <w:proofErr w:type="spellEnd"/>
          </w:p>
        </w:tc>
        <w:tc>
          <w:tcPr>
            <w:tcW w:w="7629" w:type="dxa"/>
            <w:vAlign w:val="center"/>
          </w:tcPr>
          <w:p w14:paraId="0BF89D0A" w14:textId="4F02164A" w:rsidR="00F50230" w:rsidRPr="00CA562B" w:rsidRDefault="00F50230" w:rsidP="00C84433">
            <w:pPr>
              <w:ind w:left="97" w:right="191"/>
              <w:rPr>
                <w:rFonts w:asciiTheme="minorHAnsi" w:hAnsiTheme="minorHAnsi" w:cstheme="minorHAnsi"/>
                <w:noProof/>
                <w:szCs w:val="20"/>
                <w:lang w:eastAsia="fr-FR"/>
              </w:rPr>
            </w:pPr>
            <w:r w:rsidRPr="00CA562B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Obtient l</w:t>
            </w:r>
            <w:r w:rsidR="006B6F65" w:rsidRPr="00CA562B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 xml:space="preserve">e nom de </w:t>
            </w:r>
            <w:r w:rsidR="005F5F83" w:rsidRPr="00CA562B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f</w:t>
            </w:r>
            <w:r w:rsidR="006B6F65" w:rsidRPr="00CA562B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ichier</w:t>
            </w:r>
            <w:r w:rsidR="005F5F83" w:rsidRPr="00CA562B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 xml:space="preserve"> de la chanson</w:t>
            </w:r>
          </w:p>
        </w:tc>
      </w:tr>
      <w:tr w:rsidR="00137E20" w:rsidRPr="0035641B" w14:paraId="1C7B9E13" w14:textId="77777777" w:rsidTr="005674CB">
        <w:trPr>
          <w:trHeight w:val="484"/>
          <w:tblCellSpacing w:w="15" w:type="dxa"/>
        </w:trPr>
        <w:tc>
          <w:tcPr>
            <w:tcW w:w="0" w:type="auto"/>
            <w:vAlign w:val="center"/>
          </w:tcPr>
          <w:p w14:paraId="21BF3AA3" w14:textId="77777777" w:rsidR="00F50230" w:rsidRDefault="003A0EC2" w:rsidP="00762152">
            <w:pPr>
              <w:jc w:val="center"/>
            </w:pPr>
            <w:r>
              <w:rPr>
                <w:noProof/>
                <w:lang w:eastAsia="fr-CA"/>
              </w:rPr>
              <w:drawing>
                <wp:inline distT="0" distB="0" distL="0" distR="0" wp14:anchorId="217E49F1" wp14:editId="04E76192">
                  <wp:extent cx="161925" cy="171450"/>
                  <wp:effectExtent l="0" t="0" r="0" b="0"/>
                  <wp:docPr id="9" name="Image 9" descr="https://sites.google.com/site/notionscsharpcem/_/rsrc/1370789784900/guicontroles/guitimer/Propri%C3%A9t%C3%A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sites.google.com/site/notionscsharpcem/_/rsrc/1370789784900/guicontroles/guitimer/Propri%C3%A9t%C3%A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0" w:type="dxa"/>
            <w:vAlign w:val="center"/>
          </w:tcPr>
          <w:p w14:paraId="403940ED" w14:textId="2A3E00C3" w:rsidR="00F50230" w:rsidRPr="00B52A5E" w:rsidRDefault="00137E20" w:rsidP="00762152">
            <w:pPr>
              <w:jc w:val="left"/>
              <w:rPr>
                <w:rFonts w:ascii="Consolas" w:hAnsi="Consolas"/>
                <w:color w:val="000000"/>
              </w:rPr>
            </w:pPr>
            <w:r w:rsidRPr="00137E20">
              <w:rPr>
                <w:b/>
                <w:color w:val="548DD4" w:themeColor="text2" w:themeTint="99"/>
              </w:rPr>
              <w:t>Paroles</w:t>
            </w:r>
          </w:p>
        </w:tc>
        <w:tc>
          <w:tcPr>
            <w:tcW w:w="7629" w:type="dxa"/>
            <w:vAlign w:val="center"/>
          </w:tcPr>
          <w:p w14:paraId="6F7CA966" w14:textId="70C2A16C" w:rsidR="00BC6CF8" w:rsidRPr="00CA562B" w:rsidRDefault="00B70CC1" w:rsidP="00CA562B">
            <w:pPr>
              <w:ind w:left="97" w:right="191"/>
              <w:rPr>
                <w:rFonts w:asciiTheme="minorHAnsi" w:hAnsiTheme="minorHAnsi" w:cstheme="minorHAnsi"/>
                <w:noProof/>
                <w:szCs w:val="20"/>
                <w:lang w:eastAsia="fr-FR"/>
              </w:rPr>
            </w:pPr>
            <w:r w:rsidRPr="00CA562B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Cette propriété calculée va vérifier si le fichier de la chanson existe, afin de l'ouvrir pour ensuite sauter l'en-tête pour lire les paroles les traiter et les retourner.</w:t>
            </w:r>
          </w:p>
        </w:tc>
      </w:tr>
      <w:tr w:rsidR="00137E20" w:rsidRPr="0035641B" w14:paraId="4047DBCF" w14:textId="77777777" w:rsidTr="005674CB">
        <w:trPr>
          <w:trHeight w:val="517"/>
          <w:tblCellSpacing w:w="15" w:type="dxa"/>
        </w:trPr>
        <w:tc>
          <w:tcPr>
            <w:tcW w:w="0" w:type="auto"/>
            <w:vAlign w:val="center"/>
            <w:hideMark/>
          </w:tcPr>
          <w:p w14:paraId="027AD488" w14:textId="77777777" w:rsidR="009E086D" w:rsidRPr="0035641B" w:rsidRDefault="003A0EC2" w:rsidP="009E086D">
            <w:pPr>
              <w:jc w:val="center"/>
              <w:rPr>
                <w:lang w:eastAsia="fr-CA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1DEFEA3E" wp14:editId="17F9FD14">
                  <wp:extent cx="133350" cy="152400"/>
                  <wp:effectExtent l="0" t="0" r="0" b="0"/>
                  <wp:docPr id="11" name="Image 11" descr="https://sites.google.com/site/notionscsharpcem/_/rsrc/1370789050330/instanciation_objets/M%C3%A9th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sites.google.com/site/notionscsharpcem/_/rsrc/1370789050330/instanciation_objets/M%C3%A9th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0" w:type="dxa"/>
            <w:vAlign w:val="center"/>
            <w:hideMark/>
          </w:tcPr>
          <w:p w14:paraId="3D380583" w14:textId="76B8C0FA" w:rsidR="009E086D" w:rsidRPr="00E00CD2" w:rsidRDefault="00137E20" w:rsidP="00486D09">
            <w:pPr>
              <w:jc w:val="left"/>
            </w:pPr>
            <w:r w:rsidRPr="00486D09">
              <w:rPr>
                <w:b/>
                <w:color w:val="548DD4" w:themeColor="text2" w:themeTint="99"/>
              </w:rPr>
              <w:t>Chanson</w:t>
            </w:r>
          </w:p>
        </w:tc>
        <w:tc>
          <w:tcPr>
            <w:tcW w:w="7629" w:type="dxa"/>
            <w:vAlign w:val="center"/>
            <w:hideMark/>
          </w:tcPr>
          <w:p w14:paraId="64575F6D" w14:textId="42E596E5" w:rsidR="00137E20" w:rsidRDefault="00137E20" w:rsidP="00137E20">
            <w:pPr>
              <w:pStyle w:val="PrformatHTML"/>
              <w:shd w:val="clear" w:color="auto" w:fill="FFFFFF"/>
              <w:rPr>
                <w:rFonts w:ascii="Consolas" w:hAnsi="Consolas"/>
                <w:color w:val="000000"/>
              </w:rPr>
            </w:pPr>
            <w:proofErr w:type="gramStart"/>
            <w:r>
              <w:rPr>
                <w:rFonts w:ascii="Consolas" w:hAnsi="Consolas"/>
                <w:color w:val="2B91AF"/>
              </w:rPr>
              <w:t>Chanson</w:t>
            </w:r>
            <w:r>
              <w:rPr>
                <w:rFonts w:ascii="Consolas" w:hAnsi="Consolas"/>
                <w:color w:val="000000"/>
              </w:rPr>
              <w:t>(</w:t>
            </w:r>
            <w:proofErr w:type="gramEnd"/>
            <w:r>
              <w:rPr>
                <w:rFonts w:ascii="Consolas" w:hAnsi="Consolas"/>
                <w:color w:val="0000FF"/>
              </w:rPr>
              <w:t>string</w:t>
            </w:r>
            <w:r>
              <w:rPr>
                <w:rFonts w:ascii="Consolas" w:hAnsi="Consolas"/>
                <w:color w:val="000000"/>
              </w:rPr>
              <w:t> </w:t>
            </w:r>
            <w:proofErr w:type="spellStart"/>
            <w:r>
              <w:rPr>
                <w:rFonts w:ascii="Consolas" w:hAnsi="Consolas"/>
                <w:color w:val="1F377F"/>
              </w:rPr>
              <w:t>pNomFichier</w:t>
            </w:r>
            <w:proofErr w:type="spellEnd"/>
            <w:r>
              <w:rPr>
                <w:rFonts w:ascii="Consolas" w:hAnsi="Consolas"/>
                <w:color w:val="000000"/>
              </w:rPr>
              <w:t>)</w:t>
            </w:r>
          </w:p>
          <w:p w14:paraId="3BAD6310" w14:textId="5E6F5F9C" w:rsidR="00BC6CF8" w:rsidRPr="00946143" w:rsidRDefault="009E086D" w:rsidP="00463758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color w:val="000000"/>
              </w:rPr>
            </w:pPr>
            <w:r w:rsidRPr="00CA562B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Initialise une instance</w:t>
            </w:r>
            <w:r w:rsidR="00946143" w:rsidRPr="00CA562B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 xml:space="preserve">, elle appelle </w:t>
            </w:r>
            <w:r w:rsidR="00B779FA" w:rsidRPr="00CA562B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la méthode</w:t>
            </w:r>
            <w:r w:rsidR="00B779FA" w:rsidRPr="0079571E">
              <w:rPr>
                <w:noProof/>
                <w:lang w:eastAsia="fr-FR"/>
              </w:rPr>
              <w:t xml:space="preserve"> </w:t>
            </w:r>
            <w:proofErr w:type="spellStart"/>
            <w:r w:rsidR="00B779FA" w:rsidRPr="00946143">
              <w:rPr>
                <w:rFonts w:ascii="Consolas" w:hAnsi="Consolas" w:cs="Courier New"/>
                <w:color w:val="74531F"/>
                <w:sz w:val="20"/>
                <w:szCs w:val="20"/>
                <w:lang w:eastAsia="fr-CA"/>
              </w:rPr>
              <w:t>LireEntete</w:t>
            </w:r>
            <w:proofErr w:type="spellEnd"/>
          </w:p>
          <w:p w14:paraId="64DE53F5" w14:textId="05BE1FE1" w:rsidR="00BC6CF8" w:rsidRPr="00D80C8F" w:rsidRDefault="00BC6CF8" w:rsidP="00B779FA">
            <w:pPr>
              <w:autoSpaceDE w:val="0"/>
              <w:autoSpaceDN w:val="0"/>
              <w:adjustRightInd w:val="0"/>
              <w:ind w:left="97"/>
              <w:jc w:val="left"/>
              <w:rPr>
                <w:rFonts w:ascii="Consolas" w:hAnsi="Consolas" w:cs="Consolas"/>
                <w:color w:val="2B91AF"/>
                <w:sz w:val="19"/>
                <w:szCs w:val="19"/>
                <w:lang w:eastAsia="fr-CA"/>
              </w:rPr>
            </w:pPr>
          </w:p>
        </w:tc>
      </w:tr>
      <w:tr w:rsidR="00137E20" w:rsidRPr="00B779FA" w14:paraId="2256A65A" w14:textId="77777777" w:rsidTr="005674CB">
        <w:trPr>
          <w:trHeight w:val="167"/>
          <w:tblCellSpacing w:w="15" w:type="dxa"/>
        </w:trPr>
        <w:tc>
          <w:tcPr>
            <w:tcW w:w="0" w:type="auto"/>
            <w:vAlign w:val="center"/>
            <w:hideMark/>
          </w:tcPr>
          <w:p w14:paraId="1FC86D11" w14:textId="77777777" w:rsidR="009E086D" w:rsidRPr="0035641B" w:rsidRDefault="003A0EC2" w:rsidP="009E086D">
            <w:pPr>
              <w:jc w:val="center"/>
              <w:rPr>
                <w:lang w:eastAsia="fr-CA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6C6EB6B7" wp14:editId="6E646B23">
                  <wp:extent cx="133350" cy="152400"/>
                  <wp:effectExtent l="0" t="0" r="0" b="0"/>
                  <wp:docPr id="14" name="Image 14" descr="https://sites.google.com/site/notionscsharpcem/_/rsrc/1370789050330/instanciation_objets/M%C3%A9th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s://sites.google.com/site/notionscsharpcem/_/rsrc/1370789050330/instanciation_objets/M%C3%A9th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0" w:type="dxa"/>
            <w:vAlign w:val="center"/>
            <w:hideMark/>
          </w:tcPr>
          <w:p w14:paraId="670CE8FC" w14:textId="485412C9" w:rsidR="009E086D" w:rsidRPr="0035641B" w:rsidRDefault="00137E20" w:rsidP="00747E58">
            <w:pPr>
              <w:jc w:val="left"/>
              <w:rPr>
                <w:lang w:eastAsia="fr-CA"/>
              </w:rPr>
            </w:pPr>
            <w:r w:rsidRPr="00486D09">
              <w:rPr>
                <w:b/>
                <w:color w:val="548DD4" w:themeColor="text2" w:themeTint="99"/>
              </w:rPr>
              <w:t>Chanson</w:t>
            </w:r>
          </w:p>
        </w:tc>
        <w:tc>
          <w:tcPr>
            <w:tcW w:w="7629" w:type="dxa"/>
            <w:vAlign w:val="center"/>
            <w:hideMark/>
          </w:tcPr>
          <w:p w14:paraId="239E43B8" w14:textId="77777777" w:rsidR="00D53CF2" w:rsidRDefault="00137E20" w:rsidP="00137E20">
            <w:pPr>
              <w:pStyle w:val="PrformatHTML"/>
              <w:shd w:val="clear" w:color="auto" w:fill="FFFFFF"/>
              <w:rPr>
                <w:rFonts w:ascii="Consolas" w:hAnsi="Consolas"/>
                <w:color w:val="000000"/>
              </w:rPr>
            </w:pPr>
            <w:proofErr w:type="gramStart"/>
            <w:r>
              <w:rPr>
                <w:rFonts w:ascii="Consolas" w:hAnsi="Consolas"/>
                <w:color w:val="2B91AF"/>
              </w:rPr>
              <w:t>Chanson</w:t>
            </w:r>
            <w:r>
              <w:rPr>
                <w:rFonts w:ascii="Consolas" w:hAnsi="Consolas"/>
                <w:color w:val="000000"/>
              </w:rPr>
              <w:t>(</w:t>
            </w:r>
            <w:proofErr w:type="gramEnd"/>
            <w:r>
              <w:rPr>
                <w:rFonts w:ascii="Consolas" w:hAnsi="Consolas"/>
                <w:color w:val="0000FF"/>
              </w:rPr>
              <w:t>string</w:t>
            </w:r>
            <w:r>
              <w:rPr>
                <w:rFonts w:ascii="Consolas" w:hAnsi="Consolas"/>
                <w:color w:val="000000"/>
              </w:rPr>
              <w:t> </w:t>
            </w:r>
            <w:proofErr w:type="spellStart"/>
            <w:r>
              <w:rPr>
                <w:rFonts w:ascii="Consolas" w:hAnsi="Consolas"/>
                <w:color w:val="1F377F"/>
              </w:rPr>
              <w:t>pRepertoire</w:t>
            </w:r>
            <w:r>
              <w:rPr>
                <w:rFonts w:ascii="Consolas" w:hAnsi="Consolas"/>
                <w:color w:val="000000"/>
              </w:rPr>
              <w:t>,</w:t>
            </w:r>
            <w:r>
              <w:rPr>
                <w:rFonts w:ascii="Consolas" w:hAnsi="Consolas"/>
                <w:color w:val="0000FF"/>
              </w:rPr>
              <w:t>string</w:t>
            </w:r>
            <w:proofErr w:type="spellEnd"/>
            <w:r>
              <w:rPr>
                <w:rFonts w:ascii="Consolas" w:hAnsi="Consolas"/>
                <w:color w:val="000000"/>
              </w:rPr>
              <w:t> </w:t>
            </w:r>
            <w:proofErr w:type="spellStart"/>
            <w:r>
              <w:rPr>
                <w:rFonts w:ascii="Consolas" w:hAnsi="Consolas"/>
                <w:color w:val="1F377F"/>
              </w:rPr>
              <w:t>pArtiste</w:t>
            </w:r>
            <w:proofErr w:type="spellEnd"/>
            <w:r>
              <w:rPr>
                <w:rFonts w:ascii="Consolas" w:hAnsi="Consolas"/>
                <w:color w:val="000000"/>
              </w:rPr>
              <w:t>, </w:t>
            </w:r>
            <w:r>
              <w:rPr>
                <w:rFonts w:ascii="Consolas" w:hAnsi="Consolas"/>
                <w:color w:val="0000FF"/>
              </w:rPr>
              <w:t>string</w:t>
            </w:r>
            <w:r>
              <w:rPr>
                <w:rFonts w:ascii="Consolas" w:hAnsi="Consolas"/>
                <w:color w:val="000000"/>
              </w:rPr>
              <w:t> </w:t>
            </w:r>
            <w:proofErr w:type="spellStart"/>
            <w:r>
              <w:rPr>
                <w:rFonts w:ascii="Consolas" w:hAnsi="Consolas"/>
                <w:color w:val="1F377F"/>
              </w:rPr>
              <w:t>pTitre</w:t>
            </w:r>
            <w:proofErr w:type="spellEnd"/>
            <w:r>
              <w:rPr>
                <w:rFonts w:ascii="Consolas" w:hAnsi="Consolas"/>
                <w:color w:val="000000"/>
              </w:rPr>
              <w:t>,</w:t>
            </w:r>
          </w:p>
          <w:p w14:paraId="729C3051" w14:textId="4065FCC1" w:rsidR="00137E20" w:rsidRDefault="00137E20" w:rsidP="00137E20">
            <w:pPr>
              <w:pStyle w:val="PrformatHTML"/>
              <w:shd w:val="clear" w:color="auto" w:fill="FFFFFF"/>
              <w:rPr>
                <w:rFonts w:ascii="Consolas" w:hAnsi="Consolas"/>
                <w:color w:val="000000"/>
              </w:rPr>
            </w:pPr>
            <w:proofErr w:type="spellStart"/>
            <w:proofErr w:type="gramStart"/>
            <w:r>
              <w:rPr>
                <w:rFonts w:ascii="Consolas" w:hAnsi="Consolas"/>
                <w:color w:val="0000FF"/>
              </w:rPr>
              <w:t>int</w:t>
            </w:r>
            <w:proofErr w:type="spellEnd"/>
            <w:proofErr w:type="gramEnd"/>
            <w:r>
              <w:rPr>
                <w:rFonts w:ascii="Consolas" w:hAnsi="Consolas"/>
                <w:color w:val="000000"/>
              </w:rPr>
              <w:t> </w:t>
            </w:r>
            <w:proofErr w:type="spellStart"/>
            <w:r>
              <w:rPr>
                <w:rFonts w:ascii="Consolas" w:hAnsi="Consolas"/>
                <w:color w:val="1F377F"/>
              </w:rPr>
              <w:t>pAnnée</w:t>
            </w:r>
            <w:proofErr w:type="spellEnd"/>
            <w:r>
              <w:rPr>
                <w:rFonts w:ascii="Consolas" w:hAnsi="Consolas"/>
                <w:color w:val="000000"/>
              </w:rPr>
              <w:t>)</w:t>
            </w:r>
          </w:p>
          <w:p w14:paraId="17513B25" w14:textId="43892154" w:rsidR="00BC6CF8" w:rsidRPr="00B779FA" w:rsidRDefault="00CA562B" w:rsidP="00CA562B">
            <w:pPr>
              <w:ind w:left="97" w:right="191"/>
              <w:rPr>
                <w:rFonts w:ascii="Courier New" w:hAnsi="Courier New" w:cs="Courier New"/>
                <w:noProof/>
                <w:sz w:val="18"/>
                <w:szCs w:val="18"/>
                <w:lang w:eastAsia="fr-CA"/>
              </w:rPr>
            </w:pPr>
            <w:r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L</w:t>
            </w:r>
            <w:r w:rsidR="00B779FA" w:rsidRPr="00CA562B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e nom de fichier doit contenir le nom de répertoire , le nom de fichier et son format.</w:t>
            </w:r>
          </w:p>
        </w:tc>
      </w:tr>
      <w:tr w:rsidR="00137E20" w:rsidRPr="00754EAB" w14:paraId="1FB52604" w14:textId="77777777" w:rsidTr="005674CB">
        <w:trPr>
          <w:trHeight w:val="273"/>
          <w:tblCellSpacing w:w="15" w:type="dxa"/>
        </w:trPr>
        <w:tc>
          <w:tcPr>
            <w:tcW w:w="0" w:type="auto"/>
            <w:vAlign w:val="center"/>
          </w:tcPr>
          <w:p w14:paraId="71388F1A" w14:textId="77777777" w:rsidR="00F50230" w:rsidRPr="0035641B" w:rsidRDefault="003A0EC2" w:rsidP="00762152">
            <w:pPr>
              <w:jc w:val="center"/>
              <w:rPr>
                <w:lang w:eastAsia="fr-CA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1D6F03D8" wp14:editId="46F33F20">
                  <wp:extent cx="133350" cy="152400"/>
                  <wp:effectExtent l="0" t="0" r="0" b="0"/>
                  <wp:docPr id="19" name="Image 19" descr="https://sites.google.com/site/notionscsharpcem/_/rsrc/1370789050330/instanciation_objets/M%C3%A9th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sites.google.com/site/notionscsharpcem/_/rsrc/1370789050330/instanciation_objets/M%C3%A9th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0" w:type="dxa"/>
            <w:vAlign w:val="center"/>
          </w:tcPr>
          <w:p w14:paraId="21D6D26E" w14:textId="52FFEE3E" w:rsidR="00F50230" w:rsidRPr="00270DDA" w:rsidRDefault="00137E20" w:rsidP="00747E58">
            <w:pPr>
              <w:jc w:val="left"/>
              <w:rPr>
                <w:rFonts w:ascii="Consolas" w:hAnsi="Consolas"/>
                <w:color w:val="000000"/>
              </w:rPr>
            </w:pPr>
            <w:proofErr w:type="spellStart"/>
            <w:r w:rsidRPr="00486D09">
              <w:rPr>
                <w:b/>
                <w:color w:val="548DD4" w:themeColor="text2" w:themeTint="99"/>
              </w:rPr>
              <w:t>LireEntete</w:t>
            </w:r>
            <w:proofErr w:type="spellEnd"/>
          </w:p>
        </w:tc>
        <w:tc>
          <w:tcPr>
            <w:tcW w:w="7629" w:type="dxa"/>
            <w:vAlign w:val="center"/>
          </w:tcPr>
          <w:p w14:paraId="4BDB3842" w14:textId="063B1FE5" w:rsidR="00946143" w:rsidRDefault="00946143" w:rsidP="00946143">
            <w:pPr>
              <w:pStyle w:val="PrformatHTML"/>
              <w:shd w:val="clear" w:color="auto" w:fill="FFFFFF"/>
              <w:rPr>
                <w:rFonts w:ascii="Consolas" w:hAnsi="Consolas"/>
                <w:color w:val="000000"/>
              </w:rPr>
            </w:pPr>
            <w:proofErr w:type="spellStart"/>
            <w:proofErr w:type="gramStart"/>
            <w:r>
              <w:rPr>
                <w:rFonts w:ascii="Consolas" w:hAnsi="Consolas"/>
                <w:color w:val="74531F"/>
              </w:rPr>
              <w:t>LireEntete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gramEnd"/>
            <w:r>
              <w:rPr>
                <w:rFonts w:ascii="Consolas" w:hAnsi="Consolas"/>
                <w:color w:val="000000"/>
              </w:rPr>
              <w:t>);</w:t>
            </w:r>
          </w:p>
          <w:p w14:paraId="267CE049" w14:textId="340A22C7" w:rsidR="00262B0D" w:rsidRPr="00946143" w:rsidRDefault="00946143" w:rsidP="00CA562B">
            <w:pPr>
              <w:ind w:left="97" w:right="191"/>
              <w:rPr>
                <w:szCs w:val="20"/>
                <w:lang w:eastAsia="fr-CA"/>
              </w:rPr>
            </w:pPr>
            <w:r w:rsidRPr="00CA562B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Méthode abstraite à redéfinir dans les classe dérivées</w:t>
            </w:r>
          </w:p>
        </w:tc>
      </w:tr>
      <w:tr w:rsidR="00137E20" w:rsidRPr="00754EAB" w14:paraId="34A37ACD" w14:textId="77777777" w:rsidTr="005674CB">
        <w:trPr>
          <w:trHeight w:val="339"/>
          <w:tblCellSpacing w:w="15" w:type="dxa"/>
        </w:trPr>
        <w:tc>
          <w:tcPr>
            <w:tcW w:w="0" w:type="auto"/>
            <w:vAlign w:val="center"/>
          </w:tcPr>
          <w:p w14:paraId="568DEC7F" w14:textId="7B384459" w:rsidR="00137E20" w:rsidRDefault="00270DDA" w:rsidP="00762152">
            <w:pPr>
              <w:jc w:val="center"/>
              <w:rPr>
                <w:noProof/>
                <w:lang w:eastAsia="fr-CA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38A2FD59" wp14:editId="5FDE1247">
                  <wp:extent cx="133350" cy="152400"/>
                  <wp:effectExtent l="0" t="0" r="0" b="0"/>
                  <wp:docPr id="27" name="Image 27" descr="https://sites.google.com/site/notionscsharpcem/_/rsrc/1370789050330/instanciation_objets/M%C3%A9th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sites.google.com/site/notionscsharpcem/_/rsrc/1370789050330/instanciation_objets/M%C3%A9th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0" w:type="dxa"/>
            <w:vAlign w:val="center"/>
          </w:tcPr>
          <w:p w14:paraId="1DB6980F" w14:textId="56C3A281" w:rsidR="00137E20" w:rsidRPr="00B52A5E" w:rsidRDefault="00137E20" w:rsidP="00B52A5E">
            <w:pPr>
              <w:jc w:val="left"/>
              <w:rPr>
                <w:rFonts w:ascii="Consolas" w:hAnsi="Consolas"/>
                <w:color w:val="000000"/>
              </w:rPr>
            </w:pPr>
            <w:proofErr w:type="spellStart"/>
            <w:r w:rsidRPr="00486D09">
              <w:rPr>
                <w:b/>
                <w:color w:val="548DD4" w:themeColor="text2" w:themeTint="99"/>
              </w:rPr>
              <w:t>LireParoles</w:t>
            </w:r>
            <w:proofErr w:type="spellEnd"/>
          </w:p>
        </w:tc>
        <w:tc>
          <w:tcPr>
            <w:tcW w:w="7629" w:type="dxa"/>
            <w:vAlign w:val="center"/>
          </w:tcPr>
          <w:p w14:paraId="4DDEB638" w14:textId="5A7FCD37" w:rsidR="00137E20" w:rsidRDefault="00137E20" w:rsidP="00137E20">
            <w:pPr>
              <w:pStyle w:val="PrformatHTML"/>
              <w:shd w:val="clear" w:color="auto" w:fill="FFFFFF"/>
              <w:rPr>
                <w:rFonts w:ascii="Consolas" w:hAnsi="Consolas"/>
                <w:color w:val="000000"/>
              </w:rPr>
            </w:pPr>
            <w:proofErr w:type="spellStart"/>
            <w:proofErr w:type="gramStart"/>
            <w:r>
              <w:rPr>
                <w:rFonts w:ascii="Consolas" w:hAnsi="Consolas"/>
                <w:color w:val="74531F"/>
              </w:rPr>
              <w:t>LireParoles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</w:rPr>
              <w:t>StreamReader</w:t>
            </w:r>
            <w:proofErr w:type="spellEnd"/>
            <w:r>
              <w:rPr>
                <w:rFonts w:ascii="Consolas" w:hAnsi="Consolas"/>
                <w:color w:val="000000"/>
              </w:rPr>
              <w:t> </w:t>
            </w:r>
            <w:proofErr w:type="spellStart"/>
            <w:r>
              <w:rPr>
                <w:rFonts w:ascii="Consolas" w:hAnsi="Consolas"/>
                <w:color w:val="1F377F"/>
              </w:rPr>
              <w:t>pobjFichier</w:t>
            </w:r>
            <w:proofErr w:type="spellEnd"/>
            <w:r>
              <w:rPr>
                <w:rFonts w:ascii="Consolas" w:hAnsi="Consolas"/>
                <w:color w:val="000000"/>
              </w:rPr>
              <w:t>);</w:t>
            </w:r>
          </w:p>
          <w:p w14:paraId="00F43BB7" w14:textId="0C1B4525" w:rsidR="00137E20" w:rsidRPr="00270DDA" w:rsidRDefault="00B779FA" w:rsidP="00CA562B">
            <w:pPr>
              <w:ind w:left="97" w:right="191"/>
              <w:rPr>
                <w:noProof/>
                <w:lang w:eastAsia="fr-FR"/>
              </w:rPr>
            </w:pPr>
            <w:r w:rsidRPr="00CA562B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 xml:space="preserve">Méthode </w:t>
            </w:r>
            <w:bookmarkStart w:id="0" w:name="_GoBack"/>
            <w:r w:rsidRPr="00CA562B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abstraite</w:t>
            </w:r>
            <w:r w:rsidR="00946143" w:rsidRPr="00CA562B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 xml:space="preserve"> </w:t>
            </w:r>
            <w:bookmarkEnd w:id="0"/>
            <w:r w:rsidR="00946143" w:rsidRPr="00CA562B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à redéfinir dans les classe dérivées</w:t>
            </w:r>
          </w:p>
        </w:tc>
      </w:tr>
      <w:tr w:rsidR="00137E20" w:rsidRPr="00CE0461" w14:paraId="2E8E6FDB" w14:textId="77777777" w:rsidTr="005674CB">
        <w:trPr>
          <w:trHeight w:val="163"/>
          <w:tblCellSpacing w:w="15" w:type="dxa"/>
        </w:trPr>
        <w:tc>
          <w:tcPr>
            <w:tcW w:w="0" w:type="auto"/>
            <w:vAlign w:val="center"/>
          </w:tcPr>
          <w:p w14:paraId="15AB435D" w14:textId="7E458149" w:rsidR="00137E20" w:rsidRDefault="00270DDA" w:rsidP="00762152">
            <w:pPr>
              <w:jc w:val="center"/>
              <w:rPr>
                <w:noProof/>
                <w:lang w:eastAsia="fr-CA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4B7DCE3F" wp14:editId="345E2320">
                  <wp:extent cx="133350" cy="152400"/>
                  <wp:effectExtent l="0" t="0" r="0" b="0"/>
                  <wp:docPr id="23" name="Image 23" descr="https://sites.google.com/site/notionscsharpcem/_/rsrc/1370789050330/instanciation_objets/M%C3%A9th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sites.google.com/site/notionscsharpcem/_/rsrc/1370789050330/instanciation_objets/M%C3%A9th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0" w:type="dxa"/>
            <w:vAlign w:val="center"/>
          </w:tcPr>
          <w:p w14:paraId="6643FC0F" w14:textId="5466EB54" w:rsidR="00137E20" w:rsidRPr="00B52A5E" w:rsidRDefault="00137E20" w:rsidP="00B52A5E">
            <w:pPr>
              <w:jc w:val="left"/>
              <w:rPr>
                <w:rFonts w:ascii="Consolas" w:hAnsi="Consolas"/>
                <w:color w:val="000000"/>
              </w:rPr>
            </w:pPr>
            <w:proofErr w:type="spellStart"/>
            <w:r w:rsidRPr="00486D09">
              <w:rPr>
                <w:b/>
                <w:color w:val="548DD4" w:themeColor="text2" w:themeTint="99"/>
              </w:rPr>
              <w:t>SauterEntete</w:t>
            </w:r>
            <w:proofErr w:type="spellEnd"/>
          </w:p>
        </w:tc>
        <w:tc>
          <w:tcPr>
            <w:tcW w:w="7629" w:type="dxa"/>
            <w:vAlign w:val="center"/>
          </w:tcPr>
          <w:p w14:paraId="024F4E55" w14:textId="2A9EAF66" w:rsidR="00137E20" w:rsidRDefault="00137E20" w:rsidP="00137E20">
            <w:pPr>
              <w:pStyle w:val="PrformatHTML"/>
              <w:shd w:val="clear" w:color="auto" w:fill="FFFFFF"/>
              <w:rPr>
                <w:rFonts w:ascii="Consolas" w:hAnsi="Consolas"/>
                <w:color w:val="000000"/>
              </w:rPr>
            </w:pPr>
            <w:proofErr w:type="spellStart"/>
            <w:proofErr w:type="gramStart"/>
            <w:r>
              <w:rPr>
                <w:rFonts w:ascii="Consolas" w:hAnsi="Consolas"/>
                <w:color w:val="74531F"/>
              </w:rPr>
              <w:t>SauterEntete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</w:rPr>
              <w:t>StreamReader</w:t>
            </w:r>
            <w:proofErr w:type="spellEnd"/>
            <w:r>
              <w:rPr>
                <w:rFonts w:ascii="Consolas" w:hAnsi="Consolas"/>
                <w:color w:val="000000"/>
              </w:rPr>
              <w:t> </w:t>
            </w:r>
            <w:proofErr w:type="spellStart"/>
            <w:r>
              <w:rPr>
                <w:rFonts w:ascii="Consolas" w:hAnsi="Consolas"/>
                <w:color w:val="1F377F"/>
              </w:rPr>
              <w:t>pobjFichier</w:t>
            </w:r>
            <w:proofErr w:type="spellEnd"/>
            <w:r>
              <w:rPr>
                <w:rFonts w:ascii="Consolas" w:hAnsi="Consolas"/>
                <w:color w:val="000000"/>
              </w:rPr>
              <w:t>)</w:t>
            </w:r>
          </w:p>
          <w:p w14:paraId="5929AAE8" w14:textId="50849470" w:rsidR="00137E20" w:rsidRPr="00270DDA" w:rsidRDefault="00CE0461" w:rsidP="00CA562B">
            <w:pPr>
              <w:ind w:left="97" w:right="191"/>
              <w:rPr>
                <w:noProof/>
                <w:lang w:eastAsia="fr-FR"/>
              </w:rPr>
            </w:pPr>
            <w:r w:rsidRPr="00CA562B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 xml:space="preserve">Lit une ligne à partir </w:t>
            </w:r>
            <w:r w:rsidR="00657F26" w:rsidRPr="00CA562B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du</w:t>
            </w:r>
            <w:r w:rsidRPr="00CA562B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 xml:space="preserve"> fichier </w:t>
            </w:r>
            <w:r w:rsidR="00657F26" w:rsidRPr="00CA562B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passé</w:t>
            </w:r>
            <w:r w:rsidRPr="00CA562B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 xml:space="preserve"> en </w:t>
            </w:r>
            <w:r w:rsidR="00657F26" w:rsidRPr="00CA562B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paramètre</w:t>
            </w:r>
            <w:r w:rsidRPr="00CA562B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.</w:t>
            </w:r>
          </w:p>
        </w:tc>
      </w:tr>
      <w:tr w:rsidR="00137E20" w:rsidRPr="00D53CF2" w14:paraId="34E4E5A8" w14:textId="77777777" w:rsidTr="005674CB">
        <w:trPr>
          <w:trHeight w:val="413"/>
          <w:tblCellSpacing w:w="15" w:type="dxa"/>
        </w:trPr>
        <w:tc>
          <w:tcPr>
            <w:tcW w:w="0" w:type="auto"/>
            <w:vAlign w:val="center"/>
          </w:tcPr>
          <w:p w14:paraId="58B8E3E9" w14:textId="1A764D1B" w:rsidR="00137E20" w:rsidRDefault="00270DDA" w:rsidP="00762152">
            <w:pPr>
              <w:jc w:val="center"/>
              <w:rPr>
                <w:noProof/>
                <w:lang w:eastAsia="fr-CA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4778CD6A" wp14:editId="006D35BA">
                  <wp:extent cx="133350" cy="152400"/>
                  <wp:effectExtent l="0" t="0" r="0" b="0"/>
                  <wp:docPr id="24" name="Image 24" descr="https://sites.google.com/site/notionscsharpcem/_/rsrc/1370789050330/instanciation_objets/M%C3%A9th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sites.google.com/site/notionscsharpcem/_/rsrc/1370789050330/instanciation_objets/M%C3%A9th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0" w:type="dxa"/>
            <w:vAlign w:val="center"/>
          </w:tcPr>
          <w:p w14:paraId="480C3F4E" w14:textId="0B5EDE45" w:rsidR="00137E20" w:rsidRPr="00B52A5E" w:rsidRDefault="00137E20" w:rsidP="00B52A5E">
            <w:pPr>
              <w:jc w:val="left"/>
              <w:rPr>
                <w:rFonts w:ascii="Consolas" w:hAnsi="Consolas"/>
                <w:color w:val="000000"/>
              </w:rPr>
            </w:pPr>
            <w:proofErr w:type="spellStart"/>
            <w:r w:rsidRPr="00486D09">
              <w:rPr>
                <w:b/>
                <w:color w:val="548DD4" w:themeColor="text2" w:themeTint="99"/>
              </w:rPr>
              <w:t>EcrireEntete</w:t>
            </w:r>
            <w:proofErr w:type="spellEnd"/>
          </w:p>
        </w:tc>
        <w:tc>
          <w:tcPr>
            <w:tcW w:w="7629" w:type="dxa"/>
            <w:vAlign w:val="center"/>
          </w:tcPr>
          <w:p w14:paraId="79F92D1A" w14:textId="77777777" w:rsidR="00137E20" w:rsidRDefault="00137E20" w:rsidP="00137E20">
            <w:pPr>
              <w:pStyle w:val="PrformatHTML"/>
              <w:shd w:val="clear" w:color="auto" w:fill="FFFFFF"/>
              <w:rPr>
                <w:rFonts w:ascii="Consolas" w:hAnsi="Consolas"/>
                <w:color w:val="000000"/>
              </w:rPr>
            </w:pPr>
            <w:proofErr w:type="spellStart"/>
            <w:proofErr w:type="gramStart"/>
            <w:r>
              <w:rPr>
                <w:rFonts w:ascii="Consolas" w:hAnsi="Consolas"/>
                <w:color w:val="74531F"/>
              </w:rPr>
              <w:t>EcrireEntete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</w:rPr>
              <w:t>StreamWriter</w:t>
            </w:r>
            <w:proofErr w:type="spellEnd"/>
            <w:r>
              <w:rPr>
                <w:rFonts w:ascii="Consolas" w:hAnsi="Consolas"/>
                <w:color w:val="000000"/>
              </w:rPr>
              <w:t> </w:t>
            </w:r>
            <w:proofErr w:type="spellStart"/>
            <w:r>
              <w:rPr>
                <w:rFonts w:ascii="Consolas" w:hAnsi="Consolas"/>
                <w:color w:val="1F377F"/>
              </w:rPr>
              <w:t>pobjFichier</w:t>
            </w:r>
            <w:proofErr w:type="spellEnd"/>
            <w:r>
              <w:rPr>
                <w:rFonts w:ascii="Consolas" w:hAnsi="Consolas"/>
                <w:color w:val="000000"/>
              </w:rPr>
              <w:t>);</w:t>
            </w:r>
          </w:p>
          <w:p w14:paraId="18E56F20" w14:textId="7E09F9C7" w:rsidR="00CE0461" w:rsidRDefault="00CA562B" w:rsidP="00CA562B">
            <w:pPr>
              <w:ind w:left="97" w:right="191"/>
              <w:rPr>
                <w:rFonts w:ascii="Consolas" w:hAnsi="Consolas"/>
                <w:color w:val="74531F"/>
              </w:rPr>
            </w:pPr>
            <w:r>
              <w:rPr>
                <w:rFonts w:asciiTheme="minorHAnsi" w:hAnsiTheme="minorHAnsi" w:cstheme="minorHAnsi"/>
                <w:noProof/>
                <w:szCs w:val="20"/>
                <w:lang w:eastAsia="fr-FR"/>
              </w:rPr>
              <w:t xml:space="preserve">Une méthode </w:t>
            </w:r>
            <w:r w:rsidR="005674CB" w:rsidRPr="001E443E">
              <w:rPr>
                <w:rFonts w:asciiTheme="minorHAnsi" w:hAnsiTheme="minorHAnsi" w:cstheme="minorHAnsi"/>
                <w:noProof/>
                <w:szCs w:val="20"/>
                <w:highlight w:val="yellow"/>
                <w:lang w:eastAsia="fr-FR"/>
              </w:rPr>
              <w:t>abstraite</w:t>
            </w:r>
            <w:r w:rsidR="005674CB" w:rsidRPr="00CA562B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 xml:space="preserve"> </w:t>
            </w:r>
            <w:r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qui permet d’écrire l’entête de la chanson</w:t>
            </w:r>
          </w:p>
        </w:tc>
      </w:tr>
      <w:tr w:rsidR="00137E20" w:rsidRPr="00CE0461" w14:paraId="60106B5D" w14:textId="77777777" w:rsidTr="005674CB">
        <w:trPr>
          <w:trHeight w:val="237"/>
          <w:tblCellSpacing w:w="15" w:type="dxa"/>
        </w:trPr>
        <w:tc>
          <w:tcPr>
            <w:tcW w:w="0" w:type="auto"/>
            <w:vAlign w:val="center"/>
          </w:tcPr>
          <w:p w14:paraId="6B336C5F" w14:textId="78B2C85B" w:rsidR="00137E20" w:rsidRDefault="00270DDA" w:rsidP="00762152">
            <w:pPr>
              <w:jc w:val="center"/>
              <w:rPr>
                <w:noProof/>
                <w:lang w:eastAsia="fr-CA"/>
              </w:rPr>
            </w:pPr>
            <w:r>
              <w:rPr>
                <w:noProof/>
                <w:lang w:eastAsia="fr-CA"/>
              </w:rPr>
              <w:lastRenderedPageBreak/>
              <w:drawing>
                <wp:inline distT="0" distB="0" distL="0" distR="0" wp14:anchorId="7DBD3634" wp14:editId="5ED56AE4">
                  <wp:extent cx="133350" cy="152400"/>
                  <wp:effectExtent l="0" t="0" r="0" b="0"/>
                  <wp:docPr id="25" name="Image 25" descr="https://sites.google.com/site/notionscsharpcem/_/rsrc/1370789050330/instanciation_objets/M%C3%A9th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sites.google.com/site/notionscsharpcem/_/rsrc/1370789050330/instanciation_objets/M%C3%A9th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0" w:type="dxa"/>
            <w:vAlign w:val="center"/>
          </w:tcPr>
          <w:p w14:paraId="2ED17605" w14:textId="5181ADFE" w:rsidR="00137E20" w:rsidRPr="00B52A5E" w:rsidRDefault="00137E20" w:rsidP="00B52A5E">
            <w:pPr>
              <w:jc w:val="left"/>
              <w:rPr>
                <w:rFonts w:ascii="Consolas" w:hAnsi="Consolas"/>
                <w:color w:val="000000"/>
              </w:rPr>
            </w:pPr>
            <w:proofErr w:type="spellStart"/>
            <w:r w:rsidRPr="00486D09">
              <w:rPr>
                <w:b/>
                <w:color w:val="548DD4" w:themeColor="text2" w:themeTint="99"/>
              </w:rPr>
              <w:t>EcrireParoles</w:t>
            </w:r>
            <w:proofErr w:type="spellEnd"/>
          </w:p>
        </w:tc>
        <w:tc>
          <w:tcPr>
            <w:tcW w:w="7629" w:type="dxa"/>
            <w:vAlign w:val="center"/>
          </w:tcPr>
          <w:p w14:paraId="2044C049" w14:textId="79B18B64" w:rsidR="00137E20" w:rsidRDefault="00137E20" w:rsidP="00137E20">
            <w:pPr>
              <w:pStyle w:val="PrformatHTML"/>
              <w:shd w:val="clear" w:color="auto" w:fill="FFFFFF"/>
              <w:rPr>
                <w:rFonts w:ascii="Consolas" w:hAnsi="Consolas"/>
                <w:color w:val="000000"/>
              </w:rPr>
            </w:pPr>
            <w:proofErr w:type="spellStart"/>
            <w:proofErr w:type="gramStart"/>
            <w:r>
              <w:rPr>
                <w:rFonts w:ascii="Consolas" w:hAnsi="Consolas"/>
                <w:color w:val="74531F"/>
              </w:rPr>
              <w:t>EcrireParoles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</w:rPr>
              <w:t>StreamWriter</w:t>
            </w:r>
            <w:proofErr w:type="spellEnd"/>
            <w:r>
              <w:rPr>
                <w:rFonts w:ascii="Consolas" w:hAnsi="Consolas"/>
                <w:color w:val="000000"/>
              </w:rPr>
              <w:t> </w:t>
            </w:r>
            <w:proofErr w:type="spellStart"/>
            <w:r>
              <w:rPr>
                <w:rFonts w:ascii="Consolas" w:hAnsi="Consolas"/>
                <w:color w:val="1F377F"/>
              </w:rPr>
              <w:t>pobjFichier</w:t>
            </w:r>
            <w:proofErr w:type="spellEnd"/>
            <w:r>
              <w:rPr>
                <w:rFonts w:ascii="Consolas" w:hAnsi="Consolas"/>
                <w:color w:val="000000"/>
              </w:rPr>
              <w:t>, </w:t>
            </w:r>
            <w:r>
              <w:rPr>
                <w:rFonts w:ascii="Consolas" w:hAnsi="Consolas"/>
                <w:color w:val="0000FF"/>
              </w:rPr>
              <w:t>string</w:t>
            </w:r>
            <w:r>
              <w:rPr>
                <w:rFonts w:ascii="Consolas" w:hAnsi="Consolas"/>
                <w:color w:val="000000"/>
              </w:rPr>
              <w:t> </w:t>
            </w:r>
            <w:proofErr w:type="spellStart"/>
            <w:r>
              <w:rPr>
                <w:rFonts w:ascii="Consolas" w:hAnsi="Consolas"/>
                <w:color w:val="1F377F"/>
              </w:rPr>
              <w:t>pParoles</w:t>
            </w:r>
            <w:proofErr w:type="spellEnd"/>
            <w:r>
              <w:rPr>
                <w:rFonts w:ascii="Consolas" w:hAnsi="Consolas"/>
                <w:color w:val="000000"/>
              </w:rPr>
              <w:t>);</w:t>
            </w:r>
          </w:p>
          <w:p w14:paraId="34A95AE2" w14:textId="5C10729E" w:rsidR="00137E20" w:rsidRPr="00270DDA" w:rsidRDefault="00CA562B" w:rsidP="00CA562B">
            <w:pPr>
              <w:ind w:left="97" w:right="191"/>
              <w:rPr>
                <w:noProof/>
                <w:lang w:eastAsia="fr-FR"/>
              </w:rPr>
            </w:pPr>
            <w:r>
              <w:rPr>
                <w:rFonts w:asciiTheme="minorHAnsi" w:hAnsiTheme="minorHAnsi" w:cstheme="minorHAnsi"/>
                <w:noProof/>
                <w:szCs w:val="20"/>
                <w:lang w:eastAsia="fr-FR"/>
              </w:rPr>
              <w:t xml:space="preserve">Une méthode </w:t>
            </w:r>
            <w:r w:rsidR="005674CB" w:rsidRPr="001E443E">
              <w:rPr>
                <w:rFonts w:asciiTheme="minorHAnsi" w:hAnsiTheme="minorHAnsi" w:cstheme="minorHAnsi"/>
                <w:noProof/>
                <w:szCs w:val="20"/>
                <w:highlight w:val="yellow"/>
                <w:lang w:eastAsia="fr-FR"/>
              </w:rPr>
              <w:t>abstraite</w:t>
            </w:r>
            <w:r w:rsidR="005674CB" w:rsidRPr="00CA562B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 xml:space="preserve"> </w:t>
            </w:r>
            <w:r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qui permet d’écrire les paroles de la chanson</w:t>
            </w:r>
          </w:p>
        </w:tc>
      </w:tr>
      <w:tr w:rsidR="00137E20" w:rsidRPr="00D53CF2" w14:paraId="00F41F76" w14:textId="77777777" w:rsidTr="005674CB">
        <w:trPr>
          <w:trHeight w:val="364"/>
          <w:tblCellSpacing w:w="15" w:type="dxa"/>
        </w:trPr>
        <w:tc>
          <w:tcPr>
            <w:tcW w:w="0" w:type="auto"/>
            <w:vAlign w:val="center"/>
          </w:tcPr>
          <w:p w14:paraId="676A0D15" w14:textId="3C728C5D" w:rsidR="00137E20" w:rsidRDefault="00270DDA" w:rsidP="00762152">
            <w:pPr>
              <w:jc w:val="center"/>
              <w:rPr>
                <w:noProof/>
                <w:lang w:eastAsia="fr-CA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117F95F8" wp14:editId="66A8F7D3">
                  <wp:extent cx="133350" cy="152400"/>
                  <wp:effectExtent l="0" t="0" r="0" b="0"/>
                  <wp:docPr id="26" name="Image 26" descr="https://sites.google.com/site/notionscsharpcem/_/rsrc/1370789050330/instanciation_objets/M%C3%A9th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sites.google.com/site/notionscsharpcem/_/rsrc/1370789050330/instanciation_objets/M%C3%A9th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0" w:type="dxa"/>
            <w:vAlign w:val="center"/>
          </w:tcPr>
          <w:p w14:paraId="6A84CC22" w14:textId="76FCDA90" w:rsidR="00137E20" w:rsidRPr="00B52A5E" w:rsidRDefault="00137E20" w:rsidP="00B52A5E">
            <w:pPr>
              <w:jc w:val="left"/>
              <w:rPr>
                <w:rFonts w:ascii="Consolas" w:hAnsi="Consolas"/>
                <w:color w:val="000000"/>
              </w:rPr>
            </w:pPr>
            <w:proofErr w:type="spellStart"/>
            <w:r w:rsidRPr="00486D09">
              <w:rPr>
                <w:b/>
                <w:color w:val="548DD4" w:themeColor="text2" w:themeTint="99"/>
              </w:rPr>
              <w:t>Ecrire</w:t>
            </w:r>
            <w:proofErr w:type="spellEnd"/>
          </w:p>
        </w:tc>
        <w:tc>
          <w:tcPr>
            <w:tcW w:w="7629" w:type="dxa"/>
            <w:vAlign w:val="center"/>
          </w:tcPr>
          <w:p w14:paraId="477E9F2F" w14:textId="58836F2B" w:rsidR="00137E20" w:rsidRDefault="00137E20" w:rsidP="00137E20">
            <w:pPr>
              <w:pStyle w:val="PrformatHTML"/>
              <w:shd w:val="clear" w:color="auto" w:fill="FFFFFF"/>
              <w:rPr>
                <w:rFonts w:ascii="Consolas" w:hAnsi="Consolas"/>
                <w:color w:val="000000"/>
              </w:rPr>
            </w:pPr>
            <w:proofErr w:type="spellStart"/>
            <w:proofErr w:type="gramStart"/>
            <w:r>
              <w:rPr>
                <w:rFonts w:ascii="Consolas" w:hAnsi="Consolas"/>
                <w:color w:val="74531F"/>
              </w:rPr>
              <w:t>Ecrire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gramEnd"/>
            <w:r>
              <w:rPr>
                <w:rFonts w:ascii="Consolas" w:hAnsi="Consolas"/>
                <w:color w:val="0000FF"/>
              </w:rPr>
              <w:t>string</w:t>
            </w:r>
            <w:r>
              <w:rPr>
                <w:rFonts w:ascii="Consolas" w:hAnsi="Consolas"/>
                <w:color w:val="000000"/>
              </w:rPr>
              <w:t> </w:t>
            </w:r>
            <w:proofErr w:type="spellStart"/>
            <w:r>
              <w:rPr>
                <w:rFonts w:ascii="Consolas" w:hAnsi="Consolas"/>
                <w:color w:val="1F377F"/>
              </w:rPr>
              <w:t>pParoles</w:t>
            </w:r>
            <w:proofErr w:type="spellEnd"/>
            <w:r>
              <w:rPr>
                <w:rFonts w:ascii="Consolas" w:hAnsi="Consolas"/>
                <w:color w:val="000000"/>
              </w:rPr>
              <w:t>)</w:t>
            </w:r>
          </w:p>
          <w:p w14:paraId="03983349" w14:textId="595B0AEC" w:rsidR="00137E20" w:rsidRPr="00270DDA" w:rsidRDefault="00B70CC1" w:rsidP="00137E20">
            <w:pPr>
              <w:pStyle w:val="PrformatHTML"/>
              <w:shd w:val="clear" w:color="auto" w:fill="FFFFFF"/>
              <w:rPr>
                <w:rFonts w:ascii="Times New Roman" w:hAnsi="Times New Roman" w:cs="Times New Roman"/>
                <w:noProof/>
                <w:sz w:val="24"/>
                <w:lang w:eastAsia="fr-FR"/>
              </w:rPr>
            </w:pPr>
            <w:r w:rsidRPr="00CA562B">
              <w:rPr>
                <w:rFonts w:asciiTheme="minorHAnsi" w:hAnsiTheme="minorHAnsi" w:cstheme="minorHAnsi"/>
                <w:noProof/>
                <w:sz w:val="24"/>
                <w:lang w:eastAsia="fr-FR"/>
              </w:rPr>
              <w:t xml:space="preserve">Écrit les paroles passées en paramètre dans le fichier de la chanson. </w:t>
            </w:r>
            <w:r w:rsidR="00CA562B">
              <w:rPr>
                <w:rFonts w:asciiTheme="minorHAnsi" w:hAnsiTheme="minorHAnsi" w:cstheme="minorHAnsi"/>
                <w:noProof/>
                <w:sz w:val="24"/>
                <w:lang w:eastAsia="fr-FR"/>
              </w:rPr>
              <w:t>Elle doit d’abord écrire l’en-tête ensuite écrire les paroles.</w:t>
            </w:r>
          </w:p>
        </w:tc>
      </w:tr>
    </w:tbl>
    <w:p w14:paraId="1D8BC791" w14:textId="77777777" w:rsidR="005674CB" w:rsidRDefault="005674CB">
      <w:r>
        <w:br w:type="page"/>
      </w:r>
    </w:p>
    <w:tbl>
      <w:tblPr>
        <w:tblW w:w="10784" w:type="dxa"/>
        <w:tblCellSpacing w:w="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1272"/>
        <w:gridCol w:w="9232"/>
      </w:tblGrid>
      <w:tr w:rsidR="00853353" w:rsidRPr="0035641B" w14:paraId="1805B3FD" w14:textId="77777777" w:rsidTr="005674CB">
        <w:trPr>
          <w:trHeight w:val="240"/>
          <w:tblCellSpacing w:w="15" w:type="dxa"/>
        </w:trPr>
        <w:tc>
          <w:tcPr>
            <w:tcW w:w="10724" w:type="dxa"/>
            <w:gridSpan w:val="3"/>
            <w:shd w:val="pct12" w:color="auto" w:fill="auto"/>
            <w:vAlign w:val="center"/>
            <w:hideMark/>
          </w:tcPr>
          <w:p w14:paraId="5EAFC42C" w14:textId="44A23303" w:rsidR="00853353" w:rsidRPr="006072DB" w:rsidRDefault="00853353" w:rsidP="00530E5D">
            <w:pPr>
              <w:jc w:val="center"/>
              <w:rPr>
                <w:b/>
                <w:bCs/>
                <w:sz w:val="32"/>
                <w:szCs w:val="32"/>
                <w:lang w:eastAsia="fr-CA"/>
              </w:rPr>
            </w:pPr>
            <w:r>
              <w:rPr>
                <w:rFonts w:ascii="Courier New" w:hAnsi="Courier New" w:cs="Courier New"/>
                <w:b/>
                <w:noProof/>
                <w:color w:val="008080"/>
                <w:sz w:val="32"/>
                <w:szCs w:val="32"/>
                <w:lang w:eastAsia="fr-CA"/>
              </w:rPr>
              <w:lastRenderedPageBreak/>
              <w:t>ChansonAAC</w:t>
            </w:r>
            <w:r w:rsidRPr="006072DB">
              <w:rPr>
                <w:rFonts w:ascii="Courier New" w:hAnsi="Courier New" w:cs="Courier New"/>
                <w:b/>
                <w:noProof/>
                <w:color w:val="008080"/>
                <w:sz w:val="32"/>
                <w:szCs w:val="32"/>
                <w:lang w:eastAsia="fr-CA"/>
              </w:rPr>
              <w:t>:</w:t>
            </w:r>
            <w:r>
              <w:rPr>
                <w:rFonts w:ascii="Courier New" w:hAnsi="Courier New" w:cs="Courier New"/>
                <w:b/>
                <w:noProof/>
                <w:color w:val="008080"/>
                <w:sz w:val="32"/>
                <w:szCs w:val="32"/>
                <w:lang w:eastAsia="fr-CA"/>
              </w:rPr>
              <w:t>Chanson</w:t>
            </w:r>
          </w:p>
        </w:tc>
      </w:tr>
      <w:tr w:rsidR="00853353" w:rsidRPr="0035641B" w14:paraId="534795B3" w14:textId="77777777" w:rsidTr="005674CB">
        <w:trPr>
          <w:trHeight w:val="249"/>
          <w:tblCellSpacing w:w="15" w:type="dxa"/>
        </w:trPr>
        <w:tc>
          <w:tcPr>
            <w:tcW w:w="10724" w:type="dxa"/>
            <w:gridSpan w:val="3"/>
            <w:shd w:val="clear" w:color="auto" w:fill="auto"/>
            <w:vAlign w:val="center"/>
            <w:hideMark/>
          </w:tcPr>
          <w:p w14:paraId="1F19B3E1" w14:textId="12163FEC" w:rsidR="00853353" w:rsidRPr="00CA562B" w:rsidRDefault="00853353" w:rsidP="00CA562B">
            <w:pPr>
              <w:ind w:left="97" w:right="191"/>
              <w:rPr>
                <w:rFonts w:asciiTheme="minorHAnsi" w:hAnsiTheme="minorHAnsi" w:cstheme="minorHAnsi"/>
                <w:noProof/>
                <w:szCs w:val="20"/>
                <w:lang w:eastAsia="fr-FR"/>
              </w:rPr>
            </w:pPr>
            <w:r w:rsidRPr="00CA562B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 xml:space="preserve">Une </w:t>
            </w:r>
            <w:r w:rsidR="00946143" w:rsidRPr="00CA562B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C</w:t>
            </w:r>
            <w:r w:rsidRPr="00CA562B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 xml:space="preserve">hansonAAC </w:t>
            </w:r>
            <w:r w:rsidR="00270DDA" w:rsidRPr="00CA562B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utilise un codage au format AAC</w:t>
            </w:r>
          </w:p>
          <w:p w14:paraId="3816870B" w14:textId="77777777" w:rsidR="00853353" w:rsidRPr="00CA562B" w:rsidRDefault="00853353" w:rsidP="00CA562B">
            <w:pPr>
              <w:ind w:left="97" w:right="191"/>
              <w:rPr>
                <w:rFonts w:asciiTheme="minorHAnsi" w:hAnsiTheme="minorHAnsi" w:cstheme="minorHAnsi"/>
                <w:noProof/>
                <w:szCs w:val="20"/>
                <w:lang w:eastAsia="fr-FR"/>
              </w:rPr>
            </w:pPr>
          </w:p>
        </w:tc>
      </w:tr>
      <w:tr w:rsidR="00270DDA" w:rsidRPr="0035641B" w14:paraId="06559F6A" w14:textId="77777777" w:rsidTr="005674CB">
        <w:trPr>
          <w:trHeight w:val="249"/>
          <w:tblCellSpacing w:w="15" w:type="dxa"/>
        </w:trPr>
        <w:tc>
          <w:tcPr>
            <w:tcW w:w="10724" w:type="dxa"/>
            <w:gridSpan w:val="3"/>
            <w:shd w:val="clear" w:color="auto" w:fill="auto"/>
            <w:vAlign w:val="center"/>
          </w:tcPr>
          <w:p w14:paraId="67175CF2" w14:textId="683632FB" w:rsidR="00270DDA" w:rsidRPr="006E0796" w:rsidRDefault="00270DDA" w:rsidP="00270DDA">
            <w:pPr>
              <w:autoSpaceDE w:val="0"/>
              <w:autoSpaceDN w:val="0"/>
              <w:adjustRightInd w:val="0"/>
              <w:jc w:val="center"/>
              <w:rPr>
                <w:noProof/>
                <w:sz w:val="22"/>
                <w:szCs w:val="22"/>
              </w:rPr>
            </w:pPr>
            <w:r w:rsidRPr="00486D09">
              <w:rPr>
                <w:rFonts w:ascii="Consolas" w:hAnsi="Consolas" w:cs="Consolas"/>
                <w:noProof/>
                <w:sz w:val="19"/>
                <w:szCs w:val="19"/>
                <w:lang w:eastAsia="fr-CA"/>
              </w:rPr>
              <w:drawing>
                <wp:inline distT="0" distB="0" distL="0" distR="0" wp14:anchorId="024EA6F2" wp14:editId="1E674AA3">
                  <wp:extent cx="2997426" cy="1642425"/>
                  <wp:effectExtent l="0" t="0" r="0" b="0"/>
                  <wp:docPr id="65" name="Imag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709" cy="16809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3353" w:rsidRPr="0035641B" w14:paraId="2544BD67" w14:textId="77777777" w:rsidTr="005674CB">
        <w:trPr>
          <w:trHeight w:val="486"/>
          <w:tblCellSpacing w:w="15" w:type="dxa"/>
        </w:trPr>
        <w:tc>
          <w:tcPr>
            <w:tcW w:w="1507" w:type="dxa"/>
            <w:gridSpan w:val="2"/>
            <w:vAlign w:val="center"/>
            <w:hideMark/>
          </w:tcPr>
          <w:p w14:paraId="5524EE05" w14:textId="77777777" w:rsidR="00853353" w:rsidRPr="0035641B" w:rsidRDefault="00853353" w:rsidP="00530E5D">
            <w:pPr>
              <w:jc w:val="center"/>
              <w:rPr>
                <w:b/>
                <w:bCs/>
                <w:lang w:eastAsia="fr-CA"/>
              </w:rPr>
            </w:pPr>
            <w:r>
              <w:rPr>
                <w:b/>
                <w:bCs/>
                <w:lang w:eastAsia="fr-CA"/>
              </w:rPr>
              <w:t> Propriétés/Méthodes</w:t>
            </w:r>
          </w:p>
        </w:tc>
        <w:tc>
          <w:tcPr>
            <w:tcW w:w="9187" w:type="dxa"/>
            <w:vAlign w:val="center"/>
            <w:hideMark/>
          </w:tcPr>
          <w:p w14:paraId="04CC1B6C" w14:textId="77777777" w:rsidR="00853353" w:rsidRPr="0035641B" w:rsidRDefault="00853353" w:rsidP="00530E5D">
            <w:pPr>
              <w:jc w:val="left"/>
              <w:rPr>
                <w:b/>
                <w:bCs/>
                <w:lang w:eastAsia="fr-CA"/>
              </w:rPr>
            </w:pPr>
            <w:r w:rsidRPr="0035641B">
              <w:rPr>
                <w:b/>
                <w:bCs/>
                <w:lang w:eastAsia="fr-CA"/>
              </w:rPr>
              <w:t>Description</w:t>
            </w:r>
          </w:p>
        </w:tc>
      </w:tr>
      <w:tr w:rsidR="00853353" w:rsidRPr="0035641B" w14:paraId="5CACDBD8" w14:textId="77777777" w:rsidTr="005674CB">
        <w:trPr>
          <w:trHeight w:val="480"/>
          <w:tblCellSpacing w:w="15" w:type="dxa"/>
        </w:trPr>
        <w:tc>
          <w:tcPr>
            <w:tcW w:w="235" w:type="dxa"/>
            <w:vAlign w:val="center"/>
          </w:tcPr>
          <w:p w14:paraId="5922D09D" w14:textId="77777777" w:rsidR="00853353" w:rsidRDefault="00853353" w:rsidP="00530E5D">
            <w:pPr>
              <w:jc w:val="center"/>
            </w:pPr>
            <w:r>
              <w:rPr>
                <w:noProof/>
                <w:lang w:eastAsia="fr-CA"/>
              </w:rPr>
              <w:drawing>
                <wp:inline distT="0" distB="0" distL="0" distR="0" wp14:anchorId="0F2C0B87" wp14:editId="27C2EB46">
                  <wp:extent cx="161925" cy="171450"/>
                  <wp:effectExtent l="0" t="0" r="0" b="0"/>
                  <wp:docPr id="56" name="Image 56" descr="https://sites.google.com/site/notionscsharpcem/_/rsrc/1370789784900/guicontroles/guitimer/Propri%C3%A9t%C3%A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sites.google.com/site/notionscsharpcem/_/rsrc/1370789784900/guicontroles/guitimer/Propri%C3%A9t%C3%A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2" w:type="dxa"/>
            <w:vAlign w:val="center"/>
          </w:tcPr>
          <w:p w14:paraId="27A9F9B8" w14:textId="77777777" w:rsidR="00853353" w:rsidRPr="00137E20" w:rsidRDefault="00853353" w:rsidP="00530E5D">
            <w:pPr>
              <w:jc w:val="left"/>
              <w:rPr>
                <w:rFonts w:ascii="Consolas" w:hAnsi="Consolas" w:cs="Courier New"/>
                <w:color w:val="000000"/>
                <w:sz w:val="20"/>
                <w:szCs w:val="20"/>
                <w:lang w:eastAsia="fr-CA"/>
              </w:rPr>
            </w:pPr>
            <w:r>
              <w:rPr>
                <w:b/>
                <w:color w:val="548DD4" w:themeColor="text2" w:themeTint="99"/>
              </w:rPr>
              <w:t>Format</w:t>
            </w:r>
          </w:p>
        </w:tc>
        <w:tc>
          <w:tcPr>
            <w:tcW w:w="9187" w:type="dxa"/>
            <w:vAlign w:val="center"/>
          </w:tcPr>
          <w:p w14:paraId="3EDDC3C9" w14:textId="77777777" w:rsidR="00853353" w:rsidRPr="00F71ABB" w:rsidRDefault="00853353" w:rsidP="00530E5D">
            <w:pPr>
              <w:ind w:left="97" w:right="191"/>
              <w:rPr>
                <w:szCs w:val="20"/>
                <w:lang w:eastAsia="fr-CA"/>
              </w:rPr>
            </w:pPr>
            <w:r w:rsidRPr="00CA562B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Obtient le format du fichier (AAC)</w:t>
            </w:r>
            <w:r>
              <w:rPr>
                <w:szCs w:val="20"/>
              </w:rPr>
              <w:t xml:space="preserve"> </w:t>
            </w:r>
          </w:p>
        </w:tc>
      </w:tr>
      <w:tr w:rsidR="00853353" w:rsidRPr="0035641B" w14:paraId="07C3D7A3" w14:textId="77777777" w:rsidTr="005674CB">
        <w:trPr>
          <w:trHeight w:val="754"/>
          <w:tblCellSpacing w:w="15" w:type="dxa"/>
        </w:trPr>
        <w:tc>
          <w:tcPr>
            <w:tcW w:w="235" w:type="dxa"/>
            <w:vAlign w:val="center"/>
            <w:hideMark/>
          </w:tcPr>
          <w:p w14:paraId="6E7AE7E6" w14:textId="77777777" w:rsidR="00853353" w:rsidRPr="0035641B" w:rsidRDefault="00853353" w:rsidP="00530E5D">
            <w:pPr>
              <w:jc w:val="center"/>
              <w:rPr>
                <w:lang w:eastAsia="fr-CA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7BC89CDD" wp14:editId="5A36D294">
                  <wp:extent cx="133350" cy="152400"/>
                  <wp:effectExtent l="0" t="0" r="0" b="0"/>
                  <wp:docPr id="61" name="Image 61" descr="https://sites.google.com/site/notionscsharpcem/_/rsrc/1370789050330/instanciation_objets/M%C3%A9th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sites.google.com/site/notionscsharpcem/_/rsrc/1370789050330/instanciation_objets/M%C3%A9th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2" w:type="dxa"/>
            <w:vAlign w:val="center"/>
            <w:hideMark/>
          </w:tcPr>
          <w:p w14:paraId="7C1F5B1C" w14:textId="77777777" w:rsidR="00853353" w:rsidRPr="00E00CD2" w:rsidRDefault="00853353" w:rsidP="00530E5D">
            <w:pPr>
              <w:jc w:val="left"/>
            </w:pPr>
            <w:proofErr w:type="spellStart"/>
            <w:r w:rsidRPr="00486D09">
              <w:rPr>
                <w:b/>
                <w:color w:val="548DD4" w:themeColor="text2" w:themeTint="99"/>
              </w:rPr>
              <w:t>Chanson</w:t>
            </w:r>
            <w:r>
              <w:rPr>
                <w:b/>
                <w:color w:val="548DD4" w:themeColor="text2" w:themeTint="99"/>
              </w:rPr>
              <w:t>AAC</w:t>
            </w:r>
            <w:proofErr w:type="spellEnd"/>
          </w:p>
        </w:tc>
        <w:tc>
          <w:tcPr>
            <w:tcW w:w="9187" w:type="dxa"/>
            <w:vAlign w:val="center"/>
            <w:hideMark/>
          </w:tcPr>
          <w:p w14:paraId="7F15004A" w14:textId="2460A88A" w:rsidR="00853353" w:rsidRDefault="00853353" w:rsidP="00530E5D">
            <w:pPr>
              <w:pStyle w:val="PrformatHTML"/>
              <w:shd w:val="clear" w:color="auto" w:fill="FFFFFF"/>
              <w:rPr>
                <w:rFonts w:ascii="Consolas" w:hAnsi="Consolas"/>
                <w:color w:val="000000"/>
              </w:rPr>
            </w:pPr>
            <w:proofErr w:type="spellStart"/>
            <w:proofErr w:type="gramStart"/>
            <w:r>
              <w:rPr>
                <w:rFonts w:ascii="Consolas" w:hAnsi="Consolas"/>
                <w:color w:val="2B91AF"/>
              </w:rPr>
              <w:t>ChansonAAC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gramEnd"/>
            <w:r>
              <w:rPr>
                <w:rFonts w:ascii="Consolas" w:hAnsi="Consolas"/>
                <w:color w:val="0000FF"/>
              </w:rPr>
              <w:t>string</w:t>
            </w:r>
            <w:r>
              <w:rPr>
                <w:rFonts w:ascii="Consolas" w:hAnsi="Consolas"/>
                <w:color w:val="000000"/>
              </w:rPr>
              <w:t> </w:t>
            </w:r>
            <w:proofErr w:type="spellStart"/>
            <w:r>
              <w:rPr>
                <w:rFonts w:ascii="Consolas" w:hAnsi="Consolas"/>
                <w:color w:val="1F377F"/>
              </w:rPr>
              <w:t>pNomFichier</w:t>
            </w:r>
            <w:proofErr w:type="spellEnd"/>
            <w:r>
              <w:rPr>
                <w:rFonts w:ascii="Consolas" w:hAnsi="Consolas"/>
                <w:color w:val="000000"/>
              </w:rPr>
              <w:t>)</w:t>
            </w:r>
          </w:p>
          <w:p w14:paraId="0639423A" w14:textId="5EF2D19F" w:rsidR="00853353" w:rsidRPr="00CA562B" w:rsidRDefault="00853353" w:rsidP="00CA562B">
            <w:pPr>
              <w:ind w:left="97" w:right="191"/>
              <w:rPr>
                <w:rFonts w:asciiTheme="minorHAnsi" w:hAnsiTheme="minorHAnsi" w:cstheme="minorHAnsi"/>
                <w:noProof/>
                <w:szCs w:val="20"/>
                <w:lang w:eastAsia="fr-FR"/>
              </w:rPr>
            </w:pPr>
            <w:r w:rsidRPr="00CA562B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Initialise une instance avec les données passées en paramètres en appelant le constructeur de la classe de base.</w:t>
            </w:r>
          </w:p>
          <w:p w14:paraId="5DAE6E21" w14:textId="77777777" w:rsidR="00853353" w:rsidRPr="00D80C8F" w:rsidRDefault="00853353" w:rsidP="00530E5D">
            <w:pPr>
              <w:autoSpaceDE w:val="0"/>
              <w:autoSpaceDN w:val="0"/>
              <w:adjustRightInd w:val="0"/>
              <w:ind w:left="97"/>
              <w:jc w:val="left"/>
              <w:rPr>
                <w:rFonts w:ascii="Consolas" w:hAnsi="Consolas" w:cs="Consolas"/>
                <w:color w:val="2B91AF"/>
                <w:sz w:val="19"/>
                <w:szCs w:val="19"/>
                <w:lang w:eastAsia="fr-CA"/>
              </w:rPr>
            </w:pPr>
          </w:p>
        </w:tc>
      </w:tr>
      <w:tr w:rsidR="00853353" w:rsidRPr="00B779FA" w14:paraId="16A1106C" w14:textId="77777777" w:rsidTr="005674CB">
        <w:trPr>
          <w:trHeight w:val="167"/>
          <w:tblCellSpacing w:w="15" w:type="dxa"/>
        </w:trPr>
        <w:tc>
          <w:tcPr>
            <w:tcW w:w="235" w:type="dxa"/>
            <w:vAlign w:val="center"/>
            <w:hideMark/>
          </w:tcPr>
          <w:p w14:paraId="7F342E0D" w14:textId="77777777" w:rsidR="00853353" w:rsidRPr="0035641B" w:rsidRDefault="00853353" w:rsidP="00530E5D">
            <w:pPr>
              <w:jc w:val="center"/>
              <w:rPr>
                <w:lang w:eastAsia="fr-CA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04396132" wp14:editId="28525E15">
                  <wp:extent cx="133350" cy="152400"/>
                  <wp:effectExtent l="0" t="0" r="0" b="0"/>
                  <wp:docPr id="63" name="Image 63" descr="https://sites.google.com/site/notionscsharpcem/_/rsrc/1370789050330/instanciation_objets/M%C3%A9th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s://sites.google.com/site/notionscsharpcem/_/rsrc/1370789050330/instanciation_objets/M%C3%A9th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2" w:type="dxa"/>
            <w:vAlign w:val="center"/>
            <w:hideMark/>
          </w:tcPr>
          <w:p w14:paraId="0FD79E83" w14:textId="77777777" w:rsidR="00853353" w:rsidRPr="0035641B" w:rsidRDefault="00853353" w:rsidP="00530E5D">
            <w:pPr>
              <w:jc w:val="left"/>
              <w:rPr>
                <w:lang w:eastAsia="fr-CA"/>
              </w:rPr>
            </w:pPr>
            <w:proofErr w:type="spellStart"/>
            <w:r w:rsidRPr="00486D09">
              <w:rPr>
                <w:b/>
                <w:color w:val="548DD4" w:themeColor="text2" w:themeTint="99"/>
              </w:rPr>
              <w:t>Chanson</w:t>
            </w:r>
            <w:r>
              <w:rPr>
                <w:b/>
                <w:color w:val="548DD4" w:themeColor="text2" w:themeTint="99"/>
              </w:rPr>
              <w:t>AAC</w:t>
            </w:r>
            <w:proofErr w:type="spellEnd"/>
          </w:p>
        </w:tc>
        <w:tc>
          <w:tcPr>
            <w:tcW w:w="9187" w:type="dxa"/>
            <w:vAlign w:val="center"/>
            <w:hideMark/>
          </w:tcPr>
          <w:p w14:paraId="4776A927" w14:textId="31E09174" w:rsidR="00853353" w:rsidRPr="00B52A5E" w:rsidRDefault="00853353" w:rsidP="00B52A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9"/>
                <w:szCs w:val="19"/>
                <w:lang w:eastAsia="fr-CA"/>
              </w:rPr>
            </w:pPr>
            <w:proofErr w:type="gramStart"/>
            <w:r>
              <w:rPr>
                <w:rFonts w:ascii="Consolas" w:hAnsi="Consolas"/>
                <w:color w:val="2B91AF"/>
              </w:rPr>
              <w:t>ChansonAAC</w:t>
            </w:r>
            <w:r>
              <w:rPr>
                <w:rFonts w:ascii="Consolas" w:hAnsi="Consolas"/>
                <w:color w:val="000000"/>
              </w:rPr>
              <w:t>(</w:t>
            </w:r>
            <w:proofErr w:type="gramEnd"/>
            <w:r>
              <w:rPr>
                <w:rFonts w:ascii="Consolas" w:hAnsi="Consolas"/>
                <w:color w:val="0000FF"/>
              </w:rPr>
              <w:t>string</w:t>
            </w:r>
            <w:r>
              <w:rPr>
                <w:rFonts w:ascii="Consolas" w:hAnsi="Consolas"/>
                <w:color w:val="000000"/>
              </w:rPr>
              <w:t> </w:t>
            </w:r>
            <w:r>
              <w:rPr>
                <w:rFonts w:ascii="Consolas" w:hAnsi="Consolas"/>
                <w:color w:val="1F377F"/>
              </w:rPr>
              <w:t>pRepertoire</w:t>
            </w:r>
            <w:r>
              <w:rPr>
                <w:rFonts w:ascii="Consolas" w:hAnsi="Consolas"/>
                <w:color w:val="000000"/>
              </w:rPr>
              <w:t>, </w:t>
            </w:r>
            <w:r>
              <w:rPr>
                <w:rFonts w:ascii="Consolas" w:hAnsi="Consolas"/>
                <w:color w:val="0000FF"/>
              </w:rPr>
              <w:t>string</w:t>
            </w:r>
            <w:r>
              <w:rPr>
                <w:rFonts w:ascii="Consolas" w:hAnsi="Consolas"/>
                <w:color w:val="000000"/>
              </w:rPr>
              <w:t> </w:t>
            </w:r>
            <w:r>
              <w:rPr>
                <w:rFonts w:ascii="Consolas" w:hAnsi="Consolas"/>
                <w:color w:val="1F377F"/>
              </w:rPr>
              <w:t>pArtiste</w:t>
            </w:r>
            <w:r>
              <w:rPr>
                <w:rFonts w:ascii="Consolas" w:hAnsi="Consolas"/>
                <w:color w:val="000000"/>
              </w:rPr>
              <w:t>, </w:t>
            </w:r>
            <w:r>
              <w:rPr>
                <w:rFonts w:ascii="Consolas" w:hAnsi="Consolas"/>
                <w:color w:val="0000FF"/>
              </w:rPr>
              <w:t>string</w:t>
            </w:r>
            <w:r>
              <w:rPr>
                <w:rFonts w:ascii="Consolas" w:hAnsi="Consolas"/>
                <w:color w:val="000000"/>
              </w:rPr>
              <w:t> </w:t>
            </w:r>
            <w:r>
              <w:rPr>
                <w:rFonts w:ascii="Consolas" w:hAnsi="Consolas"/>
                <w:color w:val="1F377F"/>
              </w:rPr>
              <w:t>pTitre</w:t>
            </w:r>
            <w:r>
              <w:rPr>
                <w:rFonts w:ascii="Consolas" w:hAnsi="Consolas"/>
                <w:color w:val="000000"/>
              </w:rPr>
              <w:t>, </w:t>
            </w:r>
            <w:r>
              <w:rPr>
                <w:rFonts w:ascii="Consolas" w:hAnsi="Consolas"/>
                <w:color w:val="0000FF"/>
              </w:rPr>
              <w:t>int</w:t>
            </w:r>
            <w:r>
              <w:rPr>
                <w:rFonts w:ascii="Consolas" w:hAnsi="Consolas"/>
                <w:color w:val="000000"/>
              </w:rPr>
              <w:t> </w:t>
            </w:r>
            <w:r>
              <w:rPr>
                <w:rFonts w:ascii="Consolas" w:hAnsi="Consolas"/>
                <w:color w:val="1F377F"/>
              </w:rPr>
              <w:t>pAnnée</w:t>
            </w:r>
            <w:r>
              <w:rPr>
                <w:rFonts w:ascii="Consolas" w:hAnsi="Consolas"/>
                <w:color w:val="000000"/>
              </w:rPr>
              <w:t>) : </w:t>
            </w:r>
            <w:r>
              <w:rPr>
                <w:rFonts w:ascii="Consolas" w:hAnsi="Consolas"/>
                <w:color w:val="0000FF"/>
              </w:rPr>
              <w:t>base</w:t>
            </w:r>
            <w:r>
              <w:rPr>
                <w:rFonts w:ascii="Consolas" w:hAnsi="Consolas"/>
                <w:color w:val="000000"/>
              </w:rPr>
              <w:t>(pRepertoire,pArtiste, pTitre, pAnnée)</w:t>
            </w:r>
          </w:p>
          <w:p w14:paraId="0727A2E6" w14:textId="1282F710" w:rsidR="00853353" w:rsidRPr="00B52A5E" w:rsidRDefault="00853353" w:rsidP="00CA562B">
            <w:pPr>
              <w:ind w:left="97" w:right="191"/>
              <w:rPr>
                <w:rFonts w:ascii="Consolas" w:hAnsi="Consolas" w:cs="Consolas"/>
                <w:sz w:val="19"/>
                <w:szCs w:val="19"/>
                <w:lang w:eastAsia="fr-CA"/>
              </w:rPr>
            </w:pPr>
            <w:r w:rsidRPr="00CA562B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Initialise une instance avec les données passées en paramètres en appelant le constructeur de la classe de base.</w:t>
            </w:r>
          </w:p>
        </w:tc>
      </w:tr>
      <w:tr w:rsidR="00853353" w:rsidRPr="001357CB" w14:paraId="347E2E1D" w14:textId="77777777" w:rsidTr="005674CB">
        <w:trPr>
          <w:tblCellSpacing w:w="15" w:type="dxa"/>
        </w:trPr>
        <w:tc>
          <w:tcPr>
            <w:tcW w:w="235" w:type="dxa"/>
            <w:vAlign w:val="center"/>
          </w:tcPr>
          <w:p w14:paraId="3BFFC1EC" w14:textId="77777777" w:rsidR="00853353" w:rsidRPr="0035641B" w:rsidRDefault="00853353" w:rsidP="00530E5D">
            <w:pPr>
              <w:jc w:val="center"/>
              <w:rPr>
                <w:lang w:eastAsia="fr-CA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7AF017D4" wp14:editId="67CF15CD">
                  <wp:extent cx="133350" cy="152400"/>
                  <wp:effectExtent l="0" t="0" r="0" b="0"/>
                  <wp:docPr id="64" name="Image 64" descr="https://sites.google.com/site/notionscsharpcem/_/rsrc/1370789050330/instanciation_objets/M%C3%A9th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sites.google.com/site/notionscsharpcem/_/rsrc/1370789050330/instanciation_objets/M%C3%A9th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2" w:type="dxa"/>
            <w:vAlign w:val="center"/>
          </w:tcPr>
          <w:p w14:paraId="0E283395" w14:textId="1DD895CE" w:rsidR="00853353" w:rsidRPr="007B7476" w:rsidRDefault="00853353" w:rsidP="00530E5D">
            <w:pPr>
              <w:jc w:val="left"/>
              <w:rPr>
                <w:rFonts w:ascii="Consolas" w:hAnsi="Consolas"/>
                <w:color w:val="000000"/>
              </w:rPr>
            </w:pPr>
            <w:proofErr w:type="spellStart"/>
            <w:r w:rsidRPr="001357CB">
              <w:rPr>
                <w:b/>
                <w:color w:val="548DD4" w:themeColor="text2" w:themeTint="99"/>
              </w:rPr>
              <w:t>LireEntete</w:t>
            </w:r>
            <w:proofErr w:type="spellEnd"/>
          </w:p>
        </w:tc>
        <w:tc>
          <w:tcPr>
            <w:tcW w:w="9187" w:type="dxa"/>
            <w:vAlign w:val="center"/>
          </w:tcPr>
          <w:p w14:paraId="00473732" w14:textId="77777777" w:rsidR="00853353" w:rsidRDefault="00853353" w:rsidP="00530E5D">
            <w:pPr>
              <w:pStyle w:val="PrformatHTML"/>
              <w:shd w:val="clear" w:color="auto" w:fill="FFFFFF"/>
              <w:rPr>
                <w:rFonts w:ascii="Consolas" w:hAnsi="Consolas"/>
                <w:color w:val="000000"/>
              </w:rPr>
            </w:pPr>
            <w:proofErr w:type="spellStart"/>
            <w:proofErr w:type="gramStart"/>
            <w:r>
              <w:rPr>
                <w:rFonts w:ascii="Consolas" w:hAnsi="Consolas"/>
                <w:color w:val="74531F"/>
              </w:rPr>
              <w:t>LireEntete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gramEnd"/>
            <w:r>
              <w:rPr>
                <w:rFonts w:ascii="Consolas" w:hAnsi="Consolas"/>
                <w:color w:val="000000"/>
              </w:rPr>
              <w:t>)</w:t>
            </w:r>
          </w:p>
          <w:p w14:paraId="4301BB60" w14:textId="125C34BB" w:rsidR="00853353" w:rsidRPr="001357CB" w:rsidRDefault="00853353" w:rsidP="00CA562B">
            <w:pPr>
              <w:ind w:left="97" w:right="191"/>
              <w:rPr>
                <w:szCs w:val="20"/>
                <w:lang w:eastAsia="fr-CA"/>
              </w:rPr>
            </w:pPr>
            <w:r w:rsidRPr="00CA562B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 xml:space="preserve">Lit la premiere ligne du fichier de la chanson et initialise les champs de la chanson (titre, artiste et année de </w:t>
            </w:r>
            <w:r w:rsidR="00B5170A" w:rsidRPr="00CA562B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création de la chanson</w:t>
            </w:r>
            <w:r w:rsidRPr="00CA562B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)</w:t>
            </w:r>
            <w:r w:rsidR="00015312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 xml:space="preserve">. </w:t>
            </w:r>
            <w:r w:rsidR="00015312" w:rsidRPr="00015312">
              <w:rPr>
                <w:rFonts w:asciiTheme="minorHAnsi" w:hAnsiTheme="minorHAnsi" w:cstheme="minorHAnsi"/>
                <w:noProof/>
                <w:szCs w:val="20"/>
                <w:highlight w:val="yellow"/>
                <w:lang w:eastAsia="fr-FR"/>
              </w:rPr>
              <w:t>Vous pouvez utiliser la méthode Trim() pour enlever les espaces vides au début et à la fin d’une chaine de caractètres.</w:t>
            </w:r>
          </w:p>
        </w:tc>
      </w:tr>
      <w:tr w:rsidR="00853353" w:rsidRPr="00486D09" w14:paraId="50CEB43F" w14:textId="77777777" w:rsidTr="005674CB">
        <w:trPr>
          <w:trHeight w:val="908"/>
          <w:tblCellSpacing w:w="15" w:type="dxa"/>
        </w:trPr>
        <w:tc>
          <w:tcPr>
            <w:tcW w:w="235" w:type="dxa"/>
            <w:vAlign w:val="center"/>
          </w:tcPr>
          <w:p w14:paraId="67BBD903" w14:textId="1AE38CD5" w:rsidR="00853353" w:rsidRDefault="00B52A5E" w:rsidP="00530E5D">
            <w:pPr>
              <w:jc w:val="center"/>
              <w:rPr>
                <w:noProof/>
                <w:lang w:eastAsia="fr-CA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269E9754" wp14:editId="2D204417">
                  <wp:extent cx="133350" cy="152400"/>
                  <wp:effectExtent l="0" t="0" r="0" b="0"/>
                  <wp:docPr id="31" name="Image 31" descr="https://sites.google.com/site/notionscsharpcem/_/rsrc/1370789050330/instanciation_objets/M%C3%A9th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sites.google.com/site/notionscsharpcem/_/rsrc/1370789050330/instanciation_objets/M%C3%A9th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2" w:type="dxa"/>
            <w:vAlign w:val="center"/>
          </w:tcPr>
          <w:p w14:paraId="742A14A9" w14:textId="56109F7F" w:rsidR="00853353" w:rsidRPr="00B52A5E" w:rsidRDefault="00853353" w:rsidP="00B52A5E">
            <w:pPr>
              <w:jc w:val="left"/>
              <w:rPr>
                <w:rFonts w:ascii="Consolas" w:hAnsi="Consolas"/>
                <w:color w:val="000000"/>
              </w:rPr>
            </w:pPr>
            <w:proofErr w:type="spellStart"/>
            <w:r w:rsidRPr="001357CB">
              <w:rPr>
                <w:b/>
                <w:color w:val="548DD4" w:themeColor="text2" w:themeTint="99"/>
              </w:rPr>
              <w:t>LireParoles</w:t>
            </w:r>
            <w:proofErr w:type="spellEnd"/>
          </w:p>
        </w:tc>
        <w:tc>
          <w:tcPr>
            <w:tcW w:w="9187" w:type="dxa"/>
            <w:vAlign w:val="center"/>
          </w:tcPr>
          <w:p w14:paraId="586F2E81" w14:textId="77777777" w:rsidR="00853353" w:rsidRPr="001357CB" w:rsidRDefault="00853353" w:rsidP="00530E5D">
            <w:pPr>
              <w:pStyle w:val="PrformatHTML"/>
              <w:shd w:val="clear" w:color="auto" w:fill="FFFFFF"/>
              <w:rPr>
                <w:rFonts w:ascii="Consolas" w:hAnsi="Consolas"/>
                <w:color w:val="74531F"/>
              </w:rPr>
            </w:pPr>
            <w:proofErr w:type="spellStart"/>
            <w:proofErr w:type="gramStart"/>
            <w:r>
              <w:rPr>
                <w:rFonts w:ascii="Consolas" w:hAnsi="Consolas"/>
                <w:color w:val="74531F"/>
              </w:rPr>
              <w:t>LireParoles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</w:rPr>
              <w:t>StreamReader</w:t>
            </w:r>
            <w:proofErr w:type="spellEnd"/>
            <w:r>
              <w:rPr>
                <w:rFonts w:ascii="Consolas" w:hAnsi="Consolas"/>
                <w:color w:val="000000"/>
              </w:rPr>
              <w:t> </w:t>
            </w:r>
            <w:proofErr w:type="spellStart"/>
            <w:r>
              <w:rPr>
                <w:rFonts w:ascii="Consolas" w:hAnsi="Consolas"/>
                <w:color w:val="1F377F"/>
              </w:rPr>
              <w:t>pobjFichier</w:t>
            </w:r>
            <w:proofErr w:type="spellEnd"/>
            <w:r>
              <w:rPr>
                <w:rFonts w:ascii="Consolas" w:hAnsi="Consolas"/>
                <w:color w:val="000000"/>
              </w:rPr>
              <w:t>)</w:t>
            </w:r>
          </w:p>
          <w:p w14:paraId="128343DA" w14:textId="78BEC387" w:rsidR="00853353" w:rsidRDefault="00853353" w:rsidP="00CA562B">
            <w:pPr>
              <w:ind w:left="97" w:right="191"/>
              <w:rPr>
                <w:noProof/>
                <w:lang w:eastAsia="fr-FR"/>
              </w:rPr>
            </w:pPr>
            <w:r w:rsidRPr="00B779FA">
              <w:rPr>
                <w:noProof/>
                <w:lang w:eastAsia="fr-FR"/>
              </w:rPr>
              <w:t xml:space="preserve"> </w:t>
            </w:r>
            <w:r w:rsidRPr="00CA562B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 xml:space="preserve">Récupère les paroles de la chanson à partir du fichier passé en paramètre, les décode </w:t>
            </w:r>
            <w:r w:rsidR="00092CF1" w:rsidRPr="00CA562B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selon le</w:t>
            </w:r>
            <w:r w:rsidRPr="00CA562B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 xml:space="preserve"> format AAC et les retourne.</w:t>
            </w:r>
          </w:p>
        </w:tc>
      </w:tr>
      <w:tr w:rsidR="00853353" w:rsidRPr="00D53CF2" w14:paraId="144B4CD5" w14:textId="77777777" w:rsidTr="005674CB">
        <w:trPr>
          <w:trHeight w:val="1820"/>
          <w:tblCellSpacing w:w="15" w:type="dxa"/>
        </w:trPr>
        <w:tc>
          <w:tcPr>
            <w:tcW w:w="235" w:type="dxa"/>
            <w:vAlign w:val="center"/>
          </w:tcPr>
          <w:p w14:paraId="24E5BB9E" w14:textId="49E0E046" w:rsidR="00853353" w:rsidRDefault="00B52A5E" w:rsidP="00530E5D">
            <w:pPr>
              <w:jc w:val="center"/>
              <w:rPr>
                <w:noProof/>
                <w:lang w:eastAsia="fr-CA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5308C6EE" wp14:editId="12C468B6">
                  <wp:extent cx="133350" cy="152400"/>
                  <wp:effectExtent l="0" t="0" r="0" b="0"/>
                  <wp:docPr id="37" name="Image 37" descr="https://sites.google.com/site/notionscsharpcem/_/rsrc/1370789050330/instanciation_objets/M%C3%A9th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sites.google.com/site/notionscsharpcem/_/rsrc/1370789050330/instanciation_objets/M%C3%A9th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2" w:type="dxa"/>
            <w:vAlign w:val="center"/>
          </w:tcPr>
          <w:p w14:paraId="763F341B" w14:textId="18F7C12D" w:rsidR="00853353" w:rsidRPr="007B7476" w:rsidRDefault="00853353" w:rsidP="00530E5D">
            <w:pPr>
              <w:jc w:val="left"/>
              <w:rPr>
                <w:rFonts w:ascii="Consolas" w:hAnsi="Consolas"/>
                <w:color w:val="000000"/>
              </w:rPr>
            </w:pPr>
            <w:proofErr w:type="spellStart"/>
            <w:r w:rsidRPr="00BE2ADB">
              <w:rPr>
                <w:b/>
                <w:color w:val="548DD4" w:themeColor="text2" w:themeTint="99"/>
              </w:rPr>
              <w:t>EcrireEntete</w:t>
            </w:r>
            <w:proofErr w:type="spellEnd"/>
          </w:p>
        </w:tc>
        <w:tc>
          <w:tcPr>
            <w:tcW w:w="9187" w:type="dxa"/>
            <w:vAlign w:val="center"/>
          </w:tcPr>
          <w:p w14:paraId="71BED81B" w14:textId="77777777" w:rsidR="00853353" w:rsidRDefault="00853353" w:rsidP="00530E5D">
            <w:pPr>
              <w:pStyle w:val="PrformatHTML"/>
              <w:shd w:val="clear" w:color="auto" w:fill="FFFFFF"/>
              <w:rPr>
                <w:rFonts w:ascii="Consolas" w:hAnsi="Consolas"/>
                <w:color w:val="000000"/>
              </w:rPr>
            </w:pPr>
            <w:proofErr w:type="spellStart"/>
            <w:proofErr w:type="gramStart"/>
            <w:r>
              <w:rPr>
                <w:rFonts w:ascii="Consolas" w:hAnsi="Consolas"/>
                <w:color w:val="74531F"/>
              </w:rPr>
              <w:t>EcrireEntete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</w:rPr>
              <w:t>StreamWriter</w:t>
            </w:r>
            <w:proofErr w:type="spellEnd"/>
            <w:r>
              <w:rPr>
                <w:rFonts w:ascii="Consolas" w:hAnsi="Consolas"/>
                <w:color w:val="000000"/>
              </w:rPr>
              <w:t> </w:t>
            </w:r>
            <w:proofErr w:type="spellStart"/>
            <w:r>
              <w:rPr>
                <w:rFonts w:ascii="Consolas" w:hAnsi="Consolas"/>
                <w:color w:val="1F377F"/>
              </w:rPr>
              <w:t>pobjFichier</w:t>
            </w:r>
            <w:proofErr w:type="spellEnd"/>
            <w:r>
              <w:rPr>
                <w:rFonts w:ascii="Consolas" w:hAnsi="Consolas"/>
                <w:color w:val="000000"/>
              </w:rPr>
              <w:t>)</w:t>
            </w:r>
          </w:p>
          <w:p w14:paraId="41757E04" w14:textId="77777777" w:rsidR="00853353" w:rsidRPr="00CA562B" w:rsidRDefault="00853353" w:rsidP="00CA562B">
            <w:pPr>
              <w:ind w:left="97" w:right="191"/>
              <w:rPr>
                <w:rFonts w:asciiTheme="minorHAnsi" w:hAnsiTheme="minorHAnsi" w:cstheme="minorHAnsi"/>
                <w:noProof/>
                <w:szCs w:val="20"/>
                <w:lang w:eastAsia="fr-FR"/>
              </w:rPr>
            </w:pPr>
            <w:r w:rsidRPr="00CA562B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Écrit une ligne dans le fichier passé en paramètre. Cette ligne correspond à l’entête du fichier et contient les informations sur la chanson et représentées sous le format suivant :</w:t>
            </w:r>
          </w:p>
          <w:p w14:paraId="5370432F" w14:textId="6C84931F" w:rsidR="00853353" w:rsidRDefault="00853353" w:rsidP="00530E5D">
            <w:pPr>
              <w:pStyle w:val="PrformatHTML"/>
              <w:shd w:val="clear" w:color="auto" w:fill="FFFFFF"/>
              <w:rPr>
                <w:rFonts w:ascii="Consolas" w:hAnsi="Consolas"/>
                <w:color w:val="74531F"/>
                <w:sz w:val="16"/>
                <w:szCs w:val="16"/>
              </w:rPr>
            </w:pPr>
            <w:r w:rsidRPr="00BE2ADB">
              <w:rPr>
                <w:rFonts w:ascii="Consolas" w:hAnsi="Consolas"/>
                <w:color w:val="74531F"/>
                <w:sz w:val="16"/>
                <w:szCs w:val="16"/>
              </w:rPr>
              <w:t xml:space="preserve">TITRE = </w:t>
            </w:r>
            <w:r>
              <w:rPr>
                <w:rFonts w:ascii="Consolas" w:hAnsi="Consolas"/>
                <w:color w:val="74531F"/>
                <w:sz w:val="16"/>
                <w:szCs w:val="16"/>
              </w:rPr>
              <w:t>titre de la chanson</w:t>
            </w:r>
            <w:r w:rsidRPr="00BE2ADB">
              <w:rPr>
                <w:rFonts w:ascii="Consolas" w:hAnsi="Consolas"/>
                <w:color w:val="74531F"/>
                <w:sz w:val="16"/>
                <w:szCs w:val="16"/>
              </w:rPr>
              <w:t xml:space="preserve"> : ARTISTE = </w:t>
            </w:r>
            <w:r>
              <w:rPr>
                <w:rFonts w:ascii="Consolas" w:hAnsi="Consolas"/>
                <w:color w:val="74531F"/>
                <w:sz w:val="16"/>
                <w:szCs w:val="16"/>
              </w:rPr>
              <w:t>nom de l’artiste</w:t>
            </w:r>
            <w:r w:rsidRPr="00BE2ADB">
              <w:rPr>
                <w:rFonts w:ascii="Consolas" w:hAnsi="Consolas"/>
                <w:color w:val="74531F"/>
                <w:sz w:val="16"/>
                <w:szCs w:val="16"/>
              </w:rPr>
              <w:t xml:space="preserve"> : ANNÉE = </w:t>
            </w:r>
            <w:r>
              <w:rPr>
                <w:rFonts w:ascii="Consolas" w:hAnsi="Consolas"/>
                <w:color w:val="74531F"/>
                <w:sz w:val="16"/>
                <w:szCs w:val="16"/>
              </w:rPr>
              <w:t xml:space="preserve">année de </w:t>
            </w:r>
            <w:r w:rsidR="00B5170A">
              <w:rPr>
                <w:rFonts w:ascii="Consolas" w:hAnsi="Consolas"/>
                <w:color w:val="74531F"/>
                <w:sz w:val="16"/>
                <w:szCs w:val="16"/>
              </w:rPr>
              <w:t>création</w:t>
            </w:r>
          </w:p>
          <w:p w14:paraId="14CE32DA" w14:textId="77777777" w:rsidR="00853353" w:rsidRPr="00EE5E38" w:rsidRDefault="00853353" w:rsidP="00EE5E38">
            <w:pPr>
              <w:ind w:left="97" w:right="191"/>
              <w:rPr>
                <w:rFonts w:asciiTheme="minorHAnsi" w:hAnsiTheme="minorHAnsi" w:cstheme="minorHAnsi"/>
                <w:noProof/>
                <w:szCs w:val="20"/>
                <w:lang w:eastAsia="fr-FR"/>
              </w:rPr>
            </w:pPr>
            <w:r w:rsidRPr="00EE5E38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Exemple :</w:t>
            </w:r>
          </w:p>
          <w:p w14:paraId="45818154" w14:textId="77777777" w:rsidR="00853353" w:rsidRPr="00BE2ADB" w:rsidRDefault="00853353" w:rsidP="00530E5D">
            <w:pPr>
              <w:pStyle w:val="PrformatHTML"/>
              <w:shd w:val="clear" w:color="auto" w:fill="FFFFFF"/>
              <w:rPr>
                <w:rFonts w:ascii="Consolas" w:hAnsi="Consolas"/>
                <w:color w:val="74531F"/>
                <w:sz w:val="16"/>
                <w:szCs w:val="16"/>
              </w:rPr>
            </w:pPr>
            <w:r w:rsidRPr="00BE2ADB">
              <w:rPr>
                <w:rFonts w:ascii="Consolas" w:hAnsi="Consolas"/>
                <w:color w:val="74531F"/>
                <w:sz w:val="16"/>
                <w:szCs w:val="16"/>
              </w:rPr>
              <w:t xml:space="preserve">TITRE = </w:t>
            </w:r>
            <w:proofErr w:type="spellStart"/>
            <w:r w:rsidRPr="00BE2ADB">
              <w:rPr>
                <w:rFonts w:ascii="Consolas" w:hAnsi="Consolas"/>
                <w:color w:val="74531F"/>
                <w:sz w:val="16"/>
                <w:szCs w:val="16"/>
              </w:rPr>
              <w:t>Blame</w:t>
            </w:r>
            <w:proofErr w:type="spellEnd"/>
            <w:r w:rsidRPr="00BE2ADB">
              <w:rPr>
                <w:rFonts w:ascii="Consolas" w:hAnsi="Consolas"/>
                <w:color w:val="74531F"/>
                <w:sz w:val="16"/>
                <w:szCs w:val="16"/>
              </w:rPr>
              <w:t xml:space="preserve"> It On Me : ARTISTE = George Ezra : ANNÉE = 2017</w:t>
            </w:r>
          </w:p>
        </w:tc>
      </w:tr>
      <w:tr w:rsidR="00853353" w:rsidRPr="00CE0461" w14:paraId="6BF78AC7" w14:textId="77777777" w:rsidTr="005674CB">
        <w:trPr>
          <w:trHeight w:val="748"/>
          <w:tblCellSpacing w:w="15" w:type="dxa"/>
        </w:trPr>
        <w:tc>
          <w:tcPr>
            <w:tcW w:w="235" w:type="dxa"/>
            <w:vAlign w:val="center"/>
          </w:tcPr>
          <w:p w14:paraId="27CF4EA3" w14:textId="13F1D634" w:rsidR="00853353" w:rsidRDefault="00B52A5E" w:rsidP="00530E5D">
            <w:pPr>
              <w:jc w:val="center"/>
              <w:rPr>
                <w:noProof/>
                <w:lang w:eastAsia="fr-CA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3FB33254" wp14:editId="589E8526">
                  <wp:extent cx="133350" cy="152400"/>
                  <wp:effectExtent l="0" t="0" r="0" b="0"/>
                  <wp:docPr id="38" name="Image 38" descr="https://sites.google.com/site/notionscsharpcem/_/rsrc/1370789050330/instanciation_objets/M%C3%A9th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sites.google.com/site/notionscsharpcem/_/rsrc/1370789050330/instanciation_objets/M%C3%A9th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2" w:type="dxa"/>
            <w:vAlign w:val="center"/>
          </w:tcPr>
          <w:p w14:paraId="7EFFA4F4" w14:textId="5D59B8BA" w:rsidR="00853353" w:rsidRPr="00B52A5E" w:rsidRDefault="00853353" w:rsidP="00B52A5E">
            <w:pPr>
              <w:jc w:val="left"/>
              <w:rPr>
                <w:rFonts w:ascii="Consolas" w:hAnsi="Consolas"/>
                <w:color w:val="000000"/>
              </w:rPr>
            </w:pPr>
            <w:proofErr w:type="spellStart"/>
            <w:r w:rsidRPr="00853353">
              <w:rPr>
                <w:b/>
                <w:color w:val="548DD4" w:themeColor="text2" w:themeTint="99"/>
              </w:rPr>
              <w:t>EcrireParoles</w:t>
            </w:r>
            <w:proofErr w:type="spellEnd"/>
          </w:p>
        </w:tc>
        <w:tc>
          <w:tcPr>
            <w:tcW w:w="9187" w:type="dxa"/>
            <w:vAlign w:val="center"/>
          </w:tcPr>
          <w:p w14:paraId="30682F69" w14:textId="77777777" w:rsidR="00853353" w:rsidRDefault="00853353" w:rsidP="00530E5D">
            <w:pPr>
              <w:pStyle w:val="PrformatHTML"/>
              <w:shd w:val="clear" w:color="auto" w:fill="FFFFFF"/>
              <w:rPr>
                <w:rFonts w:ascii="Consolas" w:hAnsi="Consolas"/>
                <w:color w:val="000000"/>
              </w:rPr>
            </w:pPr>
            <w:proofErr w:type="spellStart"/>
            <w:proofErr w:type="gramStart"/>
            <w:r>
              <w:rPr>
                <w:rFonts w:ascii="Consolas" w:hAnsi="Consolas"/>
                <w:color w:val="74531F"/>
              </w:rPr>
              <w:t>EcrireParoles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</w:rPr>
              <w:t>StreamWriter</w:t>
            </w:r>
            <w:proofErr w:type="spellEnd"/>
            <w:r>
              <w:rPr>
                <w:rFonts w:ascii="Consolas" w:hAnsi="Consolas"/>
                <w:color w:val="000000"/>
              </w:rPr>
              <w:t> </w:t>
            </w:r>
            <w:proofErr w:type="spellStart"/>
            <w:r>
              <w:rPr>
                <w:rFonts w:ascii="Consolas" w:hAnsi="Consolas"/>
                <w:color w:val="1F377F"/>
              </w:rPr>
              <w:t>pobjFichier</w:t>
            </w:r>
            <w:proofErr w:type="spellEnd"/>
            <w:r>
              <w:rPr>
                <w:rFonts w:ascii="Consolas" w:hAnsi="Consolas"/>
                <w:color w:val="000000"/>
              </w:rPr>
              <w:t>, </w:t>
            </w:r>
            <w:r>
              <w:rPr>
                <w:rFonts w:ascii="Consolas" w:hAnsi="Consolas"/>
                <w:color w:val="0000FF"/>
              </w:rPr>
              <w:t>string</w:t>
            </w:r>
            <w:r>
              <w:rPr>
                <w:rFonts w:ascii="Consolas" w:hAnsi="Consolas"/>
                <w:color w:val="000000"/>
              </w:rPr>
              <w:t> </w:t>
            </w:r>
            <w:proofErr w:type="spellStart"/>
            <w:r>
              <w:rPr>
                <w:rFonts w:ascii="Consolas" w:hAnsi="Consolas"/>
                <w:color w:val="1F377F"/>
              </w:rPr>
              <w:t>pParoles</w:t>
            </w:r>
            <w:proofErr w:type="spellEnd"/>
            <w:r>
              <w:rPr>
                <w:rFonts w:ascii="Consolas" w:hAnsi="Consolas"/>
                <w:color w:val="000000"/>
              </w:rPr>
              <w:t>)</w:t>
            </w:r>
          </w:p>
          <w:p w14:paraId="79C3EA11" w14:textId="53704EA1" w:rsidR="00853353" w:rsidRPr="00270DDA" w:rsidRDefault="00853353" w:rsidP="00CA562B">
            <w:pPr>
              <w:ind w:left="97" w:right="191"/>
              <w:rPr>
                <w:noProof/>
                <w:lang w:eastAsia="fr-FR"/>
              </w:rPr>
            </w:pPr>
            <w:r w:rsidRPr="00CA562B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Encode les paroles re</w:t>
            </w:r>
            <w:r w:rsidR="00CA562B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ç</w:t>
            </w:r>
            <w:r w:rsidRPr="00CA562B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ue</w:t>
            </w:r>
            <w:r w:rsidR="00CA562B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s</w:t>
            </w:r>
            <w:r w:rsidRPr="00CA562B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 xml:space="preserve"> en paramètre au format AAC, ensuite écrit ses paroles encodées dans le fichier passé en paramètre.</w:t>
            </w:r>
          </w:p>
        </w:tc>
      </w:tr>
    </w:tbl>
    <w:p w14:paraId="60B660DE" w14:textId="77777777" w:rsidR="00015312" w:rsidRDefault="00015312">
      <w:r>
        <w:br w:type="page"/>
      </w:r>
    </w:p>
    <w:tbl>
      <w:tblPr>
        <w:tblW w:w="10784" w:type="dxa"/>
        <w:tblCellSpacing w:w="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9"/>
        <w:gridCol w:w="3708"/>
        <w:gridCol w:w="6397"/>
      </w:tblGrid>
      <w:tr w:rsidR="00853353" w:rsidRPr="0035641B" w14:paraId="751695C4" w14:textId="77777777" w:rsidTr="00E82D00">
        <w:trPr>
          <w:trHeight w:val="240"/>
          <w:tblCellSpacing w:w="15" w:type="dxa"/>
        </w:trPr>
        <w:tc>
          <w:tcPr>
            <w:tcW w:w="10724" w:type="dxa"/>
            <w:gridSpan w:val="3"/>
            <w:shd w:val="pct12" w:color="auto" w:fill="auto"/>
            <w:vAlign w:val="center"/>
            <w:hideMark/>
          </w:tcPr>
          <w:p w14:paraId="4F3D1334" w14:textId="62FB609D" w:rsidR="00853353" w:rsidRPr="006072DB" w:rsidRDefault="00853353" w:rsidP="00530E5D">
            <w:pPr>
              <w:jc w:val="center"/>
              <w:rPr>
                <w:b/>
                <w:bCs/>
                <w:sz w:val="32"/>
                <w:szCs w:val="32"/>
                <w:lang w:eastAsia="fr-CA"/>
              </w:rPr>
            </w:pPr>
            <w:r>
              <w:rPr>
                <w:rFonts w:ascii="Courier New" w:hAnsi="Courier New" w:cs="Courier New"/>
                <w:b/>
                <w:noProof/>
                <w:color w:val="008080"/>
                <w:sz w:val="32"/>
                <w:szCs w:val="32"/>
                <w:lang w:eastAsia="fr-CA"/>
              </w:rPr>
              <w:lastRenderedPageBreak/>
              <w:t>Chanson</w:t>
            </w:r>
            <w:r w:rsidR="00866030">
              <w:rPr>
                <w:rFonts w:ascii="Courier New" w:hAnsi="Courier New" w:cs="Courier New"/>
                <w:b/>
                <w:noProof/>
                <w:color w:val="008080"/>
                <w:sz w:val="32"/>
                <w:szCs w:val="32"/>
                <w:lang w:eastAsia="fr-CA"/>
              </w:rPr>
              <w:t>MP3</w:t>
            </w:r>
            <w:r w:rsidRPr="006072DB">
              <w:rPr>
                <w:rFonts w:ascii="Courier New" w:hAnsi="Courier New" w:cs="Courier New"/>
                <w:b/>
                <w:noProof/>
                <w:color w:val="008080"/>
                <w:sz w:val="32"/>
                <w:szCs w:val="32"/>
                <w:lang w:eastAsia="fr-CA"/>
              </w:rPr>
              <w:t>:</w:t>
            </w:r>
            <w:r>
              <w:rPr>
                <w:rFonts w:ascii="Courier New" w:hAnsi="Courier New" w:cs="Courier New"/>
                <w:b/>
                <w:noProof/>
                <w:color w:val="008080"/>
                <w:sz w:val="32"/>
                <w:szCs w:val="32"/>
                <w:lang w:eastAsia="fr-CA"/>
              </w:rPr>
              <w:t>Chanson</w:t>
            </w:r>
          </w:p>
        </w:tc>
      </w:tr>
      <w:tr w:rsidR="00853353" w:rsidRPr="0035641B" w14:paraId="1F083AAF" w14:textId="77777777" w:rsidTr="00946143">
        <w:trPr>
          <w:trHeight w:val="172"/>
          <w:tblCellSpacing w:w="15" w:type="dxa"/>
        </w:trPr>
        <w:tc>
          <w:tcPr>
            <w:tcW w:w="10724" w:type="dxa"/>
            <w:gridSpan w:val="3"/>
            <w:shd w:val="clear" w:color="auto" w:fill="auto"/>
            <w:vAlign w:val="center"/>
            <w:hideMark/>
          </w:tcPr>
          <w:p w14:paraId="0A11BF0D" w14:textId="23418DE4" w:rsidR="00853353" w:rsidRPr="00946143" w:rsidRDefault="00853353" w:rsidP="00530E5D">
            <w:pPr>
              <w:autoSpaceDE w:val="0"/>
              <w:autoSpaceDN w:val="0"/>
              <w:adjustRightInd w:val="0"/>
              <w:jc w:val="left"/>
              <w:rPr>
                <w:noProof/>
                <w:sz w:val="22"/>
                <w:szCs w:val="22"/>
              </w:rPr>
            </w:pPr>
            <w:r w:rsidRPr="006E0796">
              <w:rPr>
                <w:noProof/>
                <w:sz w:val="22"/>
                <w:szCs w:val="22"/>
              </w:rPr>
              <w:t xml:space="preserve">Une </w:t>
            </w:r>
            <w:r w:rsidR="00946143" w:rsidRPr="00946143">
              <w:rPr>
                <w:rFonts w:ascii="Consolas" w:hAnsi="Consolas"/>
                <w:noProof/>
                <w:sz w:val="22"/>
                <w:szCs w:val="22"/>
              </w:rPr>
              <w:t>C</w:t>
            </w:r>
            <w:r w:rsidRPr="00946143">
              <w:rPr>
                <w:rFonts w:ascii="Consolas" w:hAnsi="Consolas"/>
                <w:noProof/>
                <w:sz w:val="22"/>
                <w:szCs w:val="22"/>
              </w:rPr>
              <w:t>hanson</w:t>
            </w:r>
            <w:r w:rsidR="00866030" w:rsidRPr="00946143">
              <w:rPr>
                <w:rFonts w:ascii="Consolas" w:hAnsi="Consolas"/>
                <w:noProof/>
                <w:sz w:val="22"/>
                <w:szCs w:val="22"/>
              </w:rPr>
              <w:t>MP3</w:t>
            </w:r>
            <w:r>
              <w:rPr>
                <w:noProof/>
                <w:sz w:val="22"/>
                <w:szCs w:val="22"/>
              </w:rPr>
              <w:t xml:space="preserve"> </w:t>
            </w:r>
            <w:r w:rsidR="00946143">
              <w:rPr>
                <w:noProof/>
                <w:sz w:val="22"/>
                <w:szCs w:val="22"/>
              </w:rPr>
              <w:t>utilise un codage au format MP3</w:t>
            </w:r>
          </w:p>
          <w:p w14:paraId="65DB097F" w14:textId="77777777" w:rsidR="00853353" w:rsidRPr="007C6FC2" w:rsidRDefault="00853353" w:rsidP="00530E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eastAsia="fr-CA"/>
              </w:rPr>
            </w:pPr>
          </w:p>
        </w:tc>
      </w:tr>
      <w:tr w:rsidR="00866030" w:rsidRPr="0035641B" w14:paraId="6D853EB6" w14:textId="77777777" w:rsidTr="00463758">
        <w:trPr>
          <w:trHeight w:val="3214"/>
          <w:tblCellSpacing w:w="15" w:type="dxa"/>
        </w:trPr>
        <w:tc>
          <w:tcPr>
            <w:tcW w:w="10724" w:type="dxa"/>
            <w:gridSpan w:val="3"/>
            <w:vAlign w:val="center"/>
          </w:tcPr>
          <w:p w14:paraId="5927F8EB" w14:textId="3CD9A4DE" w:rsidR="00866030" w:rsidRPr="00946143" w:rsidRDefault="00946143" w:rsidP="0094614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eastAsia="fr-CA"/>
              </w:rPr>
            </w:pPr>
            <w:r>
              <w:rPr>
                <w:noProof/>
              </w:rPr>
              <w:drawing>
                <wp:inline distT="0" distB="0" distL="0" distR="0" wp14:anchorId="51C42DD5" wp14:editId="50D387B3">
                  <wp:extent cx="3457575" cy="1839951"/>
                  <wp:effectExtent l="0" t="0" r="0" b="8255"/>
                  <wp:docPr id="29" name="Imag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3588" cy="1853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3353" w:rsidRPr="0035641B" w14:paraId="340C03B8" w14:textId="77777777" w:rsidTr="00E82D00">
        <w:trPr>
          <w:trHeight w:val="486"/>
          <w:tblCellSpacing w:w="15" w:type="dxa"/>
        </w:trPr>
        <w:tc>
          <w:tcPr>
            <w:tcW w:w="4342" w:type="dxa"/>
            <w:gridSpan w:val="2"/>
            <w:vAlign w:val="center"/>
            <w:hideMark/>
          </w:tcPr>
          <w:p w14:paraId="2BC3C92D" w14:textId="77777777" w:rsidR="00853353" w:rsidRPr="0035641B" w:rsidRDefault="00853353" w:rsidP="00530E5D">
            <w:pPr>
              <w:jc w:val="center"/>
              <w:rPr>
                <w:b/>
                <w:bCs/>
                <w:lang w:eastAsia="fr-CA"/>
              </w:rPr>
            </w:pPr>
            <w:r>
              <w:rPr>
                <w:b/>
                <w:bCs/>
                <w:lang w:eastAsia="fr-CA"/>
              </w:rPr>
              <w:t> Propriétés/Méthodes</w:t>
            </w:r>
          </w:p>
        </w:tc>
        <w:tc>
          <w:tcPr>
            <w:tcW w:w="6352" w:type="dxa"/>
            <w:vAlign w:val="center"/>
            <w:hideMark/>
          </w:tcPr>
          <w:p w14:paraId="11097CF9" w14:textId="77777777" w:rsidR="00853353" w:rsidRPr="0035641B" w:rsidRDefault="00853353" w:rsidP="00530E5D">
            <w:pPr>
              <w:jc w:val="left"/>
              <w:rPr>
                <w:b/>
                <w:bCs/>
                <w:lang w:eastAsia="fr-CA"/>
              </w:rPr>
            </w:pPr>
            <w:r w:rsidRPr="0035641B">
              <w:rPr>
                <w:b/>
                <w:bCs/>
                <w:lang w:eastAsia="fr-CA"/>
              </w:rPr>
              <w:t>Description</w:t>
            </w:r>
          </w:p>
        </w:tc>
      </w:tr>
      <w:tr w:rsidR="00853353" w:rsidRPr="0035641B" w14:paraId="1D8D58C0" w14:textId="77777777" w:rsidTr="00E82D00">
        <w:trPr>
          <w:trHeight w:val="480"/>
          <w:tblCellSpacing w:w="15" w:type="dxa"/>
        </w:trPr>
        <w:tc>
          <w:tcPr>
            <w:tcW w:w="634" w:type="dxa"/>
            <w:vAlign w:val="center"/>
          </w:tcPr>
          <w:p w14:paraId="4BF78A93" w14:textId="77777777" w:rsidR="00853353" w:rsidRDefault="00853353" w:rsidP="00530E5D">
            <w:pPr>
              <w:jc w:val="center"/>
            </w:pPr>
            <w:r>
              <w:rPr>
                <w:noProof/>
                <w:lang w:eastAsia="fr-CA"/>
              </w:rPr>
              <w:drawing>
                <wp:inline distT="0" distB="0" distL="0" distR="0" wp14:anchorId="552E13EC" wp14:editId="63BF3A85">
                  <wp:extent cx="161925" cy="171450"/>
                  <wp:effectExtent l="0" t="0" r="0" b="0"/>
                  <wp:docPr id="95" name="Image 95" descr="https://sites.google.com/site/notionscsharpcem/_/rsrc/1370789784900/guicontroles/guitimer/Propri%C3%A9t%C3%A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sites.google.com/site/notionscsharpcem/_/rsrc/1370789784900/guicontroles/guitimer/Propri%C3%A9t%C3%A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8" w:type="dxa"/>
            <w:vAlign w:val="center"/>
          </w:tcPr>
          <w:p w14:paraId="728C1658" w14:textId="77777777" w:rsidR="00853353" w:rsidRPr="00137E20" w:rsidRDefault="00853353" w:rsidP="00530E5D">
            <w:pPr>
              <w:jc w:val="left"/>
              <w:rPr>
                <w:rFonts w:ascii="Consolas" w:hAnsi="Consolas" w:cs="Courier New"/>
                <w:color w:val="000000"/>
                <w:sz w:val="20"/>
                <w:szCs w:val="20"/>
                <w:lang w:eastAsia="fr-CA"/>
              </w:rPr>
            </w:pPr>
            <w:r>
              <w:rPr>
                <w:b/>
                <w:color w:val="548DD4" w:themeColor="text2" w:themeTint="99"/>
              </w:rPr>
              <w:t>Format</w:t>
            </w:r>
          </w:p>
        </w:tc>
        <w:tc>
          <w:tcPr>
            <w:tcW w:w="6352" w:type="dxa"/>
            <w:vAlign w:val="center"/>
          </w:tcPr>
          <w:p w14:paraId="03423239" w14:textId="160CF5DC" w:rsidR="00853353" w:rsidRPr="00F71ABB" w:rsidRDefault="00853353" w:rsidP="00530E5D">
            <w:pPr>
              <w:ind w:left="97" w:right="191"/>
              <w:rPr>
                <w:szCs w:val="20"/>
                <w:lang w:eastAsia="fr-CA"/>
              </w:rPr>
            </w:pPr>
            <w:r w:rsidRPr="00EE5E38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Obtient le format du fichier</w:t>
            </w:r>
          </w:p>
        </w:tc>
      </w:tr>
      <w:tr w:rsidR="00853353" w:rsidRPr="0035641B" w14:paraId="40E74DE1" w14:textId="77777777" w:rsidTr="00E82D00">
        <w:trPr>
          <w:trHeight w:val="754"/>
          <w:tblCellSpacing w:w="15" w:type="dxa"/>
        </w:trPr>
        <w:tc>
          <w:tcPr>
            <w:tcW w:w="634" w:type="dxa"/>
            <w:vAlign w:val="center"/>
            <w:hideMark/>
          </w:tcPr>
          <w:p w14:paraId="52927F64" w14:textId="77777777" w:rsidR="00853353" w:rsidRPr="0035641B" w:rsidRDefault="00853353" w:rsidP="00530E5D">
            <w:pPr>
              <w:jc w:val="center"/>
              <w:rPr>
                <w:lang w:eastAsia="fr-CA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3A34EED6" wp14:editId="1BBB5E83">
                  <wp:extent cx="133350" cy="152400"/>
                  <wp:effectExtent l="0" t="0" r="0" b="0"/>
                  <wp:docPr id="96" name="Image 96" descr="https://sites.google.com/site/notionscsharpcem/_/rsrc/1370789050330/instanciation_objets/M%C3%A9th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sites.google.com/site/notionscsharpcem/_/rsrc/1370789050330/instanciation_objets/M%C3%A9th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8" w:type="dxa"/>
            <w:vAlign w:val="center"/>
            <w:hideMark/>
          </w:tcPr>
          <w:p w14:paraId="592DEE4D" w14:textId="5435740C" w:rsidR="00853353" w:rsidRPr="00E00CD2" w:rsidRDefault="00853353" w:rsidP="00530E5D">
            <w:pPr>
              <w:jc w:val="left"/>
            </w:pPr>
            <w:r w:rsidRPr="00486D09">
              <w:rPr>
                <w:b/>
                <w:color w:val="548DD4" w:themeColor="text2" w:themeTint="99"/>
              </w:rPr>
              <w:t>Chanson</w:t>
            </w:r>
            <w:r w:rsidR="00866030">
              <w:rPr>
                <w:b/>
                <w:color w:val="548DD4" w:themeColor="text2" w:themeTint="99"/>
              </w:rPr>
              <w:t>MP3</w:t>
            </w:r>
          </w:p>
        </w:tc>
        <w:tc>
          <w:tcPr>
            <w:tcW w:w="6352" w:type="dxa"/>
            <w:vAlign w:val="center"/>
            <w:hideMark/>
          </w:tcPr>
          <w:p w14:paraId="02F4440B" w14:textId="007F1037" w:rsidR="00853353" w:rsidRDefault="00853353" w:rsidP="00530E5D">
            <w:pPr>
              <w:pStyle w:val="PrformatHTML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="00866030">
              <w:rPr>
                <w:rFonts w:ascii="Consolas" w:hAnsi="Consolas"/>
                <w:color w:val="2B91AF"/>
              </w:rPr>
              <w:t>ChansonMP3</w:t>
            </w:r>
            <w:r w:rsidR="00866030">
              <w:rPr>
                <w:rFonts w:ascii="Consolas" w:hAnsi="Consolas"/>
                <w:color w:val="000000"/>
              </w:rPr>
              <w:t>(</w:t>
            </w:r>
            <w:r w:rsidR="00866030">
              <w:rPr>
                <w:rFonts w:ascii="Consolas" w:hAnsi="Consolas"/>
                <w:color w:val="0000FF"/>
              </w:rPr>
              <w:t>string</w:t>
            </w:r>
            <w:r w:rsidR="00866030">
              <w:rPr>
                <w:rFonts w:ascii="Consolas" w:hAnsi="Consolas"/>
                <w:color w:val="000000"/>
              </w:rPr>
              <w:t> </w:t>
            </w:r>
            <w:proofErr w:type="spellStart"/>
            <w:r w:rsidR="00866030">
              <w:rPr>
                <w:rFonts w:ascii="Consolas" w:hAnsi="Consolas"/>
                <w:color w:val="1F377F"/>
              </w:rPr>
              <w:t>pNomFichier</w:t>
            </w:r>
            <w:proofErr w:type="spellEnd"/>
            <w:r w:rsidR="00866030">
              <w:rPr>
                <w:rFonts w:ascii="Consolas" w:hAnsi="Consolas"/>
                <w:color w:val="000000"/>
              </w:rPr>
              <w:t>)</w:t>
            </w:r>
          </w:p>
          <w:p w14:paraId="52AB6974" w14:textId="4E670F80" w:rsidR="00853353" w:rsidRPr="00EE5E38" w:rsidRDefault="00853353" w:rsidP="00EE5E38">
            <w:pPr>
              <w:ind w:left="97" w:right="191"/>
              <w:rPr>
                <w:rFonts w:asciiTheme="minorHAnsi" w:hAnsiTheme="minorHAnsi" w:cstheme="minorHAnsi"/>
                <w:noProof/>
                <w:szCs w:val="20"/>
                <w:lang w:eastAsia="fr-FR"/>
              </w:rPr>
            </w:pPr>
            <w:r w:rsidRPr="00EE5E38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Initialise une instance avec les données passées en paramètres en appelant le constructeur de la classe de base.</w:t>
            </w:r>
          </w:p>
          <w:p w14:paraId="14F97417" w14:textId="77777777" w:rsidR="00853353" w:rsidRPr="00D80C8F" w:rsidRDefault="00853353" w:rsidP="00530E5D">
            <w:pPr>
              <w:autoSpaceDE w:val="0"/>
              <w:autoSpaceDN w:val="0"/>
              <w:adjustRightInd w:val="0"/>
              <w:ind w:left="97"/>
              <w:jc w:val="left"/>
              <w:rPr>
                <w:rFonts w:ascii="Consolas" w:hAnsi="Consolas" w:cs="Consolas"/>
                <w:color w:val="2B91AF"/>
                <w:sz w:val="19"/>
                <w:szCs w:val="19"/>
                <w:lang w:eastAsia="fr-CA"/>
              </w:rPr>
            </w:pPr>
          </w:p>
        </w:tc>
      </w:tr>
      <w:tr w:rsidR="00853353" w:rsidRPr="00B779FA" w14:paraId="698070B9" w14:textId="77777777" w:rsidTr="00E82D00">
        <w:trPr>
          <w:trHeight w:val="167"/>
          <w:tblCellSpacing w:w="15" w:type="dxa"/>
        </w:trPr>
        <w:tc>
          <w:tcPr>
            <w:tcW w:w="634" w:type="dxa"/>
            <w:vAlign w:val="center"/>
            <w:hideMark/>
          </w:tcPr>
          <w:p w14:paraId="04A37B12" w14:textId="77777777" w:rsidR="00853353" w:rsidRPr="0035641B" w:rsidRDefault="00853353" w:rsidP="00530E5D">
            <w:pPr>
              <w:jc w:val="center"/>
              <w:rPr>
                <w:lang w:eastAsia="fr-CA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7E25881A" wp14:editId="00E33659">
                  <wp:extent cx="133350" cy="152400"/>
                  <wp:effectExtent l="0" t="0" r="0" b="0"/>
                  <wp:docPr id="97" name="Image 97" descr="https://sites.google.com/site/notionscsharpcem/_/rsrc/1370789050330/instanciation_objets/M%C3%A9th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s://sites.google.com/site/notionscsharpcem/_/rsrc/1370789050330/instanciation_objets/M%C3%A9th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8" w:type="dxa"/>
            <w:vAlign w:val="center"/>
            <w:hideMark/>
          </w:tcPr>
          <w:p w14:paraId="0EB51C36" w14:textId="4D59A7FE" w:rsidR="00853353" w:rsidRPr="0035641B" w:rsidRDefault="00853353" w:rsidP="00530E5D">
            <w:pPr>
              <w:jc w:val="left"/>
              <w:rPr>
                <w:lang w:eastAsia="fr-CA"/>
              </w:rPr>
            </w:pPr>
            <w:r w:rsidRPr="00486D09">
              <w:rPr>
                <w:b/>
                <w:color w:val="548DD4" w:themeColor="text2" w:themeTint="99"/>
              </w:rPr>
              <w:t>Chanson</w:t>
            </w:r>
            <w:r w:rsidR="00866030">
              <w:rPr>
                <w:b/>
                <w:color w:val="548DD4" w:themeColor="text2" w:themeTint="99"/>
              </w:rPr>
              <w:t>MP3</w:t>
            </w:r>
          </w:p>
        </w:tc>
        <w:tc>
          <w:tcPr>
            <w:tcW w:w="6352" w:type="dxa"/>
            <w:vAlign w:val="center"/>
            <w:hideMark/>
          </w:tcPr>
          <w:p w14:paraId="570BD825" w14:textId="03C8453C" w:rsidR="00853353" w:rsidRPr="00946143" w:rsidRDefault="00866030" w:rsidP="009461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color w:val="000000"/>
                <w:sz w:val="20"/>
                <w:szCs w:val="20"/>
                <w:lang w:eastAsia="fr-CA"/>
              </w:rPr>
            </w:pPr>
            <w:r>
              <w:rPr>
                <w:rFonts w:ascii="Consolas" w:hAnsi="Consolas"/>
                <w:color w:val="2B91AF"/>
              </w:rPr>
              <w:t>ChansonMP3</w:t>
            </w:r>
            <w:r>
              <w:rPr>
                <w:rFonts w:ascii="Consolas" w:hAnsi="Consolas"/>
                <w:color w:val="000000"/>
              </w:rPr>
              <w:t>(</w:t>
            </w:r>
            <w:r>
              <w:rPr>
                <w:rFonts w:ascii="Consolas" w:hAnsi="Consolas"/>
                <w:color w:val="0000FF"/>
              </w:rPr>
              <w:t>string</w:t>
            </w:r>
            <w:r>
              <w:rPr>
                <w:rFonts w:ascii="Consolas" w:hAnsi="Consolas"/>
                <w:color w:val="000000"/>
              </w:rPr>
              <w:t> </w:t>
            </w:r>
            <w:r>
              <w:rPr>
                <w:rFonts w:ascii="Consolas" w:hAnsi="Consolas"/>
                <w:color w:val="1F377F"/>
              </w:rPr>
              <w:t>pRepertoire</w:t>
            </w:r>
            <w:r>
              <w:rPr>
                <w:rFonts w:ascii="Consolas" w:hAnsi="Consolas"/>
                <w:color w:val="000000"/>
              </w:rPr>
              <w:t>, </w:t>
            </w:r>
            <w:r>
              <w:rPr>
                <w:rFonts w:ascii="Consolas" w:hAnsi="Consolas"/>
                <w:color w:val="0000FF"/>
              </w:rPr>
              <w:t>string</w:t>
            </w:r>
            <w:r>
              <w:rPr>
                <w:rFonts w:ascii="Consolas" w:hAnsi="Consolas"/>
                <w:color w:val="000000"/>
              </w:rPr>
              <w:t> </w:t>
            </w:r>
            <w:r>
              <w:rPr>
                <w:rFonts w:ascii="Consolas" w:hAnsi="Consolas"/>
                <w:color w:val="1F377F"/>
              </w:rPr>
              <w:t>pArtiste</w:t>
            </w:r>
            <w:r>
              <w:rPr>
                <w:rFonts w:ascii="Consolas" w:hAnsi="Consolas"/>
                <w:color w:val="000000"/>
              </w:rPr>
              <w:t>, </w:t>
            </w:r>
            <w:r>
              <w:rPr>
                <w:rFonts w:ascii="Consolas" w:hAnsi="Consolas"/>
                <w:color w:val="0000FF"/>
              </w:rPr>
              <w:t>string</w:t>
            </w:r>
            <w:r>
              <w:rPr>
                <w:rFonts w:ascii="Consolas" w:hAnsi="Consolas"/>
                <w:color w:val="000000"/>
              </w:rPr>
              <w:t> </w:t>
            </w:r>
            <w:r>
              <w:rPr>
                <w:rFonts w:ascii="Consolas" w:hAnsi="Consolas"/>
                <w:color w:val="1F377F"/>
              </w:rPr>
              <w:t>pTitre</w:t>
            </w:r>
            <w:r>
              <w:rPr>
                <w:rFonts w:ascii="Consolas" w:hAnsi="Consolas"/>
                <w:color w:val="000000"/>
              </w:rPr>
              <w:t>, </w:t>
            </w:r>
            <w:r>
              <w:rPr>
                <w:rFonts w:ascii="Consolas" w:hAnsi="Consolas"/>
                <w:color w:val="0000FF"/>
              </w:rPr>
              <w:t>int</w:t>
            </w:r>
            <w:r>
              <w:rPr>
                <w:rFonts w:ascii="Consolas" w:hAnsi="Consolas"/>
                <w:color w:val="000000"/>
              </w:rPr>
              <w:t> </w:t>
            </w:r>
            <w:r>
              <w:rPr>
                <w:rFonts w:ascii="Consolas" w:hAnsi="Consolas"/>
                <w:color w:val="1F377F"/>
              </w:rPr>
              <w:t>pAnnée</w:t>
            </w:r>
            <w:r>
              <w:rPr>
                <w:rFonts w:ascii="Consolas" w:hAnsi="Consolas"/>
                <w:color w:val="000000"/>
              </w:rPr>
              <w:t>): </w:t>
            </w:r>
            <w:proofErr w:type="gramStart"/>
            <w:r>
              <w:rPr>
                <w:rFonts w:ascii="Consolas" w:hAnsi="Consolas"/>
                <w:color w:val="0000FF"/>
              </w:rPr>
              <w:t>base</w:t>
            </w:r>
            <w:r>
              <w:rPr>
                <w:rFonts w:ascii="Consolas" w:hAnsi="Consolas"/>
                <w:color w:val="000000"/>
              </w:rPr>
              <w:t>(</w:t>
            </w:r>
            <w:proofErr w:type="gramEnd"/>
            <w:r>
              <w:rPr>
                <w:rFonts w:ascii="Consolas" w:hAnsi="Consolas"/>
                <w:color w:val="000000"/>
              </w:rPr>
              <w:t>pRepertoire, pArtiste, pTitre, pAnnée)</w:t>
            </w:r>
          </w:p>
          <w:p w14:paraId="7C6FD662" w14:textId="77777777" w:rsidR="00853353" w:rsidRPr="001357CB" w:rsidRDefault="00853353" w:rsidP="00EE5E38">
            <w:pPr>
              <w:ind w:left="97" w:right="191"/>
              <w:rPr>
                <w:rFonts w:ascii="Consolas" w:hAnsi="Consolas"/>
                <w:color w:val="000000"/>
              </w:rPr>
            </w:pPr>
            <w:r w:rsidRPr="00EE5E38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Initialise une instance avec les données passées en paramètres en appelant le constructeur de la classe de base.</w:t>
            </w:r>
          </w:p>
        </w:tc>
      </w:tr>
      <w:tr w:rsidR="00853353" w:rsidRPr="001357CB" w14:paraId="202684C1" w14:textId="77777777" w:rsidTr="00E82D00">
        <w:trPr>
          <w:tblCellSpacing w:w="15" w:type="dxa"/>
        </w:trPr>
        <w:tc>
          <w:tcPr>
            <w:tcW w:w="634" w:type="dxa"/>
            <w:vAlign w:val="center"/>
          </w:tcPr>
          <w:p w14:paraId="7F71649C" w14:textId="77777777" w:rsidR="00853353" w:rsidRPr="0035641B" w:rsidRDefault="00853353" w:rsidP="00530E5D">
            <w:pPr>
              <w:jc w:val="center"/>
              <w:rPr>
                <w:lang w:eastAsia="fr-CA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27A8B333" wp14:editId="0DEF6E38">
                  <wp:extent cx="133350" cy="152400"/>
                  <wp:effectExtent l="0" t="0" r="0" b="0"/>
                  <wp:docPr id="98" name="Image 98" descr="https://sites.google.com/site/notionscsharpcem/_/rsrc/1370789050330/instanciation_objets/M%C3%A9th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sites.google.com/site/notionscsharpcem/_/rsrc/1370789050330/instanciation_objets/M%C3%A9th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8" w:type="dxa"/>
            <w:vAlign w:val="center"/>
          </w:tcPr>
          <w:p w14:paraId="416F5C76" w14:textId="07F44605" w:rsidR="00853353" w:rsidRPr="007B7476" w:rsidRDefault="00853353" w:rsidP="00530E5D">
            <w:pPr>
              <w:jc w:val="left"/>
              <w:rPr>
                <w:rFonts w:ascii="Consolas" w:hAnsi="Consolas"/>
                <w:color w:val="000000"/>
              </w:rPr>
            </w:pPr>
            <w:proofErr w:type="spellStart"/>
            <w:r w:rsidRPr="001357CB">
              <w:rPr>
                <w:b/>
                <w:color w:val="548DD4" w:themeColor="text2" w:themeTint="99"/>
              </w:rPr>
              <w:t>LireEntete</w:t>
            </w:r>
            <w:proofErr w:type="spellEnd"/>
          </w:p>
        </w:tc>
        <w:tc>
          <w:tcPr>
            <w:tcW w:w="6352" w:type="dxa"/>
            <w:vAlign w:val="center"/>
          </w:tcPr>
          <w:p w14:paraId="5E298D9A" w14:textId="71B3D6D5" w:rsidR="00853353" w:rsidRPr="00946143" w:rsidRDefault="00853353" w:rsidP="00946143">
            <w:pPr>
              <w:pStyle w:val="PrformatHTML"/>
              <w:shd w:val="clear" w:color="auto" w:fill="FFFFFF"/>
              <w:rPr>
                <w:rFonts w:ascii="Consolas" w:hAnsi="Consolas"/>
                <w:color w:val="000000"/>
              </w:rPr>
            </w:pPr>
            <w:proofErr w:type="spellStart"/>
            <w:proofErr w:type="gramStart"/>
            <w:r>
              <w:rPr>
                <w:rFonts w:ascii="Consolas" w:hAnsi="Consolas"/>
                <w:color w:val="74531F"/>
              </w:rPr>
              <w:t>LireEntete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gramEnd"/>
            <w:r>
              <w:rPr>
                <w:rFonts w:ascii="Consolas" w:hAnsi="Consolas"/>
                <w:color w:val="000000"/>
              </w:rPr>
              <w:t>)</w:t>
            </w:r>
          </w:p>
          <w:p w14:paraId="5E208BA0" w14:textId="77777777" w:rsidR="00853353" w:rsidRDefault="00853353" w:rsidP="00EE5E38">
            <w:pPr>
              <w:ind w:left="97" w:right="191"/>
              <w:rPr>
                <w:rFonts w:asciiTheme="minorHAnsi" w:hAnsiTheme="minorHAnsi" w:cstheme="minorHAnsi"/>
                <w:noProof/>
                <w:szCs w:val="20"/>
                <w:lang w:eastAsia="fr-FR"/>
              </w:rPr>
            </w:pPr>
            <w:r w:rsidRPr="00EE5E38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Lit la premiere ligne du fichier de la chanson et initialise les champs de la chanson (artiste</w:t>
            </w:r>
            <w:r w:rsidR="00866030" w:rsidRPr="00EE5E38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 xml:space="preserve">, </w:t>
            </w:r>
            <w:r w:rsidRPr="00EE5E38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 xml:space="preserve">année de </w:t>
            </w:r>
            <w:r w:rsidR="00B5170A" w:rsidRPr="00EE5E38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création</w:t>
            </w:r>
            <w:r w:rsidR="00866030" w:rsidRPr="00EE5E38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 xml:space="preserve"> et titre</w:t>
            </w:r>
            <w:r w:rsidRPr="00EE5E38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)</w:t>
            </w:r>
          </w:p>
          <w:p w14:paraId="7B2A4859" w14:textId="21996ED7" w:rsidR="00015312" w:rsidRPr="001357CB" w:rsidRDefault="00015312" w:rsidP="00EE5E38">
            <w:pPr>
              <w:ind w:left="97" w:right="191"/>
              <w:rPr>
                <w:szCs w:val="20"/>
                <w:lang w:eastAsia="fr-CA"/>
              </w:rPr>
            </w:pPr>
            <w:r w:rsidRPr="00015312">
              <w:rPr>
                <w:rFonts w:asciiTheme="minorHAnsi" w:hAnsiTheme="minorHAnsi" w:cstheme="minorHAnsi"/>
                <w:noProof/>
                <w:szCs w:val="20"/>
                <w:highlight w:val="yellow"/>
                <w:lang w:eastAsia="fr-FR"/>
              </w:rPr>
              <w:t>Vous pouvez utiliser la méthode Trim() pour enlever les espaces vides au début et à la fin d’une chaine de caractètres.</w:t>
            </w:r>
          </w:p>
        </w:tc>
      </w:tr>
      <w:tr w:rsidR="00853353" w:rsidRPr="00486D09" w14:paraId="2803831C" w14:textId="77777777" w:rsidTr="00E82D00">
        <w:trPr>
          <w:trHeight w:val="908"/>
          <w:tblCellSpacing w:w="15" w:type="dxa"/>
        </w:trPr>
        <w:tc>
          <w:tcPr>
            <w:tcW w:w="634" w:type="dxa"/>
            <w:vAlign w:val="center"/>
          </w:tcPr>
          <w:p w14:paraId="00BFB4DD" w14:textId="5C485933" w:rsidR="00853353" w:rsidRDefault="00E82D00" w:rsidP="00530E5D">
            <w:pPr>
              <w:jc w:val="center"/>
              <w:rPr>
                <w:noProof/>
                <w:lang w:eastAsia="fr-CA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5E92E4AC" wp14:editId="445B90F2">
                  <wp:extent cx="133350" cy="152400"/>
                  <wp:effectExtent l="0" t="0" r="0" b="0"/>
                  <wp:docPr id="20" name="Image 20" descr="https://sites.google.com/site/notionscsharpcem/_/rsrc/1370789050330/instanciation_objets/M%C3%A9th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s://sites.google.com/site/notionscsharpcem/_/rsrc/1370789050330/instanciation_objets/M%C3%A9th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8" w:type="dxa"/>
            <w:vAlign w:val="center"/>
          </w:tcPr>
          <w:p w14:paraId="2EFE90E4" w14:textId="443031D3" w:rsidR="00853353" w:rsidRPr="007B7476" w:rsidRDefault="00853353" w:rsidP="007B7476">
            <w:pPr>
              <w:jc w:val="left"/>
              <w:rPr>
                <w:rFonts w:ascii="Consolas" w:hAnsi="Consolas"/>
                <w:color w:val="000000"/>
              </w:rPr>
            </w:pPr>
            <w:proofErr w:type="spellStart"/>
            <w:r w:rsidRPr="001357CB">
              <w:rPr>
                <w:b/>
                <w:color w:val="548DD4" w:themeColor="text2" w:themeTint="99"/>
              </w:rPr>
              <w:t>LireParoles</w:t>
            </w:r>
            <w:proofErr w:type="spellEnd"/>
          </w:p>
        </w:tc>
        <w:tc>
          <w:tcPr>
            <w:tcW w:w="6352" w:type="dxa"/>
            <w:vAlign w:val="center"/>
          </w:tcPr>
          <w:p w14:paraId="602DCF87" w14:textId="1B45B08D" w:rsidR="00853353" w:rsidRPr="00946143" w:rsidRDefault="00853353" w:rsidP="00530E5D">
            <w:pPr>
              <w:pStyle w:val="PrformatHTML"/>
              <w:shd w:val="clear" w:color="auto" w:fill="FFFFFF"/>
              <w:rPr>
                <w:rFonts w:ascii="Consolas" w:hAnsi="Consolas"/>
                <w:color w:val="74531F"/>
              </w:rPr>
            </w:pPr>
            <w:proofErr w:type="spellStart"/>
            <w:proofErr w:type="gramStart"/>
            <w:r>
              <w:rPr>
                <w:rFonts w:ascii="Consolas" w:hAnsi="Consolas"/>
                <w:color w:val="74531F"/>
              </w:rPr>
              <w:t>LireParoles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</w:rPr>
              <w:t>StreamReader</w:t>
            </w:r>
            <w:proofErr w:type="spellEnd"/>
            <w:r>
              <w:rPr>
                <w:rFonts w:ascii="Consolas" w:hAnsi="Consolas"/>
                <w:color w:val="000000"/>
              </w:rPr>
              <w:t> </w:t>
            </w:r>
            <w:proofErr w:type="spellStart"/>
            <w:r>
              <w:rPr>
                <w:rFonts w:ascii="Consolas" w:hAnsi="Consolas"/>
                <w:color w:val="1F377F"/>
              </w:rPr>
              <w:t>pobjFichier</w:t>
            </w:r>
            <w:proofErr w:type="spellEnd"/>
            <w:r>
              <w:rPr>
                <w:rFonts w:ascii="Consolas" w:hAnsi="Consolas"/>
                <w:color w:val="000000"/>
              </w:rPr>
              <w:t>)</w:t>
            </w:r>
          </w:p>
          <w:p w14:paraId="587F5598" w14:textId="3378D028" w:rsidR="00853353" w:rsidRDefault="00853353" w:rsidP="00EE5E38">
            <w:pPr>
              <w:ind w:left="97" w:right="191"/>
              <w:rPr>
                <w:noProof/>
                <w:lang w:eastAsia="fr-FR"/>
              </w:rPr>
            </w:pPr>
            <w:r w:rsidRPr="00B779FA">
              <w:rPr>
                <w:noProof/>
                <w:lang w:eastAsia="fr-FR"/>
              </w:rPr>
              <w:t xml:space="preserve"> </w:t>
            </w:r>
            <w:r w:rsidRPr="00EE5E38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 xml:space="preserve">Récupèere les paroles de la chanson à partir du fichier passé en paramètre, les décode en format </w:t>
            </w:r>
            <w:r w:rsidR="00866030" w:rsidRPr="00EE5E38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MP3</w:t>
            </w:r>
            <w:r w:rsidRPr="00EE5E38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 xml:space="preserve"> et les retourne.</w:t>
            </w:r>
          </w:p>
        </w:tc>
      </w:tr>
      <w:tr w:rsidR="00853353" w:rsidRPr="00D53CF2" w14:paraId="4298C406" w14:textId="77777777" w:rsidTr="00E82D00">
        <w:trPr>
          <w:trHeight w:val="1820"/>
          <w:tblCellSpacing w:w="15" w:type="dxa"/>
        </w:trPr>
        <w:tc>
          <w:tcPr>
            <w:tcW w:w="634" w:type="dxa"/>
            <w:vAlign w:val="center"/>
          </w:tcPr>
          <w:p w14:paraId="29C98950" w14:textId="78CFD3E1" w:rsidR="00853353" w:rsidRDefault="00E82D00" w:rsidP="00530E5D">
            <w:pPr>
              <w:jc w:val="center"/>
              <w:rPr>
                <w:noProof/>
                <w:lang w:eastAsia="fr-CA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58005F77" wp14:editId="215B3478">
                  <wp:extent cx="133350" cy="152400"/>
                  <wp:effectExtent l="0" t="0" r="0" b="0"/>
                  <wp:docPr id="17" name="Image 17" descr="https://sites.google.com/site/notionscsharpcem/_/rsrc/1370789050330/instanciation_objets/M%C3%A9th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s://sites.google.com/site/notionscsharpcem/_/rsrc/1370789050330/instanciation_objets/M%C3%A9th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8" w:type="dxa"/>
            <w:vAlign w:val="center"/>
          </w:tcPr>
          <w:p w14:paraId="7063E0BB" w14:textId="73BA9DCE" w:rsidR="00853353" w:rsidRPr="007B7476" w:rsidRDefault="00853353" w:rsidP="00530E5D">
            <w:pPr>
              <w:jc w:val="left"/>
              <w:rPr>
                <w:rFonts w:ascii="Consolas" w:hAnsi="Consolas"/>
                <w:color w:val="000000"/>
              </w:rPr>
            </w:pPr>
            <w:proofErr w:type="spellStart"/>
            <w:r w:rsidRPr="00BE2ADB">
              <w:rPr>
                <w:b/>
                <w:color w:val="548DD4" w:themeColor="text2" w:themeTint="99"/>
              </w:rPr>
              <w:t>EcrireEntete</w:t>
            </w:r>
            <w:proofErr w:type="spellEnd"/>
          </w:p>
        </w:tc>
        <w:tc>
          <w:tcPr>
            <w:tcW w:w="6352" w:type="dxa"/>
            <w:vAlign w:val="center"/>
          </w:tcPr>
          <w:p w14:paraId="42B14D1C" w14:textId="77777777" w:rsidR="00853353" w:rsidRDefault="00853353" w:rsidP="00530E5D">
            <w:pPr>
              <w:pStyle w:val="PrformatHTML"/>
              <w:shd w:val="clear" w:color="auto" w:fill="FFFFFF"/>
              <w:rPr>
                <w:rFonts w:ascii="Consolas" w:hAnsi="Consolas"/>
                <w:color w:val="000000"/>
              </w:rPr>
            </w:pPr>
            <w:proofErr w:type="spellStart"/>
            <w:proofErr w:type="gramStart"/>
            <w:r>
              <w:rPr>
                <w:rFonts w:ascii="Consolas" w:hAnsi="Consolas"/>
                <w:color w:val="74531F"/>
              </w:rPr>
              <w:t>EcrireEntete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</w:rPr>
              <w:t>StreamWriter</w:t>
            </w:r>
            <w:proofErr w:type="spellEnd"/>
            <w:r>
              <w:rPr>
                <w:rFonts w:ascii="Consolas" w:hAnsi="Consolas"/>
                <w:color w:val="000000"/>
              </w:rPr>
              <w:t> </w:t>
            </w:r>
            <w:proofErr w:type="spellStart"/>
            <w:r>
              <w:rPr>
                <w:rFonts w:ascii="Consolas" w:hAnsi="Consolas"/>
                <w:color w:val="1F377F"/>
              </w:rPr>
              <w:t>pobjFichier</w:t>
            </w:r>
            <w:proofErr w:type="spellEnd"/>
            <w:r>
              <w:rPr>
                <w:rFonts w:ascii="Consolas" w:hAnsi="Consolas"/>
                <w:color w:val="000000"/>
              </w:rPr>
              <w:t>)</w:t>
            </w:r>
          </w:p>
          <w:p w14:paraId="26E809A9" w14:textId="77777777" w:rsidR="00853353" w:rsidRPr="00EE5E38" w:rsidRDefault="00853353" w:rsidP="00EE5E38">
            <w:pPr>
              <w:ind w:left="97" w:right="191"/>
              <w:rPr>
                <w:rFonts w:asciiTheme="minorHAnsi" w:hAnsiTheme="minorHAnsi" w:cstheme="minorHAnsi"/>
                <w:noProof/>
                <w:szCs w:val="20"/>
                <w:lang w:eastAsia="fr-FR"/>
              </w:rPr>
            </w:pPr>
            <w:r w:rsidRPr="00EE5E38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Écrit une ligne dans le fichier passé en paramètre. Cette ligne correspond à l’entête du fichier et contient les informations sur la chanson et représentées sous le format suivant :</w:t>
            </w:r>
          </w:p>
          <w:p w14:paraId="2EC74DBF" w14:textId="7C94B924" w:rsidR="00853353" w:rsidRDefault="00866030" w:rsidP="00530E5D">
            <w:pPr>
              <w:pStyle w:val="PrformatHTML"/>
              <w:shd w:val="clear" w:color="auto" w:fill="FFFFFF"/>
              <w:rPr>
                <w:rFonts w:ascii="Consolas" w:hAnsi="Consolas"/>
                <w:color w:val="74531F"/>
                <w:sz w:val="16"/>
                <w:szCs w:val="16"/>
              </w:rPr>
            </w:pPr>
            <w:r>
              <w:rPr>
                <w:rFonts w:ascii="Consolas" w:hAnsi="Consolas"/>
                <w:color w:val="74531F"/>
                <w:sz w:val="16"/>
                <w:szCs w:val="16"/>
              </w:rPr>
              <w:t xml:space="preserve">Nom de l’artiste | année de </w:t>
            </w:r>
            <w:r w:rsidR="00B5170A">
              <w:rPr>
                <w:rFonts w:ascii="Consolas" w:hAnsi="Consolas"/>
                <w:color w:val="74531F"/>
                <w:sz w:val="16"/>
                <w:szCs w:val="16"/>
              </w:rPr>
              <w:t>création</w:t>
            </w:r>
            <w:r>
              <w:rPr>
                <w:rFonts w:ascii="Consolas" w:hAnsi="Consolas"/>
                <w:color w:val="74531F"/>
                <w:sz w:val="16"/>
                <w:szCs w:val="16"/>
              </w:rPr>
              <w:t xml:space="preserve"> | </w:t>
            </w:r>
            <w:r w:rsidR="00853353">
              <w:rPr>
                <w:rFonts w:ascii="Consolas" w:hAnsi="Consolas"/>
                <w:color w:val="74531F"/>
                <w:sz w:val="16"/>
                <w:szCs w:val="16"/>
              </w:rPr>
              <w:t>titre de la chanson</w:t>
            </w:r>
          </w:p>
          <w:p w14:paraId="2EFE5874" w14:textId="77777777" w:rsidR="00853353" w:rsidRPr="00EE5E38" w:rsidRDefault="00853353" w:rsidP="00EE5E38">
            <w:pPr>
              <w:ind w:left="97" w:right="191"/>
              <w:rPr>
                <w:rFonts w:asciiTheme="minorHAnsi" w:hAnsiTheme="minorHAnsi" w:cstheme="minorHAnsi"/>
                <w:noProof/>
                <w:szCs w:val="20"/>
                <w:lang w:eastAsia="fr-FR"/>
              </w:rPr>
            </w:pPr>
            <w:r w:rsidRPr="00EE5E38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Exemple :</w:t>
            </w:r>
          </w:p>
          <w:p w14:paraId="6E94193A" w14:textId="29FA80FF" w:rsidR="00853353" w:rsidRPr="00BE2ADB" w:rsidRDefault="00866030" w:rsidP="00530E5D">
            <w:pPr>
              <w:pStyle w:val="PrformatHTML"/>
              <w:shd w:val="clear" w:color="auto" w:fill="FFFFFF"/>
              <w:rPr>
                <w:rFonts w:ascii="Consolas" w:hAnsi="Consolas"/>
                <w:color w:val="74531F"/>
                <w:sz w:val="16"/>
                <w:szCs w:val="16"/>
              </w:rPr>
            </w:pPr>
            <w:r w:rsidRPr="00866030">
              <w:rPr>
                <w:rFonts w:ascii="Consolas" w:hAnsi="Consolas"/>
                <w:color w:val="74531F"/>
                <w:sz w:val="16"/>
                <w:szCs w:val="16"/>
              </w:rPr>
              <w:t>Michael Jackson | 1983 | Billie Jean</w:t>
            </w:r>
          </w:p>
        </w:tc>
      </w:tr>
      <w:tr w:rsidR="00853353" w:rsidRPr="00CE0461" w14:paraId="1C908457" w14:textId="77777777" w:rsidTr="00463758">
        <w:trPr>
          <w:trHeight w:val="1561"/>
          <w:tblCellSpacing w:w="15" w:type="dxa"/>
        </w:trPr>
        <w:tc>
          <w:tcPr>
            <w:tcW w:w="634" w:type="dxa"/>
            <w:vAlign w:val="center"/>
          </w:tcPr>
          <w:p w14:paraId="79A5010E" w14:textId="42F8AA13" w:rsidR="00853353" w:rsidRDefault="00E82D00" w:rsidP="00530E5D">
            <w:pPr>
              <w:jc w:val="center"/>
              <w:rPr>
                <w:noProof/>
                <w:lang w:eastAsia="fr-CA"/>
              </w:rPr>
            </w:pPr>
            <w:r>
              <w:rPr>
                <w:noProof/>
                <w:lang w:eastAsia="fr-CA"/>
              </w:rPr>
              <w:lastRenderedPageBreak/>
              <w:drawing>
                <wp:inline distT="0" distB="0" distL="0" distR="0" wp14:anchorId="58A16382" wp14:editId="42734C71">
                  <wp:extent cx="133350" cy="152400"/>
                  <wp:effectExtent l="0" t="0" r="0" b="0"/>
                  <wp:docPr id="18" name="Image 18" descr="https://sites.google.com/site/notionscsharpcem/_/rsrc/1370789050330/instanciation_objets/M%C3%A9th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s://sites.google.com/site/notionscsharpcem/_/rsrc/1370789050330/instanciation_objets/M%C3%A9th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8" w:type="dxa"/>
            <w:vAlign w:val="center"/>
          </w:tcPr>
          <w:p w14:paraId="3D16CEC7" w14:textId="5944EC75" w:rsidR="00853353" w:rsidRPr="007B7476" w:rsidRDefault="00853353" w:rsidP="007B7476">
            <w:pPr>
              <w:jc w:val="left"/>
              <w:rPr>
                <w:rFonts w:ascii="Consolas" w:hAnsi="Consolas"/>
                <w:color w:val="000000"/>
              </w:rPr>
            </w:pPr>
            <w:proofErr w:type="spellStart"/>
            <w:r w:rsidRPr="00853353">
              <w:rPr>
                <w:b/>
                <w:color w:val="548DD4" w:themeColor="text2" w:themeTint="99"/>
              </w:rPr>
              <w:t>EcrireParoles</w:t>
            </w:r>
            <w:proofErr w:type="spellEnd"/>
          </w:p>
        </w:tc>
        <w:tc>
          <w:tcPr>
            <w:tcW w:w="6352" w:type="dxa"/>
            <w:vAlign w:val="center"/>
          </w:tcPr>
          <w:p w14:paraId="2F076AFB" w14:textId="77777777" w:rsidR="00853353" w:rsidRDefault="00853353" w:rsidP="00530E5D">
            <w:pPr>
              <w:pStyle w:val="PrformatHTML"/>
              <w:shd w:val="clear" w:color="auto" w:fill="FFFFFF"/>
              <w:rPr>
                <w:rFonts w:ascii="Consolas" w:hAnsi="Consolas"/>
                <w:color w:val="000000"/>
              </w:rPr>
            </w:pPr>
            <w:proofErr w:type="spellStart"/>
            <w:proofErr w:type="gramStart"/>
            <w:r>
              <w:rPr>
                <w:rFonts w:ascii="Consolas" w:hAnsi="Consolas"/>
                <w:color w:val="74531F"/>
              </w:rPr>
              <w:t>EcrireParoles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</w:rPr>
              <w:t>StreamWriter</w:t>
            </w:r>
            <w:proofErr w:type="spellEnd"/>
            <w:r>
              <w:rPr>
                <w:rFonts w:ascii="Consolas" w:hAnsi="Consolas"/>
                <w:color w:val="000000"/>
              </w:rPr>
              <w:t> </w:t>
            </w:r>
            <w:proofErr w:type="spellStart"/>
            <w:r>
              <w:rPr>
                <w:rFonts w:ascii="Consolas" w:hAnsi="Consolas"/>
                <w:color w:val="1F377F"/>
              </w:rPr>
              <w:t>pobjFichier</w:t>
            </w:r>
            <w:proofErr w:type="spellEnd"/>
            <w:r>
              <w:rPr>
                <w:rFonts w:ascii="Consolas" w:hAnsi="Consolas"/>
                <w:color w:val="000000"/>
              </w:rPr>
              <w:t>, </w:t>
            </w:r>
            <w:r>
              <w:rPr>
                <w:rFonts w:ascii="Consolas" w:hAnsi="Consolas"/>
                <w:color w:val="0000FF"/>
              </w:rPr>
              <w:t>string</w:t>
            </w:r>
            <w:r>
              <w:rPr>
                <w:rFonts w:ascii="Consolas" w:hAnsi="Consolas"/>
                <w:color w:val="000000"/>
              </w:rPr>
              <w:t> </w:t>
            </w:r>
            <w:proofErr w:type="spellStart"/>
            <w:r>
              <w:rPr>
                <w:rFonts w:ascii="Consolas" w:hAnsi="Consolas"/>
                <w:color w:val="1F377F"/>
              </w:rPr>
              <w:t>pParoles</w:t>
            </w:r>
            <w:proofErr w:type="spellEnd"/>
            <w:r>
              <w:rPr>
                <w:rFonts w:ascii="Consolas" w:hAnsi="Consolas"/>
                <w:color w:val="000000"/>
              </w:rPr>
              <w:t>)</w:t>
            </w:r>
          </w:p>
          <w:p w14:paraId="0FED4584" w14:textId="3F8E165E" w:rsidR="00853353" w:rsidRPr="00946143" w:rsidRDefault="00853353" w:rsidP="00530E5D">
            <w:pPr>
              <w:pStyle w:val="PrformatHTML"/>
              <w:shd w:val="clear" w:color="auto" w:fill="FFFFFF"/>
              <w:rPr>
                <w:rFonts w:ascii="Times New Roman" w:hAnsi="Times New Roman" w:cs="Times New Roman"/>
                <w:noProof/>
                <w:sz w:val="24"/>
                <w:lang w:eastAsia="fr-FR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fr-FR"/>
              </w:rPr>
              <w:t xml:space="preserve">Encode les paroles recue en paramètre au format </w:t>
            </w:r>
            <w:r w:rsidR="00866030">
              <w:rPr>
                <w:rFonts w:ascii="Times New Roman" w:hAnsi="Times New Roman" w:cs="Times New Roman"/>
                <w:noProof/>
                <w:sz w:val="24"/>
                <w:lang w:eastAsia="fr-FR"/>
              </w:rPr>
              <w:t>MP3</w:t>
            </w:r>
            <w:r>
              <w:rPr>
                <w:rFonts w:ascii="Times New Roman" w:hAnsi="Times New Roman" w:cs="Times New Roman"/>
                <w:noProof/>
                <w:sz w:val="24"/>
                <w:lang w:eastAsia="fr-FR"/>
              </w:rPr>
              <w:t>, ensuite écrit ses paraoles encodées dans le fichier passé en paramètre.</w:t>
            </w:r>
          </w:p>
        </w:tc>
      </w:tr>
    </w:tbl>
    <w:p w14:paraId="6AD74306" w14:textId="2ECED23F" w:rsidR="00EE5E38" w:rsidRDefault="00EE5E38"/>
    <w:p w14:paraId="4F6488E3" w14:textId="77777777" w:rsidR="00EE5E38" w:rsidRDefault="00EE5E38">
      <w:pPr>
        <w:jc w:val="left"/>
      </w:pPr>
      <w:r>
        <w:br w:type="page"/>
      </w:r>
    </w:p>
    <w:tbl>
      <w:tblPr>
        <w:tblW w:w="10784" w:type="dxa"/>
        <w:tblCellSpacing w:w="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9"/>
        <w:gridCol w:w="3708"/>
        <w:gridCol w:w="6397"/>
      </w:tblGrid>
      <w:tr w:rsidR="00270DDA" w:rsidRPr="0035641B" w14:paraId="4BF4A847" w14:textId="77777777" w:rsidTr="00E142A2">
        <w:trPr>
          <w:trHeight w:val="240"/>
          <w:tblCellSpacing w:w="15" w:type="dxa"/>
        </w:trPr>
        <w:tc>
          <w:tcPr>
            <w:tcW w:w="10724" w:type="dxa"/>
            <w:gridSpan w:val="3"/>
            <w:shd w:val="pct12" w:color="auto" w:fill="auto"/>
            <w:vAlign w:val="center"/>
            <w:hideMark/>
          </w:tcPr>
          <w:p w14:paraId="5F333E94" w14:textId="77777777" w:rsidR="00270DDA" w:rsidRPr="006072DB" w:rsidRDefault="00270DDA" w:rsidP="00E142A2">
            <w:pPr>
              <w:jc w:val="center"/>
              <w:rPr>
                <w:b/>
                <w:bCs/>
                <w:sz w:val="32"/>
                <w:szCs w:val="32"/>
                <w:lang w:eastAsia="fr-CA"/>
              </w:rPr>
            </w:pPr>
            <w:bookmarkStart w:id="1" w:name="_Hlk70885951"/>
            <w:r>
              <w:rPr>
                <w:rFonts w:ascii="Courier New" w:hAnsi="Courier New" w:cs="Courier New"/>
                <w:b/>
                <w:noProof/>
                <w:color w:val="008080"/>
                <w:sz w:val="32"/>
                <w:szCs w:val="32"/>
                <w:lang w:eastAsia="fr-CA"/>
              </w:rPr>
              <w:lastRenderedPageBreak/>
              <w:t>ChansonWMA</w:t>
            </w:r>
            <w:r w:rsidRPr="006072DB">
              <w:rPr>
                <w:rFonts w:ascii="Courier New" w:hAnsi="Courier New" w:cs="Courier New"/>
                <w:b/>
                <w:noProof/>
                <w:color w:val="008080"/>
                <w:sz w:val="32"/>
                <w:szCs w:val="32"/>
                <w:lang w:eastAsia="fr-CA"/>
              </w:rPr>
              <w:t>:</w:t>
            </w:r>
            <w:r>
              <w:rPr>
                <w:rFonts w:ascii="Courier New" w:hAnsi="Courier New" w:cs="Courier New"/>
                <w:b/>
                <w:noProof/>
                <w:color w:val="008080"/>
                <w:sz w:val="32"/>
                <w:szCs w:val="32"/>
                <w:lang w:eastAsia="fr-CA"/>
              </w:rPr>
              <w:t>Chanson</w:t>
            </w:r>
          </w:p>
        </w:tc>
      </w:tr>
      <w:bookmarkEnd w:id="1"/>
      <w:tr w:rsidR="00270DDA" w:rsidRPr="0035641B" w14:paraId="71759FCF" w14:textId="77777777" w:rsidTr="00E142A2">
        <w:trPr>
          <w:trHeight w:val="660"/>
          <w:tblCellSpacing w:w="15" w:type="dxa"/>
        </w:trPr>
        <w:tc>
          <w:tcPr>
            <w:tcW w:w="10724" w:type="dxa"/>
            <w:gridSpan w:val="3"/>
            <w:shd w:val="clear" w:color="auto" w:fill="auto"/>
            <w:vAlign w:val="center"/>
            <w:hideMark/>
          </w:tcPr>
          <w:p w14:paraId="03E896F2" w14:textId="57540912" w:rsidR="00270DDA" w:rsidRPr="00EE5E38" w:rsidRDefault="00270DDA" w:rsidP="00EE5E38">
            <w:pPr>
              <w:ind w:left="97" w:right="191"/>
              <w:rPr>
                <w:rFonts w:asciiTheme="minorHAnsi" w:hAnsiTheme="minorHAnsi" w:cstheme="minorHAnsi"/>
                <w:noProof/>
                <w:szCs w:val="20"/>
                <w:lang w:eastAsia="fr-FR"/>
              </w:rPr>
            </w:pPr>
            <w:r w:rsidRPr="00EE5E38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 xml:space="preserve">Une </w:t>
            </w:r>
            <w:r w:rsidR="00A6625B" w:rsidRPr="00EE5E38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C</w:t>
            </w:r>
            <w:r w:rsidRPr="00EE5E38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hansonWMA est caractérisée par l’utilisation d’un numéro de codage, il s’agit d’un nombre de 3 à 15 inclusivement</w:t>
            </w:r>
            <w:r w:rsidR="00A6625B" w:rsidRPr="00EE5E38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 xml:space="preserve"> qui est utilisé pour encoder le texte des paroles.</w:t>
            </w:r>
          </w:p>
          <w:p w14:paraId="0CF36BA7" w14:textId="77777777" w:rsidR="00270DDA" w:rsidRPr="007C6FC2" w:rsidRDefault="00270DDA" w:rsidP="00E142A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eastAsia="fr-CA"/>
              </w:rPr>
            </w:pPr>
          </w:p>
        </w:tc>
      </w:tr>
      <w:tr w:rsidR="00270DDA" w:rsidRPr="0035641B" w14:paraId="7D4582A2" w14:textId="77777777" w:rsidTr="007B7476">
        <w:trPr>
          <w:trHeight w:val="3386"/>
          <w:tblCellSpacing w:w="15" w:type="dxa"/>
        </w:trPr>
        <w:tc>
          <w:tcPr>
            <w:tcW w:w="10724" w:type="dxa"/>
            <w:gridSpan w:val="3"/>
            <w:vAlign w:val="center"/>
          </w:tcPr>
          <w:p w14:paraId="0827E33E" w14:textId="30784CF4" w:rsidR="00270DDA" w:rsidRPr="00B52A5E" w:rsidRDefault="00270DDA" w:rsidP="00B52A5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eastAsia="fr-CA"/>
              </w:rPr>
            </w:pPr>
            <w:r w:rsidRPr="00092CF1"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eastAsia="fr-CA"/>
              </w:rPr>
              <w:drawing>
                <wp:inline distT="0" distB="0" distL="0" distR="0" wp14:anchorId="2011FF98" wp14:editId="6D8737C4">
                  <wp:extent cx="3274476" cy="2085126"/>
                  <wp:effectExtent l="0" t="0" r="2540" b="0"/>
                  <wp:docPr id="99" name="Imag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290" cy="2098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DDA" w:rsidRPr="0035641B" w14:paraId="53318994" w14:textId="77777777" w:rsidTr="00E142A2">
        <w:trPr>
          <w:trHeight w:val="486"/>
          <w:tblCellSpacing w:w="15" w:type="dxa"/>
        </w:trPr>
        <w:tc>
          <w:tcPr>
            <w:tcW w:w="4342" w:type="dxa"/>
            <w:gridSpan w:val="2"/>
            <w:vAlign w:val="center"/>
            <w:hideMark/>
          </w:tcPr>
          <w:p w14:paraId="6EB17B22" w14:textId="77777777" w:rsidR="00270DDA" w:rsidRPr="0035641B" w:rsidRDefault="00270DDA" w:rsidP="00E142A2">
            <w:pPr>
              <w:jc w:val="center"/>
              <w:rPr>
                <w:b/>
                <w:bCs/>
                <w:lang w:eastAsia="fr-CA"/>
              </w:rPr>
            </w:pPr>
            <w:r>
              <w:rPr>
                <w:b/>
                <w:bCs/>
                <w:lang w:eastAsia="fr-CA"/>
              </w:rPr>
              <w:t> Propriétés/Méthodes</w:t>
            </w:r>
          </w:p>
        </w:tc>
        <w:tc>
          <w:tcPr>
            <w:tcW w:w="6352" w:type="dxa"/>
            <w:vAlign w:val="center"/>
            <w:hideMark/>
          </w:tcPr>
          <w:p w14:paraId="29CDB1FA" w14:textId="77777777" w:rsidR="00270DDA" w:rsidRPr="0035641B" w:rsidRDefault="00270DDA" w:rsidP="00E142A2">
            <w:pPr>
              <w:jc w:val="left"/>
              <w:rPr>
                <w:b/>
                <w:bCs/>
                <w:lang w:eastAsia="fr-CA"/>
              </w:rPr>
            </w:pPr>
            <w:r w:rsidRPr="0035641B">
              <w:rPr>
                <w:b/>
                <w:bCs/>
                <w:lang w:eastAsia="fr-CA"/>
              </w:rPr>
              <w:t>Description</w:t>
            </w:r>
          </w:p>
        </w:tc>
      </w:tr>
      <w:tr w:rsidR="00270DDA" w:rsidRPr="0035641B" w14:paraId="73838DC7" w14:textId="77777777" w:rsidTr="00E142A2">
        <w:trPr>
          <w:trHeight w:val="480"/>
          <w:tblCellSpacing w:w="15" w:type="dxa"/>
        </w:trPr>
        <w:tc>
          <w:tcPr>
            <w:tcW w:w="634" w:type="dxa"/>
            <w:vAlign w:val="center"/>
          </w:tcPr>
          <w:p w14:paraId="2E77D0BA" w14:textId="77777777" w:rsidR="00270DDA" w:rsidRDefault="00270DDA" w:rsidP="00E142A2">
            <w:pPr>
              <w:jc w:val="center"/>
            </w:pPr>
            <w:r>
              <w:rPr>
                <w:noProof/>
                <w:lang w:eastAsia="fr-CA"/>
              </w:rPr>
              <w:drawing>
                <wp:inline distT="0" distB="0" distL="0" distR="0" wp14:anchorId="77735A54" wp14:editId="1F5D39BC">
                  <wp:extent cx="161925" cy="171450"/>
                  <wp:effectExtent l="0" t="0" r="0" b="0"/>
                  <wp:docPr id="90" name="Image 90" descr="https://sites.google.com/site/notionscsharpcem/_/rsrc/1370789784900/guicontroles/guitimer/Propri%C3%A9t%C3%A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sites.google.com/site/notionscsharpcem/_/rsrc/1370789784900/guicontroles/guitimer/Propri%C3%A9t%C3%A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8" w:type="dxa"/>
            <w:vAlign w:val="center"/>
          </w:tcPr>
          <w:p w14:paraId="458F40DE" w14:textId="77777777" w:rsidR="00270DDA" w:rsidRPr="00137E20" w:rsidRDefault="00270DDA" w:rsidP="00E142A2">
            <w:pPr>
              <w:jc w:val="left"/>
              <w:rPr>
                <w:rFonts w:ascii="Consolas" w:hAnsi="Consolas" w:cs="Courier New"/>
                <w:color w:val="000000"/>
                <w:sz w:val="20"/>
                <w:szCs w:val="20"/>
                <w:lang w:eastAsia="fr-CA"/>
              </w:rPr>
            </w:pPr>
            <w:r>
              <w:rPr>
                <w:b/>
                <w:color w:val="548DD4" w:themeColor="text2" w:themeTint="99"/>
              </w:rPr>
              <w:t>Format</w:t>
            </w:r>
          </w:p>
        </w:tc>
        <w:tc>
          <w:tcPr>
            <w:tcW w:w="6352" w:type="dxa"/>
            <w:vAlign w:val="center"/>
          </w:tcPr>
          <w:p w14:paraId="23B86190" w14:textId="21E7CE7B" w:rsidR="00270DDA" w:rsidRPr="00F71ABB" w:rsidRDefault="00270DDA" w:rsidP="00E142A2">
            <w:pPr>
              <w:ind w:left="97" w:right="191"/>
              <w:rPr>
                <w:szCs w:val="20"/>
                <w:lang w:eastAsia="fr-CA"/>
              </w:rPr>
            </w:pPr>
            <w:r w:rsidRPr="00EE5E38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Obtient le format du fichier</w:t>
            </w:r>
          </w:p>
        </w:tc>
      </w:tr>
      <w:tr w:rsidR="00270DDA" w:rsidRPr="0035641B" w14:paraId="3F52C5AC" w14:textId="77777777" w:rsidTr="00E142A2">
        <w:trPr>
          <w:trHeight w:val="197"/>
          <w:tblCellSpacing w:w="15" w:type="dxa"/>
        </w:trPr>
        <w:tc>
          <w:tcPr>
            <w:tcW w:w="634" w:type="dxa"/>
            <w:vAlign w:val="center"/>
            <w:hideMark/>
          </w:tcPr>
          <w:p w14:paraId="18E2FB8A" w14:textId="77777777" w:rsidR="00270DDA" w:rsidRPr="0035641B" w:rsidRDefault="00270DDA" w:rsidP="00E142A2">
            <w:pPr>
              <w:jc w:val="center"/>
              <w:rPr>
                <w:lang w:eastAsia="fr-CA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567CA674" wp14:editId="070AA316">
                  <wp:extent cx="133350" cy="152400"/>
                  <wp:effectExtent l="0" t="0" r="0" b="0"/>
                  <wp:docPr id="91" name="Image 91" descr="https://sites.google.com/site/notionscsharpcem/_/rsrc/1370789050330/instanciation_objets/M%C3%A9th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sites.google.com/site/notionscsharpcem/_/rsrc/1370789050330/instanciation_objets/M%C3%A9th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8" w:type="dxa"/>
            <w:vAlign w:val="center"/>
            <w:hideMark/>
          </w:tcPr>
          <w:p w14:paraId="56D89481" w14:textId="77777777" w:rsidR="00270DDA" w:rsidRPr="00E00CD2" w:rsidRDefault="00270DDA" w:rsidP="00E142A2">
            <w:pPr>
              <w:jc w:val="left"/>
            </w:pPr>
            <w:proofErr w:type="spellStart"/>
            <w:r w:rsidRPr="00486D09">
              <w:rPr>
                <w:b/>
                <w:color w:val="548DD4" w:themeColor="text2" w:themeTint="99"/>
              </w:rPr>
              <w:t>Chanson</w:t>
            </w:r>
            <w:r>
              <w:rPr>
                <w:b/>
                <w:color w:val="548DD4" w:themeColor="text2" w:themeTint="99"/>
              </w:rPr>
              <w:t>WMA</w:t>
            </w:r>
            <w:proofErr w:type="spellEnd"/>
          </w:p>
        </w:tc>
        <w:tc>
          <w:tcPr>
            <w:tcW w:w="6352" w:type="dxa"/>
            <w:vAlign w:val="center"/>
            <w:hideMark/>
          </w:tcPr>
          <w:p w14:paraId="7F0410AB" w14:textId="77777777" w:rsidR="00270DDA" w:rsidRDefault="00270DDA" w:rsidP="00E142A2">
            <w:pPr>
              <w:pStyle w:val="PrformatHTML"/>
              <w:shd w:val="clear" w:color="auto" w:fill="FFFFFF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/>
                <w:color w:val="2B91AF"/>
              </w:rPr>
              <w:t>ChansonWMA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gramEnd"/>
            <w:r>
              <w:rPr>
                <w:rFonts w:ascii="Consolas" w:hAnsi="Consolas"/>
                <w:color w:val="0000FF"/>
              </w:rPr>
              <w:t>string</w:t>
            </w:r>
            <w:r>
              <w:rPr>
                <w:rFonts w:ascii="Consolas" w:hAnsi="Consolas"/>
                <w:color w:val="000000"/>
              </w:rPr>
              <w:t> </w:t>
            </w:r>
            <w:proofErr w:type="spellStart"/>
            <w:r>
              <w:rPr>
                <w:rFonts w:ascii="Consolas" w:hAnsi="Consolas"/>
                <w:color w:val="1F377F"/>
              </w:rPr>
              <w:t>pNomFichier</w:t>
            </w:r>
            <w:proofErr w:type="spellEnd"/>
            <w:r>
              <w:rPr>
                <w:rFonts w:ascii="Consolas" w:hAnsi="Consolas"/>
                <w:color w:val="000000"/>
              </w:rPr>
              <w:t>)</w:t>
            </w:r>
            <w:r w:rsidRPr="00D80C8F"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</w:t>
            </w:r>
          </w:p>
          <w:p w14:paraId="4DC5FB9E" w14:textId="5CD69E00" w:rsidR="00B52A5E" w:rsidRPr="00B52A5E" w:rsidRDefault="00B52A5E" w:rsidP="00EE5E38">
            <w:pPr>
              <w:ind w:left="97" w:right="191"/>
              <w:rPr>
                <w:rFonts w:ascii="Consolas" w:hAnsi="Consolas"/>
                <w:color w:val="000000"/>
              </w:rPr>
            </w:pPr>
            <w:r w:rsidRPr="00EE5E38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Initialise une instance avec les données passées en paramètres en appelant le constructeur de la classe de base.</w:t>
            </w:r>
          </w:p>
        </w:tc>
      </w:tr>
      <w:tr w:rsidR="00270DDA" w:rsidRPr="00B779FA" w14:paraId="635C0405" w14:textId="77777777" w:rsidTr="00E142A2">
        <w:trPr>
          <w:trHeight w:val="167"/>
          <w:tblCellSpacing w:w="15" w:type="dxa"/>
        </w:trPr>
        <w:tc>
          <w:tcPr>
            <w:tcW w:w="634" w:type="dxa"/>
            <w:vAlign w:val="center"/>
            <w:hideMark/>
          </w:tcPr>
          <w:p w14:paraId="65763930" w14:textId="77777777" w:rsidR="00270DDA" w:rsidRPr="0035641B" w:rsidRDefault="00270DDA" w:rsidP="00E142A2">
            <w:pPr>
              <w:jc w:val="center"/>
              <w:rPr>
                <w:lang w:eastAsia="fr-CA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3E1F2888" wp14:editId="4C62C352">
                  <wp:extent cx="133350" cy="152400"/>
                  <wp:effectExtent l="0" t="0" r="0" b="0"/>
                  <wp:docPr id="92" name="Image 92" descr="https://sites.google.com/site/notionscsharpcem/_/rsrc/1370789050330/instanciation_objets/M%C3%A9th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s://sites.google.com/site/notionscsharpcem/_/rsrc/1370789050330/instanciation_objets/M%C3%A9th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8" w:type="dxa"/>
            <w:vAlign w:val="center"/>
            <w:hideMark/>
          </w:tcPr>
          <w:p w14:paraId="037CE140" w14:textId="77777777" w:rsidR="00270DDA" w:rsidRPr="0035641B" w:rsidRDefault="00270DDA" w:rsidP="00E142A2">
            <w:pPr>
              <w:jc w:val="left"/>
              <w:rPr>
                <w:lang w:eastAsia="fr-CA"/>
              </w:rPr>
            </w:pPr>
            <w:proofErr w:type="spellStart"/>
            <w:r w:rsidRPr="00486D09">
              <w:rPr>
                <w:b/>
                <w:color w:val="548DD4" w:themeColor="text2" w:themeTint="99"/>
              </w:rPr>
              <w:t>Chanson</w:t>
            </w:r>
            <w:r>
              <w:rPr>
                <w:b/>
                <w:color w:val="548DD4" w:themeColor="text2" w:themeTint="99"/>
              </w:rPr>
              <w:t>WMA</w:t>
            </w:r>
            <w:proofErr w:type="spellEnd"/>
          </w:p>
        </w:tc>
        <w:tc>
          <w:tcPr>
            <w:tcW w:w="6352" w:type="dxa"/>
            <w:vAlign w:val="center"/>
            <w:hideMark/>
          </w:tcPr>
          <w:p w14:paraId="68D9FC8F" w14:textId="77777777" w:rsidR="00270DDA" w:rsidRDefault="00270DDA" w:rsidP="00E142A2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color w:val="000000"/>
              </w:rPr>
            </w:pPr>
            <w:proofErr w:type="gramStart"/>
            <w:r>
              <w:rPr>
                <w:rFonts w:ascii="Consolas" w:hAnsi="Consolas"/>
                <w:color w:val="2B91AF"/>
              </w:rPr>
              <w:t>ChansonWMA</w:t>
            </w:r>
            <w:r>
              <w:rPr>
                <w:rFonts w:ascii="Consolas" w:hAnsi="Consolas"/>
                <w:color w:val="000000"/>
              </w:rPr>
              <w:t>(</w:t>
            </w:r>
            <w:proofErr w:type="gramEnd"/>
            <w:r>
              <w:rPr>
                <w:rFonts w:ascii="Consolas" w:hAnsi="Consolas"/>
                <w:color w:val="0000FF"/>
              </w:rPr>
              <w:t>string</w:t>
            </w:r>
            <w:r>
              <w:rPr>
                <w:rFonts w:ascii="Consolas" w:hAnsi="Consolas"/>
                <w:color w:val="000000"/>
              </w:rPr>
              <w:t> </w:t>
            </w:r>
            <w:r>
              <w:rPr>
                <w:rFonts w:ascii="Consolas" w:hAnsi="Consolas"/>
                <w:color w:val="1F377F"/>
              </w:rPr>
              <w:t>pRepertoire</w:t>
            </w:r>
            <w:r>
              <w:rPr>
                <w:rFonts w:ascii="Consolas" w:hAnsi="Consolas"/>
                <w:color w:val="000000"/>
              </w:rPr>
              <w:t>, </w:t>
            </w:r>
            <w:r>
              <w:rPr>
                <w:rFonts w:ascii="Consolas" w:hAnsi="Consolas"/>
                <w:color w:val="0000FF"/>
              </w:rPr>
              <w:t>string</w:t>
            </w:r>
            <w:r>
              <w:rPr>
                <w:rFonts w:ascii="Consolas" w:hAnsi="Consolas"/>
                <w:color w:val="000000"/>
              </w:rPr>
              <w:t> </w:t>
            </w:r>
            <w:r>
              <w:rPr>
                <w:rFonts w:ascii="Consolas" w:hAnsi="Consolas"/>
                <w:color w:val="1F377F"/>
              </w:rPr>
              <w:t>pArtiste</w:t>
            </w:r>
            <w:r>
              <w:rPr>
                <w:rFonts w:ascii="Consolas" w:hAnsi="Consolas"/>
                <w:color w:val="000000"/>
              </w:rPr>
              <w:t>, </w:t>
            </w:r>
            <w:r>
              <w:rPr>
                <w:rFonts w:ascii="Consolas" w:hAnsi="Consolas"/>
                <w:color w:val="0000FF"/>
              </w:rPr>
              <w:t>string</w:t>
            </w:r>
            <w:r>
              <w:rPr>
                <w:rFonts w:ascii="Consolas" w:hAnsi="Consolas"/>
                <w:color w:val="000000"/>
              </w:rPr>
              <w:t> </w:t>
            </w:r>
            <w:r>
              <w:rPr>
                <w:rFonts w:ascii="Consolas" w:hAnsi="Consolas"/>
                <w:color w:val="1F377F"/>
              </w:rPr>
              <w:t>pTitre</w:t>
            </w:r>
            <w:r>
              <w:rPr>
                <w:rFonts w:ascii="Consolas" w:hAnsi="Consolas"/>
                <w:color w:val="000000"/>
              </w:rPr>
              <w:t>, </w:t>
            </w:r>
            <w:r>
              <w:rPr>
                <w:rFonts w:ascii="Consolas" w:hAnsi="Consolas"/>
                <w:color w:val="0000FF"/>
              </w:rPr>
              <w:t>int</w:t>
            </w:r>
            <w:r>
              <w:rPr>
                <w:rFonts w:ascii="Consolas" w:hAnsi="Consolas"/>
                <w:color w:val="000000"/>
              </w:rPr>
              <w:t> </w:t>
            </w:r>
            <w:r>
              <w:rPr>
                <w:rFonts w:ascii="Consolas" w:hAnsi="Consolas"/>
                <w:color w:val="1F377F"/>
              </w:rPr>
              <w:t>pAnnée</w:t>
            </w:r>
            <w:r>
              <w:rPr>
                <w:rFonts w:ascii="Consolas" w:hAnsi="Consolas"/>
                <w:color w:val="000000"/>
              </w:rPr>
              <w:t>): </w:t>
            </w:r>
            <w:r>
              <w:rPr>
                <w:rFonts w:ascii="Consolas" w:hAnsi="Consolas"/>
                <w:color w:val="0000FF"/>
              </w:rPr>
              <w:t>base</w:t>
            </w:r>
            <w:r>
              <w:rPr>
                <w:rFonts w:ascii="Consolas" w:hAnsi="Consolas"/>
                <w:color w:val="000000"/>
              </w:rPr>
              <w:t>(pRepertoire, pArtiste, pTitre, pAnnée)</w:t>
            </w:r>
          </w:p>
          <w:p w14:paraId="57834E34" w14:textId="2CEBBB85" w:rsidR="00270DDA" w:rsidRPr="00B52A5E" w:rsidRDefault="00270DDA" w:rsidP="00EE5E38">
            <w:pPr>
              <w:ind w:left="97" w:right="191"/>
              <w:rPr>
                <w:rFonts w:ascii="Consolas" w:hAnsi="Consolas" w:cs="Consolas"/>
                <w:sz w:val="19"/>
                <w:szCs w:val="19"/>
                <w:lang w:eastAsia="fr-CA"/>
              </w:rPr>
            </w:pPr>
            <w:r w:rsidRPr="00EE5E38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Initialise une instance avec les données passées en paramètres en appelant le constructeur de la classe de base.</w:t>
            </w:r>
          </w:p>
        </w:tc>
      </w:tr>
      <w:tr w:rsidR="00270DDA" w:rsidRPr="001357CB" w14:paraId="00BA87AA" w14:textId="77777777" w:rsidTr="00E142A2">
        <w:trPr>
          <w:tblCellSpacing w:w="15" w:type="dxa"/>
        </w:trPr>
        <w:tc>
          <w:tcPr>
            <w:tcW w:w="634" w:type="dxa"/>
            <w:vAlign w:val="center"/>
          </w:tcPr>
          <w:p w14:paraId="5C131991" w14:textId="77777777" w:rsidR="00270DDA" w:rsidRPr="0035641B" w:rsidRDefault="00270DDA" w:rsidP="00E142A2">
            <w:pPr>
              <w:jc w:val="center"/>
              <w:rPr>
                <w:lang w:eastAsia="fr-CA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03EBF96F" wp14:editId="0ECCC63C">
                  <wp:extent cx="133350" cy="152400"/>
                  <wp:effectExtent l="0" t="0" r="0" b="0"/>
                  <wp:docPr id="93" name="Image 93" descr="https://sites.google.com/site/notionscsharpcem/_/rsrc/1370789050330/instanciation_objets/M%C3%A9th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sites.google.com/site/notionscsharpcem/_/rsrc/1370789050330/instanciation_objets/M%C3%A9th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8" w:type="dxa"/>
            <w:vAlign w:val="center"/>
          </w:tcPr>
          <w:p w14:paraId="27F31266" w14:textId="678A3A10" w:rsidR="00270DDA" w:rsidRPr="00A6625B" w:rsidRDefault="00270DDA" w:rsidP="00E142A2">
            <w:pPr>
              <w:jc w:val="left"/>
              <w:rPr>
                <w:rFonts w:ascii="Consolas" w:hAnsi="Consolas"/>
                <w:color w:val="000000"/>
              </w:rPr>
            </w:pPr>
            <w:proofErr w:type="spellStart"/>
            <w:r w:rsidRPr="001357CB">
              <w:rPr>
                <w:b/>
                <w:color w:val="548DD4" w:themeColor="text2" w:themeTint="99"/>
              </w:rPr>
              <w:t>LireEntete</w:t>
            </w:r>
            <w:proofErr w:type="spellEnd"/>
          </w:p>
        </w:tc>
        <w:tc>
          <w:tcPr>
            <w:tcW w:w="6352" w:type="dxa"/>
            <w:vAlign w:val="center"/>
          </w:tcPr>
          <w:p w14:paraId="3315901F" w14:textId="77777777" w:rsidR="00270DDA" w:rsidRPr="00270DDA" w:rsidRDefault="00270DDA" w:rsidP="00E142A2">
            <w:pPr>
              <w:pStyle w:val="PrformatHTML"/>
              <w:shd w:val="clear" w:color="auto" w:fill="FFFFFF"/>
              <w:rPr>
                <w:rFonts w:ascii="Consolas" w:hAnsi="Consolas"/>
                <w:color w:val="000000"/>
              </w:rPr>
            </w:pPr>
            <w:proofErr w:type="spellStart"/>
            <w:proofErr w:type="gramStart"/>
            <w:r>
              <w:rPr>
                <w:rFonts w:ascii="Consolas" w:hAnsi="Consolas"/>
                <w:color w:val="74531F"/>
              </w:rPr>
              <w:t>LireEntete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gramEnd"/>
            <w:r>
              <w:rPr>
                <w:rFonts w:ascii="Consolas" w:hAnsi="Consolas"/>
                <w:color w:val="000000"/>
              </w:rPr>
              <w:t>)</w:t>
            </w:r>
          </w:p>
          <w:p w14:paraId="6111EB22" w14:textId="77777777" w:rsidR="00270DDA" w:rsidRDefault="00270DDA" w:rsidP="00EE5E38">
            <w:pPr>
              <w:ind w:left="97" w:right="191"/>
              <w:rPr>
                <w:rFonts w:asciiTheme="minorHAnsi" w:hAnsiTheme="minorHAnsi" w:cstheme="minorHAnsi"/>
                <w:noProof/>
                <w:szCs w:val="20"/>
                <w:lang w:eastAsia="fr-FR"/>
              </w:rPr>
            </w:pPr>
            <w:r w:rsidRPr="00EE5E38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Lit la premiere ligne du fichier de la chanson et initialise les champs de la chanson (codage,titre, artiste et année de création de la chanson)</w:t>
            </w:r>
          </w:p>
          <w:p w14:paraId="5D46D086" w14:textId="07765DDB" w:rsidR="00015312" w:rsidRPr="001357CB" w:rsidRDefault="00015312" w:rsidP="00EE5E38">
            <w:pPr>
              <w:ind w:left="97" w:right="191"/>
              <w:rPr>
                <w:szCs w:val="20"/>
                <w:lang w:eastAsia="fr-CA"/>
              </w:rPr>
            </w:pPr>
            <w:r w:rsidRPr="00015312">
              <w:rPr>
                <w:rFonts w:asciiTheme="minorHAnsi" w:hAnsiTheme="minorHAnsi" w:cstheme="minorHAnsi"/>
                <w:noProof/>
                <w:szCs w:val="20"/>
                <w:highlight w:val="yellow"/>
                <w:lang w:eastAsia="fr-FR"/>
              </w:rPr>
              <w:t>Vous pouvez utiliser la méthode Trim() pour enlever les espaces vides au début et à la fin d’une chaine de caractètres.</w:t>
            </w:r>
          </w:p>
        </w:tc>
      </w:tr>
      <w:tr w:rsidR="00270DDA" w:rsidRPr="00486D09" w14:paraId="5E141D3D" w14:textId="77777777" w:rsidTr="00E142A2">
        <w:trPr>
          <w:trHeight w:val="908"/>
          <w:tblCellSpacing w:w="15" w:type="dxa"/>
        </w:trPr>
        <w:tc>
          <w:tcPr>
            <w:tcW w:w="634" w:type="dxa"/>
            <w:vAlign w:val="center"/>
          </w:tcPr>
          <w:p w14:paraId="0EF33637" w14:textId="77777777" w:rsidR="00270DDA" w:rsidRDefault="00270DDA" w:rsidP="00E142A2">
            <w:pPr>
              <w:jc w:val="center"/>
              <w:rPr>
                <w:noProof/>
                <w:lang w:eastAsia="fr-CA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60DD9408" wp14:editId="2F84E580">
                  <wp:extent cx="133350" cy="152400"/>
                  <wp:effectExtent l="0" t="0" r="0" b="0"/>
                  <wp:docPr id="28" name="Image 28" descr="https://sites.google.com/site/notionscsharpcem/_/rsrc/1370789050330/instanciation_objets/M%C3%A9th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sites.google.com/site/notionscsharpcem/_/rsrc/1370789050330/instanciation_objets/M%C3%A9th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8" w:type="dxa"/>
            <w:vAlign w:val="center"/>
          </w:tcPr>
          <w:p w14:paraId="22A6E070" w14:textId="412EE38A" w:rsidR="00270DDA" w:rsidRPr="007B7476" w:rsidRDefault="00270DDA" w:rsidP="007B7476">
            <w:pPr>
              <w:jc w:val="left"/>
              <w:rPr>
                <w:rFonts w:ascii="Consolas" w:hAnsi="Consolas"/>
                <w:color w:val="000000"/>
              </w:rPr>
            </w:pPr>
            <w:proofErr w:type="spellStart"/>
            <w:r w:rsidRPr="001357CB">
              <w:rPr>
                <w:b/>
                <w:color w:val="548DD4" w:themeColor="text2" w:themeTint="99"/>
              </w:rPr>
              <w:t>LireParoles</w:t>
            </w:r>
            <w:proofErr w:type="spellEnd"/>
          </w:p>
        </w:tc>
        <w:tc>
          <w:tcPr>
            <w:tcW w:w="6352" w:type="dxa"/>
            <w:vAlign w:val="center"/>
          </w:tcPr>
          <w:p w14:paraId="76FCFB71" w14:textId="77777777" w:rsidR="00270DDA" w:rsidRPr="00270DDA" w:rsidRDefault="00270DDA" w:rsidP="00E142A2">
            <w:pPr>
              <w:pStyle w:val="PrformatHTML"/>
              <w:shd w:val="clear" w:color="auto" w:fill="FFFFFF"/>
              <w:rPr>
                <w:rFonts w:ascii="Consolas" w:hAnsi="Consolas"/>
                <w:color w:val="74531F"/>
              </w:rPr>
            </w:pPr>
            <w:proofErr w:type="spellStart"/>
            <w:proofErr w:type="gramStart"/>
            <w:r>
              <w:rPr>
                <w:rFonts w:ascii="Consolas" w:hAnsi="Consolas"/>
                <w:color w:val="74531F"/>
              </w:rPr>
              <w:t>LireParoles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</w:rPr>
              <w:t>StreamReader</w:t>
            </w:r>
            <w:proofErr w:type="spellEnd"/>
            <w:r>
              <w:rPr>
                <w:rFonts w:ascii="Consolas" w:hAnsi="Consolas"/>
                <w:color w:val="000000"/>
              </w:rPr>
              <w:t> </w:t>
            </w:r>
            <w:proofErr w:type="spellStart"/>
            <w:r>
              <w:rPr>
                <w:rFonts w:ascii="Consolas" w:hAnsi="Consolas"/>
                <w:color w:val="1F377F"/>
              </w:rPr>
              <w:t>pobjFichier</w:t>
            </w:r>
            <w:proofErr w:type="spellEnd"/>
            <w:r>
              <w:rPr>
                <w:rFonts w:ascii="Consolas" w:hAnsi="Consolas"/>
                <w:color w:val="000000"/>
              </w:rPr>
              <w:t>)</w:t>
            </w:r>
          </w:p>
          <w:p w14:paraId="624722EF" w14:textId="54E8FB61" w:rsidR="00270DDA" w:rsidRDefault="00270DDA" w:rsidP="00EE5E38">
            <w:pPr>
              <w:ind w:left="97" w:right="191"/>
              <w:rPr>
                <w:noProof/>
                <w:lang w:eastAsia="fr-FR"/>
              </w:rPr>
            </w:pPr>
            <w:r w:rsidRPr="00B779FA">
              <w:rPr>
                <w:noProof/>
                <w:lang w:eastAsia="fr-FR"/>
              </w:rPr>
              <w:t xml:space="preserve"> </w:t>
            </w:r>
            <w:r w:rsidRPr="00EE5E38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Récupère les paroles de la chanson à partir du fichier passé en paramètre, les décode selon le format WMA et les retourne.</w:t>
            </w:r>
          </w:p>
        </w:tc>
      </w:tr>
      <w:tr w:rsidR="00270DDA" w:rsidRPr="005674CB" w14:paraId="7F1587B1" w14:textId="77777777" w:rsidTr="00E142A2">
        <w:trPr>
          <w:trHeight w:val="1820"/>
          <w:tblCellSpacing w:w="15" w:type="dxa"/>
        </w:trPr>
        <w:tc>
          <w:tcPr>
            <w:tcW w:w="634" w:type="dxa"/>
            <w:vAlign w:val="center"/>
          </w:tcPr>
          <w:p w14:paraId="44B29503" w14:textId="552DCB5D" w:rsidR="00270DDA" w:rsidRDefault="00A6625B" w:rsidP="00E142A2">
            <w:pPr>
              <w:jc w:val="center"/>
              <w:rPr>
                <w:noProof/>
                <w:lang w:eastAsia="fr-CA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58DF96C9" wp14:editId="14A87B5B">
                  <wp:extent cx="133350" cy="152400"/>
                  <wp:effectExtent l="0" t="0" r="0" b="0"/>
                  <wp:docPr id="51" name="Image 51" descr="https://sites.google.com/site/notionscsharpcem/_/rsrc/1370789050330/instanciation_objets/M%C3%A9th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sites.google.com/site/notionscsharpcem/_/rsrc/1370789050330/instanciation_objets/M%C3%A9th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8" w:type="dxa"/>
            <w:vAlign w:val="center"/>
          </w:tcPr>
          <w:p w14:paraId="5A1AE56D" w14:textId="1E911FD6" w:rsidR="00270DDA" w:rsidRPr="00A6625B" w:rsidRDefault="00270DDA" w:rsidP="00E142A2">
            <w:pPr>
              <w:jc w:val="left"/>
              <w:rPr>
                <w:rFonts w:ascii="Consolas" w:hAnsi="Consolas"/>
                <w:color w:val="000000"/>
              </w:rPr>
            </w:pPr>
            <w:proofErr w:type="spellStart"/>
            <w:r w:rsidRPr="00BE2ADB">
              <w:rPr>
                <w:b/>
                <w:color w:val="548DD4" w:themeColor="text2" w:themeTint="99"/>
              </w:rPr>
              <w:t>EcrireEntete</w:t>
            </w:r>
            <w:proofErr w:type="spellEnd"/>
          </w:p>
        </w:tc>
        <w:tc>
          <w:tcPr>
            <w:tcW w:w="6352" w:type="dxa"/>
            <w:vAlign w:val="center"/>
          </w:tcPr>
          <w:p w14:paraId="54E07484" w14:textId="77777777" w:rsidR="00270DDA" w:rsidRDefault="00270DDA" w:rsidP="00E142A2">
            <w:pPr>
              <w:pStyle w:val="PrformatHTML"/>
              <w:shd w:val="clear" w:color="auto" w:fill="FFFFFF"/>
              <w:rPr>
                <w:rFonts w:ascii="Consolas" w:hAnsi="Consolas"/>
                <w:color w:val="000000"/>
              </w:rPr>
            </w:pPr>
            <w:proofErr w:type="spellStart"/>
            <w:proofErr w:type="gramStart"/>
            <w:r>
              <w:rPr>
                <w:rFonts w:ascii="Consolas" w:hAnsi="Consolas"/>
                <w:color w:val="74531F"/>
              </w:rPr>
              <w:t>EcrireEntete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</w:rPr>
              <w:t>StreamWriter</w:t>
            </w:r>
            <w:proofErr w:type="spellEnd"/>
            <w:r>
              <w:rPr>
                <w:rFonts w:ascii="Consolas" w:hAnsi="Consolas"/>
                <w:color w:val="000000"/>
              </w:rPr>
              <w:t> </w:t>
            </w:r>
            <w:proofErr w:type="spellStart"/>
            <w:r>
              <w:rPr>
                <w:rFonts w:ascii="Consolas" w:hAnsi="Consolas"/>
                <w:color w:val="1F377F"/>
              </w:rPr>
              <w:t>pobjFichier</w:t>
            </w:r>
            <w:proofErr w:type="spellEnd"/>
            <w:r>
              <w:rPr>
                <w:rFonts w:ascii="Consolas" w:hAnsi="Consolas"/>
                <w:color w:val="000000"/>
              </w:rPr>
              <w:t>)</w:t>
            </w:r>
          </w:p>
          <w:p w14:paraId="41E2D7B3" w14:textId="77777777" w:rsidR="00270DDA" w:rsidRPr="00EE5E38" w:rsidRDefault="00270DDA" w:rsidP="00EE5E38">
            <w:pPr>
              <w:ind w:left="97" w:right="191"/>
              <w:rPr>
                <w:rFonts w:asciiTheme="minorHAnsi" w:hAnsiTheme="minorHAnsi" w:cstheme="minorHAnsi"/>
                <w:noProof/>
                <w:szCs w:val="20"/>
                <w:lang w:eastAsia="fr-FR"/>
              </w:rPr>
            </w:pPr>
            <w:r w:rsidRPr="00EE5E38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Génère un numéro de codage entre 3 et 15 et écrit une ligne dans le fichier passé en paramètre. Cette ligne correspond à l’entête du fichier et contient les informations sur la chanson et représentées sous le format suivant :</w:t>
            </w:r>
          </w:p>
          <w:p w14:paraId="3679CF83" w14:textId="77777777" w:rsidR="00270DDA" w:rsidRDefault="00270DDA" w:rsidP="00E142A2">
            <w:pPr>
              <w:pStyle w:val="PrformatHTML"/>
              <w:shd w:val="clear" w:color="auto" w:fill="FFFFFF"/>
              <w:rPr>
                <w:rFonts w:ascii="Consolas" w:hAnsi="Consolas"/>
                <w:color w:val="74531F"/>
                <w:sz w:val="16"/>
                <w:szCs w:val="16"/>
              </w:rPr>
            </w:pPr>
            <w:proofErr w:type="gramStart"/>
            <w:r>
              <w:rPr>
                <w:rFonts w:ascii="Consolas" w:hAnsi="Consolas"/>
                <w:color w:val="74531F"/>
                <w:sz w:val="16"/>
                <w:szCs w:val="16"/>
              </w:rPr>
              <w:t>codage</w:t>
            </w:r>
            <w:proofErr w:type="gramEnd"/>
            <w:r>
              <w:rPr>
                <w:rFonts w:ascii="Consolas" w:hAnsi="Consolas"/>
                <w:color w:val="74531F"/>
                <w:sz w:val="16"/>
                <w:szCs w:val="16"/>
              </w:rPr>
              <w:t xml:space="preserve"> /année de création / titre de la chanson / nom de l’artiste</w:t>
            </w:r>
          </w:p>
          <w:p w14:paraId="7A1A9420" w14:textId="77777777" w:rsidR="00270DDA" w:rsidRPr="00015312" w:rsidRDefault="00270DDA" w:rsidP="00EE5E38">
            <w:pPr>
              <w:ind w:left="97" w:right="191"/>
              <w:rPr>
                <w:rFonts w:asciiTheme="minorHAnsi" w:hAnsiTheme="minorHAnsi" w:cstheme="minorHAnsi"/>
                <w:noProof/>
                <w:szCs w:val="20"/>
                <w:lang w:val="en-CA" w:eastAsia="fr-FR"/>
              </w:rPr>
            </w:pPr>
            <w:r w:rsidRPr="00015312">
              <w:rPr>
                <w:rFonts w:asciiTheme="minorHAnsi" w:hAnsiTheme="minorHAnsi" w:cstheme="minorHAnsi"/>
                <w:noProof/>
                <w:szCs w:val="20"/>
                <w:lang w:val="en-CA" w:eastAsia="fr-FR"/>
              </w:rPr>
              <w:t>Exemple :</w:t>
            </w:r>
          </w:p>
          <w:p w14:paraId="68B19106" w14:textId="77777777" w:rsidR="00270DDA" w:rsidRPr="00866030" w:rsidRDefault="00270DDA" w:rsidP="00E142A2">
            <w:pPr>
              <w:pStyle w:val="PrformatHTML"/>
              <w:shd w:val="clear" w:color="auto" w:fill="FFFFFF"/>
              <w:rPr>
                <w:rFonts w:ascii="Consolas" w:hAnsi="Consolas"/>
                <w:color w:val="74531F"/>
                <w:sz w:val="16"/>
                <w:szCs w:val="16"/>
                <w:lang w:val="en-CA"/>
              </w:rPr>
            </w:pPr>
            <w:r w:rsidRPr="00866030">
              <w:rPr>
                <w:rFonts w:ascii="Consolas" w:hAnsi="Consolas"/>
                <w:color w:val="74531F"/>
                <w:sz w:val="16"/>
                <w:szCs w:val="16"/>
                <w:lang w:val="en-CA"/>
              </w:rPr>
              <w:t xml:space="preserve">14 / 2019 / Bad Guy /    Billie </w:t>
            </w:r>
            <w:proofErr w:type="spellStart"/>
            <w:r w:rsidRPr="00866030">
              <w:rPr>
                <w:rFonts w:ascii="Consolas" w:hAnsi="Consolas"/>
                <w:color w:val="74531F"/>
                <w:sz w:val="16"/>
                <w:szCs w:val="16"/>
                <w:lang w:val="en-CA"/>
              </w:rPr>
              <w:t>Eilish</w:t>
            </w:r>
            <w:proofErr w:type="spellEnd"/>
            <w:r w:rsidRPr="00866030">
              <w:rPr>
                <w:rFonts w:ascii="Consolas" w:hAnsi="Consolas"/>
                <w:color w:val="74531F"/>
                <w:sz w:val="16"/>
                <w:szCs w:val="16"/>
                <w:lang w:val="en-CA"/>
              </w:rPr>
              <w:t xml:space="preserve">  </w:t>
            </w:r>
          </w:p>
        </w:tc>
      </w:tr>
      <w:tr w:rsidR="00270DDA" w:rsidRPr="00CE0461" w14:paraId="7322FB5C" w14:textId="77777777" w:rsidTr="004A12AD">
        <w:trPr>
          <w:trHeight w:val="1612"/>
          <w:tblCellSpacing w:w="15" w:type="dxa"/>
        </w:trPr>
        <w:tc>
          <w:tcPr>
            <w:tcW w:w="634" w:type="dxa"/>
            <w:vAlign w:val="center"/>
          </w:tcPr>
          <w:p w14:paraId="78037C72" w14:textId="29B5D890" w:rsidR="00270DDA" w:rsidRPr="00866030" w:rsidRDefault="00A6625B" w:rsidP="00E142A2">
            <w:pPr>
              <w:jc w:val="center"/>
              <w:rPr>
                <w:noProof/>
                <w:lang w:val="en-CA" w:eastAsia="fr-CA"/>
              </w:rPr>
            </w:pPr>
            <w:r>
              <w:rPr>
                <w:noProof/>
                <w:lang w:eastAsia="fr-CA"/>
              </w:rPr>
              <w:lastRenderedPageBreak/>
              <w:drawing>
                <wp:inline distT="0" distB="0" distL="0" distR="0" wp14:anchorId="4041DBF6" wp14:editId="39A0496E">
                  <wp:extent cx="133350" cy="152400"/>
                  <wp:effectExtent l="0" t="0" r="0" b="0"/>
                  <wp:docPr id="50" name="Image 50" descr="https://sites.google.com/site/notionscsharpcem/_/rsrc/1370789050330/instanciation_objets/M%C3%A9th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sites.google.com/site/notionscsharpcem/_/rsrc/1370789050330/instanciation_objets/M%C3%A9th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8" w:type="dxa"/>
            <w:vAlign w:val="center"/>
          </w:tcPr>
          <w:p w14:paraId="3C088CB3" w14:textId="407F1D0C" w:rsidR="00270DDA" w:rsidRPr="00A6625B" w:rsidRDefault="00270DDA" w:rsidP="00A6625B">
            <w:pPr>
              <w:jc w:val="left"/>
              <w:rPr>
                <w:rFonts w:ascii="Consolas" w:hAnsi="Consolas"/>
                <w:color w:val="000000"/>
              </w:rPr>
            </w:pPr>
            <w:proofErr w:type="spellStart"/>
            <w:r w:rsidRPr="00853353">
              <w:rPr>
                <w:b/>
                <w:color w:val="548DD4" w:themeColor="text2" w:themeTint="99"/>
              </w:rPr>
              <w:t>EcrireParoles</w:t>
            </w:r>
            <w:proofErr w:type="spellEnd"/>
          </w:p>
        </w:tc>
        <w:tc>
          <w:tcPr>
            <w:tcW w:w="6352" w:type="dxa"/>
            <w:vAlign w:val="center"/>
          </w:tcPr>
          <w:p w14:paraId="2F0A85CC" w14:textId="77777777" w:rsidR="00270DDA" w:rsidRDefault="00270DDA" w:rsidP="00E142A2">
            <w:pPr>
              <w:pStyle w:val="PrformatHTML"/>
              <w:shd w:val="clear" w:color="auto" w:fill="FFFFFF"/>
              <w:rPr>
                <w:rFonts w:ascii="Consolas" w:hAnsi="Consolas"/>
                <w:color w:val="000000"/>
              </w:rPr>
            </w:pPr>
            <w:proofErr w:type="spellStart"/>
            <w:proofErr w:type="gramStart"/>
            <w:r>
              <w:rPr>
                <w:rFonts w:ascii="Consolas" w:hAnsi="Consolas"/>
                <w:color w:val="74531F"/>
              </w:rPr>
              <w:t>EcrireParoles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</w:rPr>
              <w:t>StreamWriter</w:t>
            </w:r>
            <w:proofErr w:type="spellEnd"/>
            <w:r>
              <w:rPr>
                <w:rFonts w:ascii="Consolas" w:hAnsi="Consolas"/>
                <w:color w:val="000000"/>
              </w:rPr>
              <w:t> </w:t>
            </w:r>
            <w:proofErr w:type="spellStart"/>
            <w:r>
              <w:rPr>
                <w:rFonts w:ascii="Consolas" w:hAnsi="Consolas"/>
                <w:color w:val="1F377F"/>
              </w:rPr>
              <w:t>pobjFichier</w:t>
            </w:r>
            <w:proofErr w:type="spellEnd"/>
            <w:r>
              <w:rPr>
                <w:rFonts w:ascii="Consolas" w:hAnsi="Consolas"/>
                <w:color w:val="000000"/>
              </w:rPr>
              <w:t>, </w:t>
            </w:r>
            <w:r>
              <w:rPr>
                <w:rFonts w:ascii="Consolas" w:hAnsi="Consolas"/>
                <w:color w:val="0000FF"/>
              </w:rPr>
              <w:t>string</w:t>
            </w:r>
            <w:r>
              <w:rPr>
                <w:rFonts w:ascii="Consolas" w:hAnsi="Consolas"/>
                <w:color w:val="000000"/>
              </w:rPr>
              <w:t> </w:t>
            </w:r>
            <w:proofErr w:type="spellStart"/>
            <w:r>
              <w:rPr>
                <w:rFonts w:ascii="Consolas" w:hAnsi="Consolas"/>
                <w:color w:val="1F377F"/>
              </w:rPr>
              <w:t>pParoles</w:t>
            </w:r>
            <w:proofErr w:type="spellEnd"/>
            <w:r>
              <w:rPr>
                <w:rFonts w:ascii="Consolas" w:hAnsi="Consolas"/>
                <w:color w:val="000000"/>
              </w:rPr>
              <w:t>)</w:t>
            </w:r>
          </w:p>
          <w:p w14:paraId="0FFCDFD0" w14:textId="04369520" w:rsidR="00270DDA" w:rsidRPr="00946143" w:rsidRDefault="00270DDA" w:rsidP="00EE5E38">
            <w:pPr>
              <w:ind w:left="97" w:right="191"/>
              <w:rPr>
                <w:noProof/>
                <w:lang w:eastAsia="fr-FR"/>
              </w:rPr>
            </w:pPr>
            <w:r w:rsidRPr="00EE5E38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Encode les paroles re</w:t>
            </w:r>
            <w:r w:rsidR="00EE5E38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ç</w:t>
            </w:r>
            <w:r w:rsidRPr="00EE5E38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ue</w:t>
            </w:r>
            <w:r w:rsidR="00EE5E38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s</w:t>
            </w:r>
            <w:r w:rsidRPr="00EE5E38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 xml:space="preserve"> en paramètre au format WMA, ensuite écrit ses paraoles encodées dans le fichier passé en paramètre.</w:t>
            </w:r>
          </w:p>
        </w:tc>
      </w:tr>
    </w:tbl>
    <w:p w14:paraId="09657C11" w14:textId="77777777" w:rsidR="00015312" w:rsidRDefault="00015312">
      <w:r>
        <w:br w:type="page"/>
      </w:r>
    </w:p>
    <w:tbl>
      <w:tblPr>
        <w:tblW w:w="10784" w:type="dxa"/>
        <w:tblCellSpacing w:w="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"/>
        <w:gridCol w:w="3402"/>
        <w:gridCol w:w="6964"/>
      </w:tblGrid>
      <w:tr w:rsidR="00EE5E38" w:rsidRPr="0035641B" w14:paraId="2D09FCA3" w14:textId="77777777" w:rsidTr="007B7476">
        <w:trPr>
          <w:trHeight w:val="240"/>
          <w:tblCellSpacing w:w="15" w:type="dxa"/>
        </w:trPr>
        <w:tc>
          <w:tcPr>
            <w:tcW w:w="10724" w:type="dxa"/>
            <w:gridSpan w:val="3"/>
            <w:tcBorders>
              <w:bottom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39C3F139" w14:textId="4FAF0BD3" w:rsidR="00EE5E38" w:rsidRDefault="00EE5E38" w:rsidP="00E142A2">
            <w:pPr>
              <w:pStyle w:val="PrformatHTML"/>
              <w:shd w:val="clear" w:color="auto" w:fill="FFFFFF"/>
              <w:jc w:val="center"/>
              <w:rPr>
                <w:b/>
                <w:noProof/>
                <w:color w:val="008080"/>
                <w:sz w:val="32"/>
                <w:szCs w:val="32"/>
              </w:rPr>
            </w:pPr>
            <w:r>
              <w:rPr>
                <w:b/>
                <w:noProof/>
                <w:color w:val="008080"/>
                <w:sz w:val="32"/>
                <w:szCs w:val="32"/>
              </w:rPr>
              <w:lastRenderedPageBreak/>
              <w:t>IBaladeur</w:t>
            </w:r>
          </w:p>
        </w:tc>
      </w:tr>
      <w:tr w:rsidR="00A6625B" w:rsidRPr="0035641B" w14:paraId="10682564" w14:textId="77777777" w:rsidTr="00A6625B">
        <w:trPr>
          <w:trHeight w:val="486"/>
          <w:tblCellSpacing w:w="15" w:type="dxa"/>
        </w:trPr>
        <w:tc>
          <w:tcPr>
            <w:tcW w:w="10724" w:type="dxa"/>
            <w:gridSpan w:val="3"/>
            <w:vAlign w:val="center"/>
          </w:tcPr>
          <w:p w14:paraId="37A6ADD9" w14:textId="631297B8" w:rsidR="00A6625B" w:rsidRPr="0035641B" w:rsidRDefault="00A6625B" w:rsidP="00A6625B">
            <w:pPr>
              <w:jc w:val="center"/>
              <w:rPr>
                <w:b/>
                <w:bCs/>
                <w:lang w:eastAsia="fr-CA"/>
              </w:rPr>
            </w:pPr>
            <w:r>
              <w:rPr>
                <w:noProof/>
              </w:rPr>
              <w:drawing>
                <wp:inline distT="0" distB="0" distL="0" distR="0" wp14:anchorId="5B5362BB" wp14:editId="28FF8790">
                  <wp:extent cx="3152381" cy="2171429"/>
                  <wp:effectExtent l="0" t="0" r="0" b="635"/>
                  <wp:docPr id="49" name="Imag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2381" cy="21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625B" w:rsidRPr="0035641B" w14:paraId="61BC407C" w14:textId="77777777" w:rsidTr="007B7476">
        <w:trPr>
          <w:trHeight w:val="486"/>
          <w:tblCellSpacing w:w="15" w:type="dxa"/>
        </w:trPr>
        <w:tc>
          <w:tcPr>
            <w:tcW w:w="3775" w:type="dxa"/>
            <w:gridSpan w:val="2"/>
            <w:vAlign w:val="center"/>
            <w:hideMark/>
          </w:tcPr>
          <w:p w14:paraId="066F32B7" w14:textId="77777777" w:rsidR="00A6625B" w:rsidRPr="0035641B" w:rsidRDefault="00A6625B" w:rsidP="00E142A2">
            <w:pPr>
              <w:jc w:val="center"/>
              <w:rPr>
                <w:b/>
                <w:bCs/>
                <w:lang w:eastAsia="fr-CA"/>
              </w:rPr>
            </w:pPr>
            <w:r>
              <w:rPr>
                <w:b/>
                <w:bCs/>
                <w:lang w:eastAsia="fr-CA"/>
              </w:rPr>
              <w:t> Propriétés/Méthodes</w:t>
            </w:r>
          </w:p>
        </w:tc>
        <w:tc>
          <w:tcPr>
            <w:tcW w:w="6919" w:type="dxa"/>
            <w:vAlign w:val="center"/>
            <w:hideMark/>
          </w:tcPr>
          <w:p w14:paraId="72F95199" w14:textId="77777777" w:rsidR="00A6625B" w:rsidRPr="0035641B" w:rsidRDefault="00A6625B" w:rsidP="00E142A2">
            <w:pPr>
              <w:jc w:val="left"/>
              <w:rPr>
                <w:b/>
                <w:bCs/>
                <w:lang w:eastAsia="fr-CA"/>
              </w:rPr>
            </w:pPr>
            <w:r w:rsidRPr="0035641B">
              <w:rPr>
                <w:b/>
                <w:bCs/>
                <w:lang w:eastAsia="fr-CA"/>
              </w:rPr>
              <w:t>Description</w:t>
            </w:r>
          </w:p>
        </w:tc>
      </w:tr>
      <w:tr w:rsidR="00A6625B" w:rsidRPr="0035641B" w14:paraId="32BA0147" w14:textId="77777777" w:rsidTr="007B7476">
        <w:trPr>
          <w:trHeight w:val="422"/>
          <w:tblCellSpacing w:w="15" w:type="dxa"/>
        </w:trPr>
        <w:tc>
          <w:tcPr>
            <w:tcW w:w="373" w:type="dxa"/>
            <w:vAlign w:val="center"/>
          </w:tcPr>
          <w:p w14:paraId="0E02B017" w14:textId="77777777" w:rsidR="00A6625B" w:rsidRDefault="00A6625B" w:rsidP="00E142A2">
            <w:pPr>
              <w:jc w:val="center"/>
            </w:pPr>
            <w:r>
              <w:rPr>
                <w:noProof/>
                <w:lang w:eastAsia="fr-CA"/>
              </w:rPr>
              <w:drawing>
                <wp:inline distT="0" distB="0" distL="0" distR="0" wp14:anchorId="166153BF" wp14:editId="2ED67A9D">
                  <wp:extent cx="161925" cy="171450"/>
                  <wp:effectExtent l="0" t="0" r="0" b="0"/>
                  <wp:docPr id="41" name="Image 41" descr="https://sites.google.com/site/notionscsharpcem/_/rsrc/1370789784900/guicontroles/guitimer/Propri%C3%A9t%C3%A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https://sites.google.com/site/notionscsharpcem/_/rsrc/1370789784900/guicontroles/guitimer/Propri%C3%A9t%C3%A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2" w:type="dxa"/>
            <w:vAlign w:val="center"/>
          </w:tcPr>
          <w:p w14:paraId="182A0A12" w14:textId="77777777" w:rsidR="00A6625B" w:rsidRPr="00946143" w:rsidRDefault="00A6625B" w:rsidP="00E142A2">
            <w:pPr>
              <w:jc w:val="left"/>
              <w:rPr>
                <w:rFonts w:ascii="Consolas" w:hAnsi="Consolas"/>
                <w:color w:val="000000"/>
              </w:rPr>
            </w:pPr>
            <w:proofErr w:type="spellStart"/>
            <w:r w:rsidRPr="00C163C3">
              <w:rPr>
                <w:b/>
                <w:color w:val="548DD4" w:themeColor="text2" w:themeTint="99"/>
              </w:rPr>
              <w:t>NbChansons</w:t>
            </w:r>
            <w:proofErr w:type="spellEnd"/>
          </w:p>
        </w:tc>
        <w:tc>
          <w:tcPr>
            <w:tcW w:w="6919" w:type="dxa"/>
            <w:vAlign w:val="center"/>
          </w:tcPr>
          <w:p w14:paraId="1FD1125B" w14:textId="77777777" w:rsidR="00A6625B" w:rsidRPr="00F71ABB" w:rsidRDefault="00A6625B" w:rsidP="00EE5E38">
            <w:pPr>
              <w:ind w:left="97" w:right="191"/>
              <w:rPr>
                <w:szCs w:val="20"/>
              </w:rPr>
            </w:pPr>
            <w:r w:rsidRPr="00EE5E38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Obtient le nombre de chansons.</w:t>
            </w:r>
          </w:p>
        </w:tc>
      </w:tr>
      <w:tr w:rsidR="00A6625B" w:rsidRPr="0035641B" w14:paraId="285E6A66" w14:textId="77777777" w:rsidTr="007B7476">
        <w:trPr>
          <w:tblCellSpacing w:w="15" w:type="dxa"/>
        </w:trPr>
        <w:tc>
          <w:tcPr>
            <w:tcW w:w="373" w:type="dxa"/>
            <w:vAlign w:val="center"/>
          </w:tcPr>
          <w:p w14:paraId="4A6D016A" w14:textId="77777777" w:rsidR="00A6625B" w:rsidRDefault="00A6625B" w:rsidP="00E142A2">
            <w:pPr>
              <w:jc w:val="center"/>
              <w:rPr>
                <w:noProof/>
                <w:lang w:eastAsia="fr-CA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6EE6F96D" wp14:editId="2DFBBA78">
                  <wp:extent cx="133350" cy="152400"/>
                  <wp:effectExtent l="0" t="0" r="0" b="0"/>
                  <wp:docPr id="44" name="Image 44" descr="https://sites.google.com/site/notionscsharpcem/_/rsrc/1370789050330/instanciation_objets/M%C3%A9th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s://sites.google.com/site/notionscsharpcem/_/rsrc/1370789050330/instanciation_objets/M%C3%A9th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2" w:type="dxa"/>
            <w:vAlign w:val="center"/>
          </w:tcPr>
          <w:p w14:paraId="6291284F" w14:textId="26C8E5C5" w:rsidR="00A6625B" w:rsidRPr="00A6625B" w:rsidRDefault="00A6625B" w:rsidP="007B7476">
            <w:pPr>
              <w:jc w:val="left"/>
              <w:rPr>
                <w:rFonts w:ascii="Consolas" w:hAnsi="Consolas"/>
                <w:color w:val="000000"/>
              </w:rPr>
            </w:pPr>
            <w:proofErr w:type="spellStart"/>
            <w:r w:rsidRPr="007B7476">
              <w:rPr>
                <w:b/>
                <w:color w:val="548DD4" w:themeColor="text2" w:themeTint="99"/>
              </w:rPr>
              <w:t>AfficherLesChansons</w:t>
            </w:r>
            <w:proofErr w:type="spellEnd"/>
          </w:p>
        </w:tc>
        <w:tc>
          <w:tcPr>
            <w:tcW w:w="6919" w:type="dxa"/>
            <w:vAlign w:val="center"/>
          </w:tcPr>
          <w:p w14:paraId="75C45742" w14:textId="77777777" w:rsidR="00A6625B" w:rsidRDefault="00A6625B" w:rsidP="00E142A2">
            <w:pPr>
              <w:pStyle w:val="PrformatHTML"/>
              <w:shd w:val="clear" w:color="auto" w:fill="FFFFFF"/>
              <w:rPr>
                <w:rFonts w:ascii="Consolas" w:hAnsi="Consolas"/>
                <w:color w:val="000000"/>
              </w:rPr>
            </w:pPr>
            <w:proofErr w:type="spellStart"/>
            <w:proofErr w:type="gramStart"/>
            <w:r>
              <w:rPr>
                <w:rFonts w:ascii="Consolas" w:hAnsi="Consolas"/>
                <w:color w:val="74531F"/>
              </w:rPr>
              <w:t>AfficherLesChansons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</w:rPr>
              <w:t>ListView</w:t>
            </w:r>
            <w:proofErr w:type="spellEnd"/>
            <w:r>
              <w:rPr>
                <w:rFonts w:ascii="Consolas" w:hAnsi="Consolas"/>
                <w:color w:val="000000"/>
              </w:rPr>
              <w:t> </w:t>
            </w:r>
            <w:proofErr w:type="spellStart"/>
            <w:r>
              <w:rPr>
                <w:rFonts w:ascii="Consolas" w:hAnsi="Consolas"/>
                <w:color w:val="1F377F"/>
              </w:rPr>
              <w:t>pListView</w:t>
            </w:r>
            <w:proofErr w:type="spellEnd"/>
            <w:r>
              <w:rPr>
                <w:rFonts w:ascii="Consolas" w:hAnsi="Consolas"/>
                <w:color w:val="000000"/>
              </w:rPr>
              <w:t>)</w:t>
            </w:r>
          </w:p>
          <w:p w14:paraId="085462C9" w14:textId="77777777" w:rsidR="00A6625B" w:rsidRPr="00946143" w:rsidRDefault="00A6625B" w:rsidP="00EE5E38">
            <w:pPr>
              <w:ind w:left="97" w:right="191"/>
              <w:rPr>
                <w:noProof/>
                <w:sz w:val="22"/>
                <w:szCs w:val="22"/>
                <w:lang w:eastAsia="fr-FR"/>
              </w:rPr>
            </w:pPr>
            <w:r w:rsidRPr="00EE5E38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Affiche la liste des chansons dans la pListView passée en paramètre.</w:t>
            </w:r>
          </w:p>
        </w:tc>
      </w:tr>
      <w:tr w:rsidR="00A6625B" w:rsidRPr="0035641B" w14:paraId="70E8CC52" w14:textId="77777777" w:rsidTr="007B7476">
        <w:trPr>
          <w:tblCellSpacing w:w="15" w:type="dxa"/>
        </w:trPr>
        <w:tc>
          <w:tcPr>
            <w:tcW w:w="373" w:type="dxa"/>
            <w:vAlign w:val="center"/>
          </w:tcPr>
          <w:p w14:paraId="4924996E" w14:textId="77777777" w:rsidR="00A6625B" w:rsidRDefault="00A6625B" w:rsidP="00E142A2">
            <w:pPr>
              <w:jc w:val="center"/>
              <w:rPr>
                <w:noProof/>
                <w:lang w:eastAsia="fr-CA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2D2D486A" wp14:editId="3D3FD48A">
                  <wp:extent cx="133350" cy="152400"/>
                  <wp:effectExtent l="0" t="0" r="0" b="0"/>
                  <wp:docPr id="45" name="Image 45" descr="https://sites.google.com/site/notionscsharpcem/_/rsrc/1370789050330/instanciation_objets/M%C3%A9th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s://sites.google.com/site/notionscsharpcem/_/rsrc/1370789050330/instanciation_objets/M%C3%A9th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2" w:type="dxa"/>
            <w:vAlign w:val="center"/>
          </w:tcPr>
          <w:p w14:paraId="691CCC67" w14:textId="52430F1D" w:rsidR="00A6625B" w:rsidRPr="00A6625B" w:rsidRDefault="00A6625B" w:rsidP="007B7476">
            <w:pPr>
              <w:jc w:val="left"/>
              <w:rPr>
                <w:rFonts w:ascii="Consolas" w:hAnsi="Consolas"/>
                <w:color w:val="000000"/>
              </w:rPr>
            </w:pPr>
            <w:proofErr w:type="spellStart"/>
            <w:r w:rsidRPr="007B7476">
              <w:rPr>
                <w:b/>
                <w:color w:val="548DD4" w:themeColor="text2" w:themeTint="99"/>
              </w:rPr>
              <w:t>ChansonAt</w:t>
            </w:r>
            <w:proofErr w:type="spellEnd"/>
          </w:p>
        </w:tc>
        <w:tc>
          <w:tcPr>
            <w:tcW w:w="6919" w:type="dxa"/>
            <w:vAlign w:val="center"/>
          </w:tcPr>
          <w:p w14:paraId="10DA6D0E" w14:textId="77777777" w:rsidR="00A6625B" w:rsidRDefault="00A6625B" w:rsidP="00E142A2">
            <w:pPr>
              <w:pStyle w:val="PrformatHTML"/>
              <w:shd w:val="clear" w:color="auto" w:fill="FFFFFF"/>
              <w:rPr>
                <w:rFonts w:ascii="Consolas" w:hAnsi="Consolas"/>
                <w:color w:val="000000"/>
              </w:rPr>
            </w:pPr>
            <w:proofErr w:type="spellStart"/>
            <w:proofErr w:type="gramStart"/>
            <w:r>
              <w:rPr>
                <w:rFonts w:ascii="Consolas" w:hAnsi="Consolas"/>
                <w:color w:val="74531F"/>
              </w:rPr>
              <w:t>ChansonAt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FF"/>
              </w:rPr>
              <w:t>int</w:t>
            </w:r>
            <w:proofErr w:type="spellEnd"/>
            <w:r>
              <w:rPr>
                <w:rFonts w:ascii="Consolas" w:hAnsi="Consolas"/>
                <w:color w:val="000000"/>
              </w:rPr>
              <w:t> </w:t>
            </w:r>
            <w:proofErr w:type="spellStart"/>
            <w:r>
              <w:rPr>
                <w:rFonts w:ascii="Consolas" w:hAnsi="Consolas"/>
                <w:color w:val="1F377F"/>
              </w:rPr>
              <w:t>pIndex</w:t>
            </w:r>
            <w:proofErr w:type="spellEnd"/>
            <w:r>
              <w:rPr>
                <w:rFonts w:ascii="Consolas" w:hAnsi="Consolas"/>
                <w:color w:val="000000"/>
              </w:rPr>
              <w:t>)</w:t>
            </w:r>
          </w:p>
          <w:p w14:paraId="26965933" w14:textId="77777777" w:rsidR="00A6625B" w:rsidRPr="00F50230" w:rsidRDefault="00A6625B" w:rsidP="00EE5E38">
            <w:pPr>
              <w:ind w:left="97" w:right="191"/>
              <w:rPr>
                <w:noProof/>
                <w:sz w:val="22"/>
                <w:szCs w:val="22"/>
                <w:lang w:eastAsia="fr-FR"/>
              </w:rPr>
            </w:pPr>
            <w:r w:rsidRPr="00EE5E38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Obtient la chanson à l’index pIndex passé en paramètre.</w:t>
            </w:r>
          </w:p>
        </w:tc>
      </w:tr>
      <w:tr w:rsidR="007B7476" w:rsidRPr="0035641B" w14:paraId="46C7527C" w14:textId="77777777" w:rsidTr="007B7476">
        <w:trPr>
          <w:tblCellSpacing w:w="15" w:type="dxa"/>
        </w:trPr>
        <w:tc>
          <w:tcPr>
            <w:tcW w:w="373" w:type="dxa"/>
            <w:vAlign w:val="center"/>
          </w:tcPr>
          <w:p w14:paraId="3F05DB1F" w14:textId="248C773B" w:rsidR="007B7476" w:rsidRDefault="007B7476" w:rsidP="007B7476">
            <w:pPr>
              <w:jc w:val="center"/>
              <w:rPr>
                <w:noProof/>
                <w:lang w:eastAsia="fr-CA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3BC6CCF4" wp14:editId="54B18129">
                  <wp:extent cx="133350" cy="152400"/>
                  <wp:effectExtent l="0" t="0" r="0" b="0"/>
                  <wp:docPr id="43" name="Image 43" descr="https://sites.google.com/site/notionscsharpcem/_/rsrc/1370789050330/instanciation_objets/M%C3%A9th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s://sites.google.com/site/notionscsharpcem/_/rsrc/1370789050330/instanciation_objets/M%C3%A9th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2" w:type="dxa"/>
            <w:vAlign w:val="center"/>
          </w:tcPr>
          <w:p w14:paraId="5EB403AF" w14:textId="38B4D78A" w:rsidR="007B7476" w:rsidRDefault="007B7476" w:rsidP="007B7476">
            <w:pPr>
              <w:jc w:val="left"/>
              <w:rPr>
                <w:rFonts w:ascii="Consolas" w:hAnsi="Consolas"/>
                <w:color w:val="74531F"/>
              </w:rPr>
            </w:pPr>
            <w:proofErr w:type="spellStart"/>
            <w:r w:rsidRPr="007B7476">
              <w:rPr>
                <w:b/>
                <w:color w:val="548DD4" w:themeColor="text2" w:themeTint="99"/>
              </w:rPr>
              <w:t>ConstruireLaListeDesChansons</w:t>
            </w:r>
            <w:proofErr w:type="spellEnd"/>
          </w:p>
        </w:tc>
        <w:tc>
          <w:tcPr>
            <w:tcW w:w="6919" w:type="dxa"/>
            <w:vAlign w:val="center"/>
          </w:tcPr>
          <w:p w14:paraId="7DAC84CB" w14:textId="77777777" w:rsidR="007B7476" w:rsidRDefault="007B7476" w:rsidP="007B7476">
            <w:pPr>
              <w:pStyle w:val="PrformatHTML"/>
              <w:shd w:val="clear" w:color="auto" w:fill="FFFFFF"/>
              <w:rPr>
                <w:rFonts w:ascii="Consolas" w:hAnsi="Consolas"/>
                <w:color w:val="000000"/>
              </w:rPr>
            </w:pPr>
            <w:proofErr w:type="spellStart"/>
            <w:proofErr w:type="gramStart"/>
            <w:r>
              <w:rPr>
                <w:rFonts w:ascii="Consolas" w:hAnsi="Consolas"/>
                <w:color w:val="0000FF"/>
              </w:rPr>
              <w:t>void</w:t>
            </w:r>
            <w:proofErr w:type="spellEnd"/>
            <w:proofErr w:type="gramEnd"/>
            <w:r>
              <w:rPr>
                <w:rFonts w:ascii="Consolas" w:hAnsi="Consolas"/>
                <w:color w:val="000000"/>
              </w:rPr>
              <w:t> </w:t>
            </w:r>
            <w:proofErr w:type="spellStart"/>
            <w:r>
              <w:rPr>
                <w:rFonts w:ascii="Consolas" w:hAnsi="Consolas"/>
                <w:color w:val="74531F"/>
              </w:rPr>
              <w:t>ConstruireLaListeDesChansons</w:t>
            </w:r>
            <w:proofErr w:type="spellEnd"/>
            <w:r>
              <w:rPr>
                <w:rFonts w:ascii="Consolas" w:hAnsi="Consolas"/>
                <w:color w:val="000000"/>
              </w:rPr>
              <w:t>()</w:t>
            </w:r>
          </w:p>
          <w:p w14:paraId="3AFE3F18" w14:textId="26184640" w:rsidR="00C32FD6" w:rsidRDefault="004A12AD" w:rsidP="007B7476">
            <w:pPr>
              <w:pStyle w:val="PrformatHTML"/>
              <w:shd w:val="clear" w:color="auto" w:fill="FFFFFF"/>
              <w:rPr>
                <w:rFonts w:ascii="Consolas" w:hAnsi="Consolas"/>
                <w:color w:val="74531F"/>
              </w:rPr>
            </w:pPr>
            <w:r>
              <w:rPr>
                <w:rFonts w:asciiTheme="minorHAnsi" w:hAnsiTheme="minorHAnsi" w:cstheme="minorHAnsi"/>
                <w:noProof/>
                <w:sz w:val="24"/>
                <w:lang w:eastAsia="fr-FR"/>
              </w:rPr>
              <w:t>Récupère la liste des fichiers dans le dossier Chansons, instancie selon le cas des objets des classes dérivées de la classe Chanson.</w:t>
            </w:r>
          </w:p>
        </w:tc>
      </w:tr>
      <w:tr w:rsidR="00A6625B" w:rsidRPr="0035641B" w14:paraId="2A20677E" w14:textId="77777777" w:rsidTr="007B7476">
        <w:trPr>
          <w:tblCellSpacing w:w="15" w:type="dxa"/>
        </w:trPr>
        <w:tc>
          <w:tcPr>
            <w:tcW w:w="373" w:type="dxa"/>
            <w:vAlign w:val="center"/>
          </w:tcPr>
          <w:p w14:paraId="2DF35AFA" w14:textId="77777777" w:rsidR="00A6625B" w:rsidRDefault="00A6625B" w:rsidP="00E142A2">
            <w:pPr>
              <w:jc w:val="center"/>
              <w:rPr>
                <w:noProof/>
                <w:lang w:eastAsia="fr-CA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54C9774A" wp14:editId="4FF244D2">
                  <wp:extent cx="133350" cy="152400"/>
                  <wp:effectExtent l="0" t="0" r="0" b="0"/>
                  <wp:docPr id="46" name="Image 46" descr="https://sites.google.com/site/notionscsharpcem/_/rsrc/1370789050330/instanciation_objets/M%C3%A9th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s://sites.google.com/site/notionscsharpcem/_/rsrc/1370789050330/instanciation_objets/M%C3%A9th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2" w:type="dxa"/>
            <w:vAlign w:val="center"/>
          </w:tcPr>
          <w:p w14:paraId="584F5960" w14:textId="71A799FB" w:rsidR="00A6625B" w:rsidRPr="00A6625B" w:rsidRDefault="00A6625B" w:rsidP="007B7476">
            <w:pPr>
              <w:jc w:val="left"/>
              <w:rPr>
                <w:rFonts w:ascii="Consolas" w:hAnsi="Consolas"/>
                <w:color w:val="000000"/>
              </w:rPr>
            </w:pPr>
            <w:proofErr w:type="spellStart"/>
            <w:r w:rsidRPr="007B7476">
              <w:rPr>
                <w:b/>
                <w:color w:val="548DD4" w:themeColor="text2" w:themeTint="99"/>
              </w:rPr>
              <w:t>ConvertirVersAAC</w:t>
            </w:r>
            <w:proofErr w:type="spellEnd"/>
          </w:p>
        </w:tc>
        <w:tc>
          <w:tcPr>
            <w:tcW w:w="6919" w:type="dxa"/>
            <w:vAlign w:val="center"/>
          </w:tcPr>
          <w:p w14:paraId="77249BE7" w14:textId="77777777" w:rsidR="00A6625B" w:rsidRDefault="00A6625B" w:rsidP="00E142A2">
            <w:pPr>
              <w:pStyle w:val="PrformatHTML"/>
              <w:shd w:val="clear" w:color="auto" w:fill="FFFFFF"/>
              <w:rPr>
                <w:rFonts w:ascii="Consolas" w:hAnsi="Consolas"/>
                <w:color w:val="000000"/>
              </w:rPr>
            </w:pPr>
            <w:proofErr w:type="spellStart"/>
            <w:proofErr w:type="gramStart"/>
            <w:r>
              <w:rPr>
                <w:rFonts w:ascii="Consolas" w:hAnsi="Consolas"/>
                <w:color w:val="74531F"/>
              </w:rPr>
              <w:t>ConvertirVersAAC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FF"/>
              </w:rPr>
              <w:t>int</w:t>
            </w:r>
            <w:proofErr w:type="spellEnd"/>
            <w:r>
              <w:rPr>
                <w:rFonts w:ascii="Consolas" w:hAnsi="Consolas"/>
                <w:color w:val="000000"/>
              </w:rPr>
              <w:t> </w:t>
            </w:r>
            <w:proofErr w:type="spellStart"/>
            <w:r>
              <w:rPr>
                <w:rFonts w:ascii="Consolas" w:hAnsi="Consolas"/>
                <w:color w:val="1F377F"/>
              </w:rPr>
              <w:t>pIndex</w:t>
            </w:r>
            <w:proofErr w:type="spellEnd"/>
            <w:r>
              <w:rPr>
                <w:rFonts w:ascii="Consolas" w:hAnsi="Consolas"/>
                <w:color w:val="000000"/>
              </w:rPr>
              <w:t>)</w:t>
            </w:r>
          </w:p>
          <w:p w14:paraId="527DD990" w14:textId="2F8E3D59" w:rsidR="00A6625B" w:rsidRPr="00EE5E38" w:rsidRDefault="00A6625B" w:rsidP="00E142A2">
            <w:pPr>
              <w:ind w:left="97" w:right="191"/>
              <w:rPr>
                <w:rFonts w:asciiTheme="minorHAnsi" w:hAnsiTheme="minorHAnsi" w:cstheme="minorHAnsi"/>
                <w:noProof/>
                <w:szCs w:val="20"/>
                <w:lang w:eastAsia="fr-FR"/>
              </w:rPr>
            </w:pPr>
            <w:r w:rsidRPr="00EE5E38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Instancie une ChansonAAC à partir de la chanson à l’index pIndex, enregistre les paroles et supprime le fichier du format précédent.</w:t>
            </w:r>
          </w:p>
          <w:p w14:paraId="411051D6" w14:textId="77777777" w:rsidR="00A6625B" w:rsidRPr="00F50230" w:rsidRDefault="00A6625B" w:rsidP="00E142A2">
            <w:pPr>
              <w:ind w:left="97" w:right="191"/>
              <w:rPr>
                <w:noProof/>
                <w:sz w:val="22"/>
                <w:szCs w:val="22"/>
                <w:lang w:eastAsia="fr-FR"/>
              </w:rPr>
            </w:pPr>
            <w:r w:rsidRPr="00EE5E38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Elle utilise la méthode Ecrire pour enregistrer les paroles et la méthode File.Delete pour supprimer un fichier.</w:t>
            </w:r>
          </w:p>
        </w:tc>
      </w:tr>
      <w:tr w:rsidR="00A6625B" w:rsidRPr="0035641B" w14:paraId="2729AC42" w14:textId="77777777" w:rsidTr="007B7476">
        <w:trPr>
          <w:tblCellSpacing w:w="15" w:type="dxa"/>
        </w:trPr>
        <w:tc>
          <w:tcPr>
            <w:tcW w:w="373" w:type="dxa"/>
            <w:vAlign w:val="center"/>
          </w:tcPr>
          <w:p w14:paraId="382F2411" w14:textId="77777777" w:rsidR="00A6625B" w:rsidRDefault="00A6625B" w:rsidP="00E142A2">
            <w:pPr>
              <w:jc w:val="center"/>
              <w:rPr>
                <w:noProof/>
                <w:lang w:eastAsia="fr-CA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1C471E8F" wp14:editId="6F6C077F">
                  <wp:extent cx="133350" cy="152400"/>
                  <wp:effectExtent l="0" t="0" r="0" b="0"/>
                  <wp:docPr id="47" name="Image 47" descr="https://sites.google.com/site/notionscsharpcem/_/rsrc/1370789050330/instanciation_objets/M%C3%A9th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s://sites.google.com/site/notionscsharpcem/_/rsrc/1370789050330/instanciation_objets/M%C3%A9th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2" w:type="dxa"/>
            <w:vAlign w:val="center"/>
          </w:tcPr>
          <w:p w14:paraId="7D24B6DB" w14:textId="45CB3934" w:rsidR="00A6625B" w:rsidRPr="00A6625B" w:rsidRDefault="00A6625B" w:rsidP="007B7476">
            <w:pPr>
              <w:jc w:val="left"/>
              <w:rPr>
                <w:rFonts w:ascii="Consolas" w:hAnsi="Consolas"/>
                <w:color w:val="000000"/>
              </w:rPr>
            </w:pPr>
            <w:r w:rsidRPr="007B7476">
              <w:rPr>
                <w:b/>
                <w:color w:val="548DD4" w:themeColor="text2" w:themeTint="99"/>
              </w:rPr>
              <w:t>ConvertirVersMP3</w:t>
            </w:r>
          </w:p>
        </w:tc>
        <w:tc>
          <w:tcPr>
            <w:tcW w:w="6919" w:type="dxa"/>
            <w:vAlign w:val="center"/>
          </w:tcPr>
          <w:p w14:paraId="0487FDC7" w14:textId="77777777" w:rsidR="00A6625B" w:rsidRDefault="00A6625B" w:rsidP="00E142A2">
            <w:pPr>
              <w:pStyle w:val="PrformatHTML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74531F"/>
              </w:rPr>
              <w:t>ConvertirVersMP3</w:t>
            </w:r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r>
              <w:rPr>
                <w:rFonts w:ascii="Consolas" w:hAnsi="Consolas"/>
                <w:color w:val="0000FF"/>
              </w:rPr>
              <w:t>int</w:t>
            </w:r>
            <w:proofErr w:type="spellEnd"/>
            <w:r>
              <w:rPr>
                <w:rFonts w:ascii="Consolas" w:hAnsi="Consolas"/>
                <w:color w:val="000000"/>
              </w:rPr>
              <w:t> </w:t>
            </w:r>
            <w:proofErr w:type="spellStart"/>
            <w:r>
              <w:rPr>
                <w:rFonts w:ascii="Consolas" w:hAnsi="Consolas"/>
                <w:color w:val="1F377F"/>
              </w:rPr>
              <w:t>pIndex</w:t>
            </w:r>
            <w:proofErr w:type="spellEnd"/>
            <w:r>
              <w:rPr>
                <w:rFonts w:ascii="Consolas" w:hAnsi="Consolas"/>
                <w:color w:val="000000"/>
              </w:rPr>
              <w:t>)</w:t>
            </w:r>
          </w:p>
          <w:p w14:paraId="701F657A" w14:textId="77777777" w:rsidR="00A6625B" w:rsidRPr="00EE5E38" w:rsidRDefault="00A6625B" w:rsidP="00E142A2">
            <w:pPr>
              <w:ind w:left="97" w:right="191"/>
              <w:rPr>
                <w:rFonts w:asciiTheme="minorHAnsi" w:hAnsiTheme="minorHAnsi" w:cstheme="minorHAnsi"/>
                <w:noProof/>
                <w:szCs w:val="20"/>
                <w:lang w:eastAsia="fr-FR"/>
              </w:rPr>
            </w:pPr>
            <w:r w:rsidRPr="00EE5E38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Instancie une ChansonMP3 à partir de la chanson à l’index pIndex, enregistre les paroles et supprime le fichier du format précédent.</w:t>
            </w:r>
          </w:p>
          <w:p w14:paraId="7F84DD45" w14:textId="77777777" w:rsidR="00A6625B" w:rsidRPr="00946143" w:rsidRDefault="00A6625B" w:rsidP="00E142A2">
            <w:pPr>
              <w:ind w:left="97" w:right="191"/>
              <w:rPr>
                <w:noProof/>
                <w:sz w:val="22"/>
                <w:szCs w:val="22"/>
                <w:lang w:eastAsia="fr-FR"/>
              </w:rPr>
            </w:pPr>
            <w:r w:rsidRPr="00EE5E38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Elle utilise la méthode Ecrire pour enregistrer les paroles et la méthode File.Delete pour supprimer un fichier.</w:t>
            </w:r>
          </w:p>
        </w:tc>
      </w:tr>
      <w:tr w:rsidR="00A6625B" w:rsidRPr="0035641B" w14:paraId="7D307210" w14:textId="77777777" w:rsidTr="007B7476">
        <w:trPr>
          <w:tblCellSpacing w:w="15" w:type="dxa"/>
        </w:trPr>
        <w:tc>
          <w:tcPr>
            <w:tcW w:w="373" w:type="dxa"/>
            <w:vAlign w:val="center"/>
          </w:tcPr>
          <w:p w14:paraId="04C23420" w14:textId="77777777" w:rsidR="00A6625B" w:rsidRDefault="00A6625B" w:rsidP="00E142A2">
            <w:pPr>
              <w:jc w:val="center"/>
              <w:rPr>
                <w:noProof/>
                <w:lang w:eastAsia="fr-CA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1E689224" wp14:editId="2CBB446C">
                  <wp:extent cx="133350" cy="152400"/>
                  <wp:effectExtent l="0" t="0" r="0" b="0"/>
                  <wp:docPr id="48" name="Image 48" descr="https://sites.google.com/site/notionscsharpcem/_/rsrc/1370789050330/instanciation_objets/M%C3%A9th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s://sites.google.com/site/notionscsharpcem/_/rsrc/1370789050330/instanciation_objets/M%C3%A9th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2" w:type="dxa"/>
            <w:vAlign w:val="center"/>
          </w:tcPr>
          <w:p w14:paraId="720ACF47" w14:textId="205E6605" w:rsidR="00A6625B" w:rsidRPr="00A6625B" w:rsidRDefault="00A6625B" w:rsidP="007B7476">
            <w:pPr>
              <w:jc w:val="left"/>
              <w:rPr>
                <w:rFonts w:ascii="Consolas" w:hAnsi="Consolas"/>
                <w:color w:val="000000"/>
              </w:rPr>
            </w:pPr>
            <w:proofErr w:type="spellStart"/>
            <w:r w:rsidRPr="007B7476">
              <w:rPr>
                <w:b/>
                <w:color w:val="548DD4" w:themeColor="text2" w:themeTint="99"/>
              </w:rPr>
              <w:t>ConvertirVersWMA</w:t>
            </w:r>
            <w:proofErr w:type="spellEnd"/>
          </w:p>
        </w:tc>
        <w:tc>
          <w:tcPr>
            <w:tcW w:w="6919" w:type="dxa"/>
            <w:vAlign w:val="center"/>
          </w:tcPr>
          <w:p w14:paraId="23BED546" w14:textId="77777777" w:rsidR="00A6625B" w:rsidRDefault="00A6625B" w:rsidP="00E142A2">
            <w:pPr>
              <w:pStyle w:val="PrformatHTML"/>
              <w:shd w:val="clear" w:color="auto" w:fill="FFFFFF"/>
              <w:rPr>
                <w:rFonts w:ascii="Consolas" w:hAnsi="Consolas"/>
                <w:color w:val="000000"/>
              </w:rPr>
            </w:pPr>
            <w:proofErr w:type="spellStart"/>
            <w:proofErr w:type="gramStart"/>
            <w:r>
              <w:rPr>
                <w:rFonts w:ascii="Consolas" w:hAnsi="Consolas"/>
                <w:color w:val="74531F"/>
              </w:rPr>
              <w:t>ConvertirVersWMA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FF"/>
              </w:rPr>
              <w:t>int</w:t>
            </w:r>
            <w:proofErr w:type="spellEnd"/>
            <w:r>
              <w:rPr>
                <w:rFonts w:ascii="Consolas" w:hAnsi="Consolas"/>
                <w:color w:val="000000"/>
              </w:rPr>
              <w:t> </w:t>
            </w:r>
            <w:proofErr w:type="spellStart"/>
            <w:r>
              <w:rPr>
                <w:rFonts w:ascii="Consolas" w:hAnsi="Consolas"/>
                <w:color w:val="1F377F"/>
              </w:rPr>
              <w:t>pIndex</w:t>
            </w:r>
            <w:proofErr w:type="spellEnd"/>
            <w:r>
              <w:rPr>
                <w:rFonts w:ascii="Consolas" w:hAnsi="Consolas"/>
                <w:color w:val="000000"/>
              </w:rPr>
              <w:t>)</w:t>
            </w:r>
          </w:p>
          <w:p w14:paraId="6B08A948" w14:textId="7ED44BFB" w:rsidR="00A6625B" w:rsidRPr="00EE5E38" w:rsidRDefault="00A6625B" w:rsidP="00E142A2">
            <w:pPr>
              <w:ind w:left="97" w:right="191"/>
              <w:rPr>
                <w:rFonts w:asciiTheme="minorHAnsi" w:hAnsiTheme="minorHAnsi" w:cstheme="minorHAnsi"/>
                <w:noProof/>
                <w:szCs w:val="20"/>
                <w:lang w:eastAsia="fr-FR"/>
              </w:rPr>
            </w:pPr>
            <w:r w:rsidRPr="00EE5E38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Instancie une ChansonWMA à partir de la chanson à l’index pIndex, enregistre les paroles et supprime le fichier du format précédent.</w:t>
            </w:r>
          </w:p>
          <w:p w14:paraId="46531A9A" w14:textId="77777777" w:rsidR="00A6625B" w:rsidRPr="00946143" w:rsidRDefault="00A6625B" w:rsidP="00E142A2">
            <w:pPr>
              <w:ind w:left="97" w:right="191"/>
              <w:rPr>
                <w:noProof/>
                <w:sz w:val="22"/>
                <w:szCs w:val="22"/>
                <w:lang w:eastAsia="fr-FR"/>
              </w:rPr>
            </w:pPr>
            <w:r w:rsidRPr="00EE5E38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Elle utilise la méthode Ecrire pour enregistrer les paroles et la méthode File.Delete pour supprimer un fichier.</w:t>
            </w:r>
          </w:p>
        </w:tc>
      </w:tr>
    </w:tbl>
    <w:p w14:paraId="0DF54C9A" w14:textId="168878A1" w:rsidR="00A6625B" w:rsidRDefault="00A6625B">
      <w:pPr>
        <w:jc w:val="left"/>
        <w:rPr>
          <w:rFonts w:ascii="Consolas" w:hAnsi="Consolas" w:cs="Consolas"/>
          <w:sz w:val="19"/>
          <w:szCs w:val="19"/>
          <w:lang w:eastAsia="fr-CA"/>
        </w:rPr>
      </w:pPr>
      <w:r>
        <w:rPr>
          <w:rFonts w:ascii="Consolas" w:hAnsi="Consolas" w:cs="Consolas"/>
          <w:sz w:val="19"/>
          <w:szCs w:val="19"/>
          <w:lang w:eastAsia="fr-CA"/>
        </w:rPr>
        <w:br w:type="page"/>
      </w:r>
    </w:p>
    <w:tbl>
      <w:tblPr>
        <w:tblW w:w="10784" w:type="dxa"/>
        <w:tblCellSpacing w:w="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3460"/>
        <w:gridCol w:w="6964"/>
      </w:tblGrid>
      <w:tr w:rsidR="00A6625B" w:rsidRPr="0035641B" w14:paraId="7BE43617" w14:textId="77777777" w:rsidTr="00E142A2">
        <w:trPr>
          <w:trHeight w:val="240"/>
          <w:tblCellSpacing w:w="15" w:type="dxa"/>
        </w:trPr>
        <w:tc>
          <w:tcPr>
            <w:tcW w:w="1072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9BC67BA" w14:textId="77777777" w:rsidR="00A6625B" w:rsidRPr="008754AD" w:rsidRDefault="00A6625B" w:rsidP="00E142A2">
            <w:pPr>
              <w:pStyle w:val="PrformatHTML"/>
              <w:shd w:val="clear" w:color="auto" w:fill="FFFFFF"/>
              <w:jc w:val="center"/>
              <w:rPr>
                <w:b/>
                <w:bCs/>
                <w:sz w:val="32"/>
                <w:szCs w:val="32"/>
              </w:rPr>
            </w:pPr>
            <w:r w:rsidRPr="00C163C3">
              <w:rPr>
                <w:b/>
                <w:noProof/>
                <w:color w:val="008080"/>
                <w:sz w:val="32"/>
                <w:szCs w:val="32"/>
              </w:rPr>
              <w:lastRenderedPageBreak/>
              <w:t>Baladeur</w:t>
            </w:r>
            <w:r>
              <w:rPr>
                <w:b/>
                <w:noProof/>
                <w:color w:val="008080"/>
                <w:sz w:val="32"/>
                <w:szCs w:val="32"/>
              </w:rPr>
              <w:t> :IBaladeur</w:t>
            </w:r>
          </w:p>
        </w:tc>
      </w:tr>
      <w:tr w:rsidR="00A6625B" w:rsidRPr="0035641B" w14:paraId="2F3553A8" w14:textId="77777777" w:rsidTr="007B7476">
        <w:trPr>
          <w:trHeight w:val="486"/>
          <w:tblCellSpacing w:w="15" w:type="dxa"/>
        </w:trPr>
        <w:tc>
          <w:tcPr>
            <w:tcW w:w="3775" w:type="dxa"/>
            <w:gridSpan w:val="2"/>
            <w:vAlign w:val="center"/>
          </w:tcPr>
          <w:p w14:paraId="7CFC034B" w14:textId="77777777" w:rsidR="00A6625B" w:rsidRDefault="00A6625B" w:rsidP="00E142A2">
            <w:pPr>
              <w:jc w:val="center"/>
              <w:rPr>
                <w:b/>
                <w:bCs/>
                <w:lang w:eastAsia="fr-CA"/>
              </w:rPr>
            </w:pPr>
            <w:r>
              <w:rPr>
                <w:noProof/>
              </w:rPr>
              <w:drawing>
                <wp:inline distT="0" distB="0" distL="0" distR="0" wp14:anchorId="60630BEC" wp14:editId="52CD55D1">
                  <wp:extent cx="2174240" cy="1941195"/>
                  <wp:effectExtent l="0" t="0" r="0" b="190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4240" cy="1941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19" w:type="dxa"/>
            <w:vAlign w:val="center"/>
          </w:tcPr>
          <w:p w14:paraId="6B1746A9" w14:textId="77777777" w:rsidR="00A6625B" w:rsidRPr="00004EC0" w:rsidRDefault="00A6625B" w:rsidP="00E142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2B91AF"/>
                <w:sz w:val="19"/>
                <w:szCs w:val="19"/>
                <w:lang w:eastAsia="fr-CA"/>
              </w:rPr>
            </w:pPr>
            <w:r w:rsidRPr="00EE5E38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Copier les déclarations suivantes dans la classe</w:t>
            </w:r>
            <w: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eastAsia="fr-CA"/>
              </w:rPr>
              <w:t>Baladeur</w:t>
            </w:r>
          </w:p>
          <w:p w14:paraId="76FEA951" w14:textId="77777777" w:rsidR="00A6625B" w:rsidRDefault="00A6625B" w:rsidP="00E142A2">
            <w:pPr>
              <w:pStyle w:val="PrformatHTML"/>
              <w:shd w:val="clear" w:color="auto" w:fill="FFFFFF"/>
              <w:rPr>
                <w:rFonts w:ascii="Consolas" w:hAnsi="Consolas"/>
                <w:color w:val="000000"/>
              </w:rPr>
            </w:pPr>
            <w:proofErr w:type="spellStart"/>
            <w:proofErr w:type="gramStart"/>
            <w:r>
              <w:rPr>
                <w:rFonts w:ascii="Consolas" w:hAnsi="Consolas"/>
                <w:color w:val="0000FF"/>
              </w:rPr>
              <w:t>private</w:t>
            </w:r>
            <w:proofErr w:type="spellEnd"/>
            <w:proofErr w:type="gramEnd"/>
            <w:r>
              <w:rPr>
                <w:rFonts w:ascii="Consolas" w:hAnsi="Consolas"/>
                <w:color w:val="000000"/>
              </w:rPr>
              <w:t> </w:t>
            </w:r>
            <w:proofErr w:type="spellStart"/>
            <w:r>
              <w:rPr>
                <w:rFonts w:ascii="Consolas" w:hAnsi="Consolas"/>
                <w:color w:val="0000FF"/>
              </w:rPr>
              <w:t>const</w:t>
            </w:r>
            <w:proofErr w:type="spellEnd"/>
            <w:r>
              <w:rPr>
                <w:rFonts w:ascii="Consolas" w:hAnsi="Consolas"/>
                <w:color w:val="000000"/>
              </w:rPr>
              <w:t> </w:t>
            </w:r>
            <w:r>
              <w:rPr>
                <w:rFonts w:ascii="Consolas" w:hAnsi="Consolas"/>
                <w:color w:val="0000FF"/>
              </w:rPr>
              <w:t>string</w:t>
            </w:r>
            <w:r>
              <w:rPr>
                <w:rFonts w:ascii="Consolas" w:hAnsi="Consolas"/>
                <w:color w:val="000000"/>
              </w:rPr>
              <w:t> NOM_RÉPERTOIRE = </w:t>
            </w:r>
            <w:r>
              <w:rPr>
                <w:rFonts w:ascii="Consolas" w:hAnsi="Consolas"/>
                <w:color w:val="A31515"/>
              </w:rPr>
              <w:t>"Chansons"</w:t>
            </w:r>
            <w:r>
              <w:rPr>
                <w:rFonts w:ascii="Consolas" w:hAnsi="Consolas"/>
                <w:color w:val="000000"/>
              </w:rPr>
              <w:t>;</w:t>
            </w:r>
          </w:p>
          <w:p w14:paraId="22B2863C" w14:textId="77777777" w:rsidR="00A6625B" w:rsidRDefault="00A6625B" w:rsidP="00E142A2">
            <w:pPr>
              <w:pStyle w:val="PrformatHTML"/>
              <w:shd w:val="clear" w:color="auto" w:fill="FFFFFF"/>
              <w:rPr>
                <w:rFonts w:ascii="Consolas" w:hAnsi="Consolas"/>
                <w:color w:val="000000"/>
              </w:rPr>
            </w:pPr>
            <w:proofErr w:type="spellStart"/>
            <w:proofErr w:type="gramStart"/>
            <w:r>
              <w:rPr>
                <w:rFonts w:ascii="Consolas" w:hAnsi="Consolas"/>
                <w:color w:val="0000FF"/>
              </w:rPr>
              <w:t>private</w:t>
            </w:r>
            <w:proofErr w:type="spellEnd"/>
            <w:proofErr w:type="gramEnd"/>
            <w:r>
              <w:rPr>
                <w:rFonts w:ascii="Consolas" w:hAnsi="Consolas"/>
                <w:color w:val="000000"/>
              </w:rPr>
              <w:t> </w:t>
            </w:r>
            <w:r w:rsidRPr="007B7476"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/>
                <w:color w:val="000000"/>
              </w:rPr>
              <w:t>&lt;</w:t>
            </w:r>
            <w:r w:rsidRPr="007B7476">
              <w:rPr>
                <w:rFonts w:ascii="Consolas" w:hAnsi="Consolas" w:cs="Consolas"/>
                <w:color w:val="2B91AF"/>
                <w:sz w:val="19"/>
                <w:szCs w:val="19"/>
              </w:rPr>
              <w:t>Chanson</w:t>
            </w:r>
            <w:r>
              <w:rPr>
                <w:rFonts w:ascii="Consolas" w:hAnsi="Consolas"/>
                <w:color w:val="000000"/>
              </w:rPr>
              <w:t>&gt; </w:t>
            </w:r>
            <w:proofErr w:type="spellStart"/>
            <w:r>
              <w:rPr>
                <w:rFonts w:ascii="Consolas" w:hAnsi="Consolas"/>
                <w:color w:val="000000"/>
              </w:rPr>
              <w:t>m_colChansons</w:t>
            </w:r>
            <w:proofErr w:type="spellEnd"/>
            <w:r>
              <w:rPr>
                <w:rFonts w:ascii="Consolas" w:hAnsi="Consolas"/>
                <w:color w:val="000000"/>
              </w:rPr>
              <w:t>;</w:t>
            </w:r>
          </w:p>
          <w:p w14:paraId="35D45E60" w14:textId="77777777" w:rsidR="00A6625B" w:rsidRPr="0035641B" w:rsidRDefault="00A6625B" w:rsidP="00E142A2">
            <w:pPr>
              <w:jc w:val="left"/>
              <w:rPr>
                <w:b/>
                <w:bCs/>
                <w:lang w:eastAsia="fr-CA"/>
              </w:rPr>
            </w:pPr>
            <w:r w:rsidRPr="0035641B">
              <w:rPr>
                <w:b/>
                <w:bCs/>
                <w:lang w:eastAsia="fr-CA"/>
              </w:rPr>
              <w:t xml:space="preserve"> </w:t>
            </w:r>
          </w:p>
        </w:tc>
      </w:tr>
      <w:tr w:rsidR="00A6625B" w:rsidRPr="0035641B" w14:paraId="5141286B" w14:textId="77777777" w:rsidTr="007B7476">
        <w:trPr>
          <w:trHeight w:val="486"/>
          <w:tblCellSpacing w:w="15" w:type="dxa"/>
        </w:trPr>
        <w:tc>
          <w:tcPr>
            <w:tcW w:w="3775" w:type="dxa"/>
            <w:gridSpan w:val="2"/>
            <w:vAlign w:val="center"/>
            <w:hideMark/>
          </w:tcPr>
          <w:p w14:paraId="2BD71226" w14:textId="77777777" w:rsidR="00A6625B" w:rsidRPr="0035641B" w:rsidRDefault="00A6625B" w:rsidP="00E142A2">
            <w:pPr>
              <w:jc w:val="center"/>
              <w:rPr>
                <w:b/>
                <w:bCs/>
                <w:lang w:eastAsia="fr-CA"/>
              </w:rPr>
            </w:pPr>
            <w:r>
              <w:rPr>
                <w:b/>
                <w:bCs/>
                <w:lang w:eastAsia="fr-CA"/>
              </w:rPr>
              <w:t> Propriétés/Méthodes</w:t>
            </w:r>
          </w:p>
        </w:tc>
        <w:tc>
          <w:tcPr>
            <w:tcW w:w="6919" w:type="dxa"/>
            <w:vAlign w:val="center"/>
            <w:hideMark/>
          </w:tcPr>
          <w:p w14:paraId="74E00588" w14:textId="77777777" w:rsidR="00A6625B" w:rsidRPr="0035641B" w:rsidRDefault="00A6625B" w:rsidP="00E142A2">
            <w:pPr>
              <w:jc w:val="left"/>
              <w:rPr>
                <w:b/>
                <w:bCs/>
                <w:lang w:eastAsia="fr-CA"/>
              </w:rPr>
            </w:pPr>
            <w:r w:rsidRPr="0035641B">
              <w:rPr>
                <w:b/>
                <w:bCs/>
                <w:lang w:eastAsia="fr-CA"/>
              </w:rPr>
              <w:t>Description</w:t>
            </w:r>
          </w:p>
        </w:tc>
      </w:tr>
      <w:tr w:rsidR="00A6625B" w:rsidRPr="0035641B" w14:paraId="71454A26" w14:textId="77777777" w:rsidTr="007B7476">
        <w:trPr>
          <w:trHeight w:val="422"/>
          <w:tblCellSpacing w:w="15" w:type="dxa"/>
        </w:trPr>
        <w:tc>
          <w:tcPr>
            <w:tcW w:w="315" w:type="dxa"/>
            <w:vAlign w:val="center"/>
          </w:tcPr>
          <w:p w14:paraId="4BB86E02" w14:textId="77777777" w:rsidR="00A6625B" w:rsidRDefault="00A6625B" w:rsidP="00E142A2">
            <w:pPr>
              <w:jc w:val="center"/>
            </w:pPr>
            <w:r>
              <w:rPr>
                <w:noProof/>
                <w:lang w:eastAsia="fr-CA"/>
              </w:rPr>
              <w:drawing>
                <wp:inline distT="0" distB="0" distL="0" distR="0" wp14:anchorId="2A622126" wp14:editId="119E69B4">
                  <wp:extent cx="161925" cy="171450"/>
                  <wp:effectExtent l="0" t="0" r="0" b="0"/>
                  <wp:docPr id="30" name="Image 30" descr="https://sites.google.com/site/notionscsharpcem/_/rsrc/1370789784900/guicontroles/guitimer/Propri%C3%A9t%C3%A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https://sites.google.com/site/notionscsharpcem/_/rsrc/1370789784900/guicontroles/guitimer/Propri%C3%A9t%C3%A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0" w:type="dxa"/>
            <w:vAlign w:val="center"/>
          </w:tcPr>
          <w:p w14:paraId="7D611418" w14:textId="77777777" w:rsidR="00A6625B" w:rsidRPr="00946143" w:rsidRDefault="00A6625B" w:rsidP="00E142A2">
            <w:pPr>
              <w:jc w:val="left"/>
              <w:rPr>
                <w:rFonts w:ascii="Consolas" w:hAnsi="Consolas"/>
                <w:color w:val="000000"/>
              </w:rPr>
            </w:pPr>
            <w:proofErr w:type="spellStart"/>
            <w:r w:rsidRPr="00C163C3">
              <w:rPr>
                <w:b/>
                <w:color w:val="548DD4" w:themeColor="text2" w:themeTint="99"/>
              </w:rPr>
              <w:t>NbChansons</w:t>
            </w:r>
            <w:proofErr w:type="spellEnd"/>
          </w:p>
        </w:tc>
        <w:tc>
          <w:tcPr>
            <w:tcW w:w="6919" w:type="dxa"/>
            <w:vAlign w:val="center"/>
          </w:tcPr>
          <w:p w14:paraId="104CE6F7" w14:textId="77777777" w:rsidR="00A6625B" w:rsidRPr="00EE5E38" w:rsidRDefault="00A6625B" w:rsidP="00EE5E38">
            <w:pPr>
              <w:ind w:left="97" w:right="191"/>
              <w:rPr>
                <w:rFonts w:asciiTheme="minorHAnsi" w:hAnsiTheme="minorHAnsi" w:cstheme="minorHAnsi"/>
                <w:noProof/>
                <w:szCs w:val="20"/>
                <w:lang w:eastAsia="fr-FR"/>
              </w:rPr>
            </w:pPr>
            <w:r w:rsidRPr="00EE5E38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Obtient le nombre de chansons.</w:t>
            </w:r>
          </w:p>
        </w:tc>
      </w:tr>
      <w:tr w:rsidR="00A6625B" w:rsidRPr="0035641B" w14:paraId="42B349E4" w14:textId="77777777" w:rsidTr="007B7476">
        <w:trPr>
          <w:trHeight w:val="167"/>
          <w:tblCellSpacing w:w="15" w:type="dxa"/>
        </w:trPr>
        <w:tc>
          <w:tcPr>
            <w:tcW w:w="315" w:type="dxa"/>
            <w:vAlign w:val="center"/>
            <w:hideMark/>
          </w:tcPr>
          <w:p w14:paraId="0A3A8B65" w14:textId="77777777" w:rsidR="00A6625B" w:rsidRPr="0035641B" w:rsidRDefault="00A6625B" w:rsidP="00E142A2">
            <w:pPr>
              <w:jc w:val="center"/>
              <w:rPr>
                <w:lang w:eastAsia="fr-CA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0549C907" wp14:editId="7AB1D294">
                  <wp:extent cx="133350" cy="152400"/>
                  <wp:effectExtent l="0" t="0" r="0" b="0"/>
                  <wp:docPr id="32" name="Image 32" descr="https://sites.google.com/site/notionscsharpcem/_/rsrc/1370789050330/instanciation_objets/M%C3%A9th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s://sites.google.com/site/notionscsharpcem/_/rsrc/1370789050330/instanciation_objets/M%C3%A9th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0" w:type="dxa"/>
            <w:vAlign w:val="center"/>
            <w:hideMark/>
          </w:tcPr>
          <w:p w14:paraId="03025146" w14:textId="77777777" w:rsidR="00A6625B" w:rsidRDefault="00A6625B" w:rsidP="00E142A2">
            <w:pPr>
              <w:jc w:val="left"/>
              <w:rPr>
                <w:rFonts w:ascii="Consolas" w:hAnsi="Consolas"/>
                <w:color w:val="000000"/>
              </w:rPr>
            </w:pPr>
            <w:r w:rsidRPr="00C163C3">
              <w:rPr>
                <w:b/>
                <w:color w:val="548DD4" w:themeColor="text2" w:themeTint="99"/>
              </w:rPr>
              <w:t>Baladeur</w:t>
            </w:r>
          </w:p>
          <w:p w14:paraId="0AF4AB05" w14:textId="77777777" w:rsidR="00A6625B" w:rsidRPr="0035641B" w:rsidRDefault="00A6625B" w:rsidP="00E142A2">
            <w:pPr>
              <w:jc w:val="left"/>
              <w:rPr>
                <w:lang w:eastAsia="fr-CA"/>
              </w:rPr>
            </w:pPr>
          </w:p>
        </w:tc>
        <w:tc>
          <w:tcPr>
            <w:tcW w:w="6919" w:type="dxa"/>
            <w:vAlign w:val="center"/>
            <w:hideMark/>
          </w:tcPr>
          <w:p w14:paraId="6751A852" w14:textId="77777777" w:rsidR="00A6625B" w:rsidRPr="0035641B" w:rsidRDefault="00A6625B" w:rsidP="00EE5E38">
            <w:pPr>
              <w:ind w:left="97" w:right="191"/>
              <w:jc w:val="left"/>
              <w:rPr>
                <w:szCs w:val="20"/>
                <w:lang w:eastAsia="fr-CA"/>
              </w:rPr>
            </w:pPr>
            <w:r w:rsidRPr="00EE5E38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Initialise une instance de la classe Baladeur. Elle instancie la collection des chansons.</w:t>
            </w:r>
          </w:p>
        </w:tc>
      </w:tr>
      <w:tr w:rsidR="00A6625B" w:rsidRPr="0035641B" w14:paraId="2EECB877" w14:textId="77777777" w:rsidTr="007B7476">
        <w:trPr>
          <w:tblCellSpacing w:w="15" w:type="dxa"/>
        </w:trPr>
        <w:tc>
          <w:tcPr>
            <w:tcW w:w="315" w:type="dxa"/>
            <w:vAlign w:val="center"/>
          </w:tcPr>
          <w:p w14:paraId="732680E6" w14:textId="77777777" w:rsidR="00A6625B" w:rsidRPr="0035641B" w:rsidRDefault="00A6625B" w:rsidP="00E142A2">
            <w:pPr>
              <w:jc w:val="center"/>
              <w:rPr>
                <w:lang w:eastAsia="fr-CA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12E86B15" wp14:editId="7960CD15">
                  <wp:extent cx="133350" cy="152400"/>
                  <wp:effectExtent l="0" t="0" r="0" b="0"/>
                  <wp:docPr id="33" name="Image 33" descr="https://sites.google.com/site/notionscsharpcem/_/rsrc/1370789050330/instanciation_objets/M%C3%A9th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s://sites.google.com/site/notionscsharpcem/_/rsrc/1370789050330/instanciation_objets/M%C3%A9th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0" w:type="dxa"/>
            <w:vAlign w:val="center"/>
          </w:tcPr>
          <w:p w14:paraId="5A207E00" w14:textId="607CAE9D" w:rsidR="00A6625B" w:rsidRPr="00C32FD6" w:rsidRDefault="00A6625B" w:rsidP="00E142A2">
            <w:pPr>
              <w:jc w:val="left"/>
              <w:rPr>
                <w:b/>
                <w:color w:val="548DD4" w:themeColor="text2" w:themeTint="99"/>
              </w:rPr>
            </w:pPr>
            <w:proofErr w:type="spellStart"/>
            <w:r w:rsidRPr="007B7476">
              <w:rPr>
                <w:b/>
                <w:color w:val="548DD4" w:themeColor="text2" w:themeTint="99"/>
              </w:rPr>
              <w:t>ConstruireLaListeDesChansons</w:t>
            </w:r>
            <w:proofErr w:type="spellEnd"/>
          </w:p>
        </w:tc>
        <w:tc>
          <w:tcPr>
            <w:tcW w:w="6919" w:type="dxa"/>
            <w:vAlign w:val="center"/>
          </w:tcPr>
          <w:p w14:paraId="2B8EBC17" w14:textId="77777777" w:rsidR="00A6625B" w:rsidRDefault="00A6625B" w:rsidP="00E142A2">
            <w:pPr>
              <w:pStyle w:val="PrformatHTML"/>
              <w:shd w:val="clear" w:color="auto" w:fill="FFFFFF"/>
              <w:rPr>
                <w:rFonts w:ascii="Consolas" w:hAnsi="Consolas"/>
                <w:color w:val="000000"/>
              </w:rPr>
            </w:pPr>
            <w:proofErr w:type="spellStart"/>
            <w:proofErr w:type="gramStart"/>
            <w:r>
              <w:rPr>
                <w:rFonts w:ascii="Consolas" w:hAnsi="Consolas"/>
                <w:color w:val="0000FF"/>
              </w:rPr>
              <w:t>void</w:t>
            </w:r>
            <w:proofErr w:type="spellEnd"/>
            <w:proofErr w:type="gramEnd"/>
            <w:r>
              <w:rPr>
                <w:rFonts w:ascii="Consolas" w:hAnsi="Consolas"/>
                <w:color w:val="000000"/>
              </w:rPr>
              <w:t> </w:t>
            </w:r>
            <w:proofErr w:type="spellStart"/>
            <w:r>
              <w:rPr>
                <w:rFonts w:ascii="Consolas" w:hAnsi="Consolas"/>
                <w:color w:val="74531F"/>
              </w:rPr>
              <w:t>ConstruireLaListeDesChansons</w:t>
            </w:r>
            <w:proofErr w:type="spellEnd"/>
            <w:r>
              <w:rPr>
                <w:rFonts w:ascii="Consolas" w:hAnsi="Consolas"/>
                <w:color w:val="000000"/>
              </w:rPr>
              <w:t>()</w:t>
            </w:r>
          </w:p>
          <w:p w14:paraId="1DD27C06" w14:textId="77777777" w:rsidR="00A6625B" w:rsidRPr="00F71ABB" w:rsidRDefault="00A6625B" w:rsidP="00EE5E38">
            <w:pPr>
              <w:ind w:left="97" w:right="191"/>
              <w:jc w:val="left"/>
              <w:rPr>
                <w:szCs w:val="20"/>
                <w:lang w:eastAsia="fr-CA"/>
              </w:rPr>
            </w:pPr>
            <w:r w:rsidRPr="00EE5E38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Charge la liste des chansons dans m_colChansons. Elle doit vérifier l’existence du répertoire des chansons, ensuite lit chaque fichier et instancie une classe de chanson selon le format et l’ajoute dans la collection des chansons m_colChansons</w:t>
            </w:r>
            <w:r>
              <w:rPr>
                <w:rFonts w:ascii="Consolas" w:hAnsi="Consolas" w:cs="Courier New"/>
                <w:color w:val="000000"/>
                <w:sz w:val="20"/>
                <w:szCs w:val="20"/>
                <w:lang w:eastAsia="fr-CA"/>
              </w:rPr>
              <w:t xml:space="preserve"> </w:t>
            </w:r>
          </w:p>
        </w:tc>
      </w:tr>
      <w:tr w:rsidR="00A6625B" w:rsidRPr="0035641B" w14:paraId="25281C7F" w14:textId="77777777" w:rsidTr="007B7476">
        <w:trPr>
          <w:tblCellSpacing w:w="15" w:type="dxa"/>
        </w:trPr>
        <w:tc>
          <w:tcPr>
            <w:tcW w:w="315" w:type="dxa"/>
            <w:vAlign w:val="center"/>
          </w:tcPr>
          <w:p w14:paraId="4A6D6F3E" w14:textId="77777777" w:rsidR="00A6625B" w:rsidRDefault="00A6625B" w:rsidP="00E142A2">
            <w:pPr>
              <w:jc w:val="center"/>
              <w:rPr>
                <w:noProof/>
                <w:lang w:eastAsia="fr-CA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11A89146" wp14:editId="0AD9DA9D">
                  <wp:extent cx="133350" cy="152400"/>
                  <wp:effectExtent l="0" t="0" r="0" b="0"/>
                  <wp:docPr id="34" name="Image 34" descr="https://sites.google.com/site/notionscsharpcem/_/rsrc/1370789050330/instanciation_objets/M%C3%A9th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s://sites.google.com/site/notionscsharpcem/_/rsrc/1370789050330/instanciation_objets/M%C3%A9th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0" w:type="dxa"/>
            <w:vAlign w:val="center"/>
          </w:tcPr>
          <w:p w14:paraId="47825AC7" w14:textId="0D1F47BB" w:rsidR="00A6625B" w:rsidRPr="007B7476" w:rsidRDefault="00A6625B" w:rsidP="007B7476">
            <w:pPr>
              <w:jc w:val="left"/>
              <w:rPr>
                <w:rFonts w:ascii="Consolas" w:hAnsi="Consolas"/>
                <w:color w:val="000000"/>
              </w:rPr>
            </w:pPr>
            <w:proofErr w:type="spellStart"/>
            <w:r w:rsidRPr="007B7476">
              <w:rPr>
                <w:b/>
                <w:color w:val="548DD4" w:themeColor="text2" w:themeTint="99"/>
              </w:rPr>
              <w:t>AfficherLesChansons</w:t>
            </w:r>
            <w:proofErr w:type="spellEnd"/>
          </w:p>
        </w:tc>
        <w:tc>
          <w:tcPr>
            <w:tcW w:w="6919" w:type="dxa"/>
            <w:vAlign w:val="center"/>
          </w:tcPr>
          <w:p w14:paraId="6EE14E78" w14:textId="77777777" w:rsidR="00A6625B" w:rsidRDefault="00A6625B" w:rsidP="00E142A2">
            <w:pPr>
              <w:pStyle w:val="PrformatHTML"/>
              <w:shd w:val="clear" w:color="auto" w:fill="FFFFFF"/>
              <w:rPr>
                <w:rFonts w:ascii="Consolas" w:hAnsi="Consolas"/>
                <w:color w:val="000000"/>
              </w:rPr>
            </w:pPr>
            <w:proofErr w:type="spellStart"/>
            <w:proofErr w:type="gramStart"/>
            <w:r>
              <w:rPr>
                <w:rFonts w:ascii="Consolas" w:hAnsi="Consolas"/>
                <w:color w:val="74531F"/>
              </w:rPr>
              <w:t>AfficherLesChansons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</w:rPr>
              <w:t>ListView</w:t>
            </w:r>
            <w:proofErr w:type="spellEnd"/>
            <w:r>
              <w:rPr>
                <w:rFonts w:ascii="Consolas" w:hAnsi="Consolas"/>
                <w:color w:val="000000"/>
              </w:rPr>
              <w:t> </w:t>
            </w:r>
            <w:proofErr w:type="spellStart"/>
            <w:r>
              <w:rPr>
                <w:rFonts w:ascii="Consolas" w:hAnsi="Consolas"/>
                <w:color w:val="1F377F"/>
              </w:rPr>
              <w:t>pListView</w:t>
            </w:r>
            <w:proofErr w:type="spellEnd"/>
            <w:r>
              <w:rPr>
                <w:rFonts w:ascii="Consolas" w:hAnsi="Consolas"/>
                <w:color w:val="000000"/>
              </w:rPr>
              <w:t>)</w:t>
            </w:r>
          </w:p>
          <w:p w14:paraId="548C4B0D" w14:textId="77777777" w:rsidR="00A6625B" w:rsidRPr="00946143" w:rsidRDefault="00A6625B" w:rsidP="00EE5E38">
            <w:pPr>
              <w:ind w:left="97" w:right="191"/>
              <w:rPr>
                <w:noProof/>
                <w:sz w:val="22"/>
                <w:szCs w:val="22"/>
                <w:lang w:eastAsia="fr-FR"/>
              </w:rPr>
            </w:pPr>
            <w:r w:rsidRPr="00EE5E38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Affiche la liste des chansons dans la pListView passée en paramètre.</w:t>
            </w:r>
          </w:p>
        </w:tc>
      </w:tr>
      <w:tr w:rsidR="00A6625B" w:rsidRPr="0035641B" w14:paraId="4042CC37" w14:textId="77777777" w:rsidTr="007B7476">
        <w:trPr>
          <w:tblCellSpacing w:w="15" w:type="dxa"/>
        </w:trPr>
        <w:tc>
          <w:tcPr>
            <w:tcW w:w="315" w:type="dxa"/>
            <w:vAlign w:val="center"/>
          </w:tcPr>
          <w:p w14:paraId="0EDA07C3" w14:textId="77777777" w:rsidR="00A6625B" w:rsidRDefault="00A6625B" w:rsidP="00E142A2">
            <w:pPr>
              <w:jc w:val="center"/>
              <w:rPr>
                <w:noProof/>
                <w:lang w:eastAsia="fr-CA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62A464A4" wp14:editId="57B5DCD7">
                  <wp:extent cx="133350" cy="152400"/>
                  <wp:effectExtent l="0" t="0" r="0" b="0"/>
                  <wp:docPr id="35" name="Image 35" descr="https://sites.google.com/site/notionscsharpcem/_/rsrc/1370789050330/instanciation_objets/M%C3%A9th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s://sites.google.com/site/notionscsharpcem/_/rsrc/1370789050330/instanciation_objets/M%C3%A9th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0" w:type="dxa"/>
            <w:vAlign w:val="center"/>
          </w:tcPr>
          <w:p w14:paraId="0A0CC33E" w14:textId="5B7F5F87" w:rsidR="00A6625B" w:rsidRPr="007B7476" w:rsidRDefault="00A6625B" w:rsidP="007B7476">
            <w:pPr>
              <w:jc w:val="left"/>
              <w:rPr>
                <w:b/>
                <w:color w:val="548DD4" w:themeColor="text2" w:themeTint="99"/>
              </w:rPr>
            </w:pPr>
            <w:proofErr w:type="spellStart"/>
            <w:r w:rsidRPr="007B7476">
              <w:rPr>
                <w:b/>
                <w:color w:val="548DD4" w:themeColor="text2" w:themeTint="99"/>
              </w:rPr>
              <w:t>ChansonA</w:t>
            </w:r>
            <w:r w:rsidR="007B7476">
              <w:rPr>
                <w:b/>
                <w:color w:val="548DD4" w:themeColor="text2" w:themeTint="99"/>
              </w:rPr>
              <w:t>t</w:t>
            </w:r>
            <w:proofErr w:type="spellEnd"/>
          </w:p>
        </w:tc>
        <w:tc>
          <w:tcPr>
            <w:tcW w:w="6919" w:type="dxa"/>
            <w:vAlign w:val="center"/>
          </w:tcPr>
          <w:p w14:paraId="26AAD0A8" w14:textId="77777777" w:rsidR="00A6625B" w:rsidRDefault="00A6625B" w:rsidP="00E142A2">
            <w:pPr>
              <w:pStyle w:val="PrformatHTML"/>
              <w:shd w:val="clear" w:color="auto" w:fill="FFFFFF"/>
              <w:rPr>
                <w:rFonts w:ascii="Consolas" w:hAnsi="Consolas"/>
                <w:color w:val="000000"/>
              </w:rPr>
            </w:pPr>
            <w:proofErr w:type="spellStart"/>
            <w:proofErr w:type="gramStart"/>
            <w:r>
              <w:rPr>
                <w:rFonts w:ascii="Consolas" w:hAnsi="Consolas"/>
                <w:color w:val="74531F"/>
              </w:rPr>
              <w:t>ChansonAt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FF"/>
              </w:rPr>
              <w:t>int</w:t>
            </w:r>
            <w:proofErr w:type="spellEnd"/>
            <w:r>
              <w:rPr>
                <w:rFonts w:ascii="Consolas" w:hAnsi="Consolas"/>
                <w:color w:val="000000"/>
              </w:rPr>
              <w:t> </w:t>
            </w:r>
            <w:proofErr w:type="spellStart"/>
            <w:r>
              <w:rPr>
                <w:rFonts w:ascii="Consolas" w:hAnsi="Consolas"/>
                <w:color w:val="1F377F"/>
              </w:rPr>
              <w:t>pIndex</w:t>
            </w:r>
            <w:proofErr w:type="spellEnd"/>
            <w:r>
              <w:rPr>
                <w:rFonts w:ascii="Consolas" w:hAnsi="Consolas"/>
                <w:color w:val="000000"/>
              </w:rPr>
              <w:t>)</w:t>
            </w:r>
          </w:p>
          <w:p w14:paraId="02137A2D" w14:textId="77777777" w:rsidR="00A6625B" w:rsidRPr="00F50230" w:rsidRDefault="00A6625B" w:rsidP="00EE5E38">
            <w:pPr>
              <w:ind w:left="97" w:right="191"/>
              <w:rPr>
                <w:noProof/>
                <w:sz w:val="22"/>
                <w:szCs w:val="22"/>
                <w:lang w:eastAsia="fr-FR"/>
              </w:rPr>
            </w:pPr>
            <w:r w:rsidRPr="00EE5E38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Obtient la chanson à l’index pIndex passé en paramètre.</w:t>
            </w:r>
          </w:p>
        </w:tc>
      </w:tr>
      <w:tr w:rsidR="00A6625B" w:rsidRPr="0035641B" w14:paraId="19FE258D" w14:textId="77777777" w:rsidTr="007B7476">
        <w:trPr>
          <w:tblCellSpacing w:w="15" w:type="dxa"/>
        </w:trPr>
        <w:tc>
          <w:tcPr>
            <w:tcW w:w="315" w:type="dxa"/>
            <w:vAlign w:val="center"/>
          </w:tcPr>
          <w:p w14:paraId="5DA138D7" w14:textId="77777777" w:rsidR="00A6625B" w:rsidRDefault="00A6625B" w:rsidP="00E142A2">
            <w:pPr>
              <w:jc w:val="center"/>
              <w:rPr>
                <w:noProof/>
                <w:lang w:eastAsia="fr-CA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76E60835" wp14:editId="71D5CCDE">
                  <wp:extent cx="133350" cy="152400"/>
                  <wp:effectExtent l="0" t="0" r="0" b="0"/>
                  <wp:docPr id="36" name="Image 36" descr="https://sites.google.com/site/notionscsharpcem/_/rsrc/1370789050330/instanciation_objets/M%C3%A9th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s://sites.google.com/site/notionscsharpcem/_/rsrc/1370789050330/instanciation_objets/M%C3%A9th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0" w:type="dxa"/>
            <w:vAlign w:val="center"/>
          </w:tcPr>
          <w:p w14:paraId="003675BB" w14:textId="40809B54" w:rsidR="00A6625B" w:rsidRPr="007B7476" w:rsidRDefault="00A6625B" w:rsidP="007B7476">
            <w:pPr>
              <w:jc w:val="left"/>
              <w:rPr>
                <w:b/>
                <w:color w:val="548DD4" w:themeColor="text2" w:themeTint="99"/>
              </w:rPr>
            </w:pPr>
            <w:proofErr w:type="spellStart"/>
            <w:r w:rsidRPr="007B7476">
              <w:rPr>
                <w:b/>
                <w:color w:val="548DD4" w:themeColor="text2" w:themeTint="99"/>
              </w:rPr>
              <w:t>ConvertirVersAAC</w:t>
            </w:r>
            <w:proofErr w:type="spellEnd"/>
          </w:p>
        </w:tc>
        <w:tc>
          <w:tcPr>
            <w:tcW w:w="6919" w:type="dxa"/>
            <w:vAlign w:val="center"/>
          </w:tcPr>
          <w:p w14:paraId="444F48B8" w14:textId="77777777" w:rsidR="00A6625B" w:rsidRDefault="00A6625B" w:rsidP="00E142A2">
            <w:pPr>
              <w:pStyle w:val="PrformatHTML"/>
              <w:shd w:val="clear" w:color="auto" w:fill="FFFFFF"/>
              <w:rPr>
                <w:rFonts w:ascii="Consolas" w:hAnsi="Consolas"/>
                <w:color w:val="000000"/>
              </w:rPr>
            </w:pPr>
            <w:proofErr w:type="spellStart"/>
            <w:proofErr w:type="gramStart"/>
            <w:r>
              <w:rPr>
                <w:rFonts w:ascii="Consolas" w:hAnsi="Consolas"/>
                <w:color w:val="74531F"/>
              </w:rPr>
              <w:t>ConvertirVersAAC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FF"/>
              </w:rPr>
              <w:t>int</w:t>
            </w:r>
            <w:proofErr w:type="spellEnd"/>
            <w:r>
              <w:rPr>
                <w:rFonts w:ascii="Consolas" w:hAnsi="Consolas"/>
                <w:color w:val="000000"/>
              </w:rPr>
              <w:t> </w:t>
            </w:r>
            <w:proofErr w:type="spellStart"/>
            <w:r>
              <w:rPr>
                <w:rFonts w:ascii="Consolas" w:hAnsi="Consolas"/>
                <w:color w:val="1F377F"/>
              </w:rPr>
              <w:t>pIndex</w:t>
            </w:r>
            <w:proofErr w:type="spellEnd"/>
            <w:r>
              <w:rPr>
                <w:rFonts w:ascii="Consolas" w:hAnsi="Consolas"/>
                <w:color w:val="000000"/>
              </w:rPr>
              <w:t>)</w:t>
            </w:r>
          </w:p>
          <w:p w14:paraId="30A5A71E" w14:textId="3173D56B" w:rsidR="00A6625B" w:rsidRPr="00EE5E38" w:rsidRDefault="00A6625B" w:rsidP="00EE5E38">
            <w:pPr>
              <w:ind w:left="97" w:right="191"/>
              <w:jc w:val="left"/>
              <w:rPr>
                <w:rFonts w:asciiTheme="minorHAnsi" w:hAnsiTheme="minorHAnsi" w:cstheme="minorHAnsi"/>
                <w:noProof/>
                <w:szCs w:val="20"/>
                <w:lang w:eastAsia="fr-FR"/>
              </w:rPr>
            </w:pPr>
            <w:r w:rsidRPr="00EE5E38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Instancie une ChansonAAC à partir de la chanson à l’index pIndex, enregistre les paroles et supprime le fichier du format précédent.</w:t>
            </w:r>
          </w:p>
          <w:p w14:paraId="5E08FDD1" w14:textId="77777777" w:rsidR="00A6625B" w:rsidRPr="00F50230" w:rsidRDefault="00A6625B" w:rsidP="00E142A2">
            <w:pPr>
              <w:ind w:left="97" w:right="191"/>
              <w:rPr>
                <w:noProof/>
                <w:sz w:val="22"/>
                <w:szCs w:val="22"/>
                <w:lang w:eastAsia="fr-FR"/>
              </w:rPr>
            </w:pPr>
            <w:r w:rsidRPr="00EE5E38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Elle utilise la méthode Ecrire pour enregistrer les paroles et la méthode File.Delete pour supprimer un fichier.</w:t>
            </w:r>
          </w:p>
        </w:tc>
      </w:tr>
      <w:tr w:rsidR="00A6625B" w:rsidRPr="0035641B" w14:paraId="57E7AC42" w14:textId="77777777" w:rsidTr="007B7476">
        <w:trPr>
          <w:tblCellSpacing w:w="15" w:type="dxa"/>
        </w:trPr>
        <w:tc>
          <w:tcPr>
            <w:tcW w:w="315" w:type="dxa"/>
            <w:vAlign w:val="center"/>
          </w:tcPr>
          <w:p w14:paraId="45F357E8" w14:textId="77777777" w:rsidR="00A6625B" w:rsidRDefault="00A6625B" w:rsidP="00E142A2">
            <w:pPr>
              <w:jc w:val="center"/>
              <w:rPr>
                <w:noProof/>
                <w:lang w:eastAsia="fr-CA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322144FB" wp14:editId="41600D0D">
                  <wp:extent cx="133350" cy="152400"/>
                  <wp:effectExtent l="0" t="0" r="0" b="0"/>
                  <wp:docPr id="15" name="Image 15" descr="https://sites.google.com/site/notionscsharpcem/_/rsrc/1370789050330/instanciation_objets/M%C3%A9th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s://sites.google.com/site/notionscsharpcem/_/rsrc/1370789050330/instanciation_objets/M%C3%A9th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0" w:type="dxa"/>
            <w:vAlign w:val="center"/>
          </w:tcPr>
          <w:p w14:paraId="08AEF0DA" w14:textId="20D3C4D4" w:rsidR="00A6625B" w:rsidRPr="007B7476" w:rsidRDefault="00A6625B" w:rsidP="007B7476">
            <w:pPr>
              <w:jc w:val="left"/>
              <w:rPr>
                <w:b/>
                <w:color w:val="548DD4" w:themeColor="text2" w:themeTint="99"/>
              </w:rPr>
            </w:pPr>
            <w:r w:rsidRPr="007B7476">
              <w:rPr>
                <w:b/>
                <w:color w:val="548DD4" w:themeColor="text2" w:themeTint="99"/>
              </w:rPr>
              <w:t>ConvertirVersMP3</w:t>
            </w:r>
          </w:p>
        </w:tc>
        <w:tc>
          <w:tcPr>
            <w:tcW w:w="6919" w:type="dxa"/>
            <w:vAlign w:val="center"/>
          </w:tcPr>
          <w:p w14:paraId="3A5A915F" w14:textId="77777777" w:rsidR="00A6625B" w:rsidRDefault="00A6625B" w:rsidP="00E142A2">
            <w:pPr>
              <w:pStyle w:val="PrformatHTML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74531F"/>
              </w:rPr>
              <w:t>ConvertirVersMP3</w:t>
            </w:r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r>
              <w:rPr>
                <w:rFonts w:ascii="Consolas" w:hAnsi="Consolas"/>
                <w:color w:val="0000FF"/>
              </w:rPr>
              <w:t>int</w:t>
            </w:r>
            <w:proofErr w:type="spellEnd"/>
            <w:r>
              <w:rPr>
                <w:rFonts w:ascii="Consolas" w:hAnsi="Consolas"/>
                <w:color w:val="000000"/>
              </w:rPr>
              <w:t> </w:t>
            </w:r>
            <w:proofErr w:type="spellStart"/>
            <w:r>
              <w:rPr>
                <w:rFonts w:ascii="Consolas" w:hAnsi="Consolas"/>
                <w:color w:val="1F377F"/>
              </w:rPr>
              <w:t>pIndex</w:t>
            </w:r>
            <w:proofErr w:type="spellEnd"/>
            <w:r>
              <w:rPr>
                <w:rFonts w:ascii="Consolas" w:hAnsi="Consolas"/>
                <w:color w:val="000000"/>
              </w:rPr>
              <w:t>)</w:t>
            </w:r>
          </w:p>
          <w:p w14:paraId="3F87A980" w14:textId="77777777" w:rsidR="00A6625B" w:rsidRPr="00EE5E38" w:rsidRDefault="00A6625B" w:rsidP="00EE5E38">
            <w:pPr>
              <w:ind w:left="97" w:right="191"/>
              <w:jc w:val="left"/>
              <w:rPr>
                <w:rFonts w:asciiTheme="minorHAnsi" w:hAnsiTheme="minorHAnsi" w:cstheme="minorHAnsi"/>
                <w:noProof/>
                <w:szCs w:val="20"/>
                <w:lang w:eastAsia="fr-FR"/>
              </w:rPr>
            </w:pPr>
            <w:r w:rsidRPr="00EE5E38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Instancie une ChansonMP3 à partir de la chanson à l’index pIndex, enregistre les paroles et supprime le fichier du format précédent.</w:t>
            </w:r>
          </w:p>
          <w:p w14:paraId="527E71FC" w14:textId="77777777" w:rsidR="00A6625B" w:rsidRPr="00946143" w:rsidRDefault="00A6625B" w:rsidP="00E142A2">
            <w:pPr>
              <w:ind w:left="97" w:right="191"/>
              <w:rPr>
                <w:noProof/>
                <w:sz w:val="22"/>
                <w:szCs w:val="22"/>
                <w:lang w:eastAsia="fr-FR"/>
              </w:rPr>
            </w:pPr>
            <w:r w:rsidRPr="00EE5E38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Elle utilise la méthode Ecrire pour enregistrer les paroles et la méthode File.Delete pour supprimer un fichier.</w:t>
            </w:r>
          </w:p>
        </w:tc>
      </w:tr>
      <w:tr w:rsidR="00A6625B" w:rsidRPr="0035641B" w14:paraId="585C1A1F" w14:textId="77777777" w:rsidTr="007B7476">
        <w:trPr>
          <w:tblCellSpacing w:w="15" w:type="dxa"/>
        </w:trPr>
        <w:tc>
          <w:tcPr>
            <w:tcW w:w="315" w:type="dxa"/>
            <w:vAlign w:val="center"/>
          </w:tcPr>
          <w:p w14:paraId="6DC84667" w14:textId="77777777" w:rsidR="00A6625B" w:rsidRDefault="00A6625B" w:rsidP="00E142A2">
            <w:pPr>
              <w:jc w:val="center"/>
              <w:rPr>
                <w:noProof/>
                <w:lang w:eastAsia="fr-CA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1CE18A96" wp14:editId="138E4E53">
                  <wp:extent cx="133350" cy="152400"/>
                  <wp:effectExtent l="0" t="0" r="0" b="0"/>
                  <wp:docPr id="16" name="Image 16" descr="https://sites.google.com/site/notionscsharpcem/_/rsrc/1370789050330/instanciation_objets/M%C3%A9th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s://sites.google.com/site/notionscsharpcem/_/rsrc/1370789050330/instanciation_objets/M%C3%A9th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0" w:type="dxa"/>
            <w:vAlign w:val="center"/>
          </w:tcPr>
          <w:p w14:paraId="70DDBCC0" w14:textId="7732AE49" w:rsidR="00A6625B" w:rsidRPr="007B7476" w:rsidRDefault="00A6625B" w:rsidP="007B7476">
            <w:pPr>
              <w:jc w:val="left"/>
              <w:rPr>
                <w:rFonts w:ascii="Consolas" w:hAnsi="Consolas"/>
                <w:color w:val="000000"/>
              </w:rPr>
            </w:pPr>
            <w:proofErr w:type="spellStart"/>
            <w:r w:rsidRPr="007B7476">
              <w:rPr>
                <w:b/>
                <w:color w:val="548DD4" w:themeColor="text2" w:themeTint="99"/>
              </w:rPr>
              <w:t>ConvertirVersWMA</w:t>
            </w:r>
            <w:proofErr w:type="spellEnd"/>
          </w:p>
        </w:tc>
        <w:tc>
          <w:tcPr>
            <w:tcW w:w="6919" w:type="dxa"/>
            <w:vAlign w:val="center"/>
          </w:tcPr>
          <w:p w14:paraId="059F067E" w14:textId="77777777" w:rsidR="00A6625B" w:rsidRDefault="00A6625B" w:rsidP="00E142A2">
            <w:pPr>
              <w:pStyle w:val="PrformatHTML"/>
              <w:shd w:val="clear" w:color="auto" w:fill="FFFFFF"/>
              <w:rPr>
                <w:rFonts w:ascii="Consolas" w:hAnsi="Consolas"/>
                <w:color w:val="000000"/>
              </w:rPr>
            </w:pPr>
            <w:proofErr w:type="spellStart"/>
            <w:proofErr w:type="gramStart"/>
            <w:r>
              <w:rPr>
                <w:rFonts w:ascii="Consolas" w:hAnsi="Consolas"/>
                <w:color w:val="74531F"/>
              </w:rPr>
              <w:t>ConvertirVersWMA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FF"/>
              </w:rPr>
              <w:t>int</w:t>
            </w:r>
            <w:proofErr w:type="spellEnd"/>
            <w:r>
              <w:rPr>
                <w:rFonts w:ascii="Consolas" w:hAnsi="Consolas"/>
                <w:color w:val="000000"/>
              </w:rPr>
              <w:t> </w:t>
            </w:r>
            <w:proofErr w:type="spellStart"/>
            <w:r>
              <w:rPr>
                <w:rFonts w:ascii="Consolas" w:hAnsi="Consolas"/>
                <w:color w:val="1F377F"/>
              </w:rPr>
              <w:t>pIndex</w:t>
            </w:r>
            <w:proofErr w:type="spellEnd"/>
            <w:r>
              <w:rPr>
                <w:rFonts w:ascii="Consolas" w:hAnsi="Consolas"/>
                <w:color w:val="000000"/>
              </w:rPr>
              <w:t>)</w:t>
            </w:r>
          </w:p>
          <w:p w14:paraId="40C8C340" w14:textId="43CF3FD0" w:rsidR="00A6625B" w:rsidRPr="00EE5E38" w:rsidRDefault="00A6625B" w:rsidP="00EE5E38">
            <w:pPr>
              <w:ind w:left="97" w:right="191"/>
              <w:jc w:val="left"/>
              <w:rPr>
                <w:rFonts w:asciiTheme="minorHAnsi" w:hAnsiTheme="minorHAnsi" w:cstheme="minorHAnsi"/>
                <w:noProof/>
                <w:szCs w:val="20"/>
                <w:lang w:eastAsia="fr-FR"/>
              </w:rPr>
            </w:pPr>
            <w:r w:rsidRPr="00EE5E38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Instancie une ChansonWMA à partir de la chanson à l’index pIndex, enregistre les paroles et supprime le fichier du format précédent.</w:t>
            </w:r>
          </w:p>
          <w:p w14:paraId="70F73FEB" w14:textId="77777777" w:rsidR="00A6625B" w:rsidRPr="00946143" w:rsidRDefault="00A6625B" w:rsidP="00E142A2">
            <w:pPr>
              <w:ind w:left="97" w:right="191"/>
              <w:rPr>
                <w:noProof/>
                <w:sz w:val="22"/>
                <w:szCs w:val="22"/>
                <w:lang w:eastAsia="fr-FR"/>
              </w:rPr>
            </w:pPr>
            <w:r w:rsidRPr="00EE5E38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Elle utilise la méthode Ecrire pour enregistrer les paroles et la méthode File.Delete pour supprimer un fichier.</w:t>
            </w:r>
          </w:p>
        </w:tc>
      </w:tr>
    </w:tbl>
    <w:p w14:paraId="0C88734F" w14:textId="77777777" w:rsidR="00C163C3" w:rsidRDefault="00C163C3" w:rsidP="00004EC0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eastAsia="fr-CA"/>
        </w:rPr>
      </w:pPr>
    </w:p>
    <w:sectPr w:rsidR="00C163C3" w:rsidSect="009E52CD">
      <w:headerReference w:type="default" r:id="rId19"/>
      <w:footerReference w:type="default" r:id="rId20"/>
      <w:footerReference w:type="first" r:id="rId21"/>
      <w:pgSz w:w="12240" w:h="15840" w:code="1"/>
      <w:pgMar w:top="720" w:right="720" w:bottom="720" w:left="720" w:header="720" w:footer="45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BEFDFE" w14:textId="77777777" w:rsidR="00BE2B48" w:rsidRDefault="00BE2B48">
      <w:r>
        <w:separator/>
      </w:r>
    </w:p>
  </w:endnote>
  <w:endnote w:type="continuationSeparator" w:id="0">
    <w:p w14:paraId="48D5657F" w14:textId="77777777" w:rsidR="00BE2B48" w:rsidRDefault="00BE2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42E8F7" w14:textId="77777777" w:rsidR="00657F26" w:rsidRPr="00EE5E38" w:rsidRDefault="00657F26" w:rsidP="00E9092F">
    <w:pPr>
      <w:pStyle w:val="Pieddepage"/>
      <w:pBdr>
        <w:top w:val="single" w:sz="4" w:space="1" w:color="auto"/>
      </w:pBdr>
      <w:tabs>
        <w:tab w:val="clear" w:pos="4320"/>
        <w:tab w:val="clear" w:pos="8640"/>
        <w:tab w:val="center" w:pos="4860"/>
        <w:tab w:val="right" w:pos="10773"/>
      </w:tabs>
      <w:ind w:right="-108"/>
      <w:rPr>
        <w:rFonts w:asciiTheme="minorHAnsi" w:hAnsiTheme="minorHAnsi" w:cstheme="minorHAnsi"/>
        <w:sz w:val="20"/>
        <w:szCs w:val="20"/>
      </w:rPr>
    </w:pPr>
    <w:r w:rsidRPr="00EE5E38">
      <w:rPr>
        <w:rFonts w:asciiTheme="minorHAnsi" w:hAnsiTheme="minorHAnsi" w:cstheme="minorHAnsi"/>
        <w:sz w:val="20"/>
        <w:szCs w:val="20"/>
      </w:rPr>
      <w:t>420-2N6 Programmation 2</w:t>
    </w:r>
    <w:r w:rsidRPr="00EE5E38">
      <w:rPr>
        <w:rFonts w:asciiTheme="minorHAnsi" w:hAnsiTheme="minorHAnsi" w:cstheme="minorHAnsi"/>
        <w:sz w:val="20"/>
        <w:szCs w:val="20"/>
      </w:rPr>
      <w:tab/>
    </w:r>
    <w:r w:rsidRPr="00EE5E38">
      <w:rPr>
        <w:rFonts w:asciiTheme="minorHAnsi" w:hAnsiTheme="minorHAnsi" w:cstheme="minorHAnsi"/>
        <w:sz w:val="20"/>
        <w:szCs w:val="20"/>
      </w:rPr>
      <w:tab/>
    </w:r>
    <w:r w:rsidRPr="00EE5E38">
      <w:rPr>
        <w:rStyle w:val="Numrodepage"/>
        <w:rFonts w:asciiTheme="minorHAnsi" w:hAnsiTheme="minorHAnsi" w:cstheme="minorHAnsi"/>
        <w:sz w:val="20"/>
        <w:szCs w:val="20"/>
      </w:rPr>
      <w:fldChar w:fldCharType="begin"/>
    </w:r>
    <w:r w:rsidRPr="00EE5E38">
      <w:rPr>
        <w:rStyle w:val="Numrodepage"/>
        <w:rFonts w:asciiTheme="minorHAnsi" w:hAnsiTheme="minorHAnsi" w:cstheme="minorHAnsi"/>
        <w:sz w:val="20"/>
        <w:szCs w:val="20"/>
      </w:rPr>
      <w:instrText xml:space="preserve"> PAGE </w:instrText>
    </w:r>
    <w:r w:rsidRPr="00EE5E38">
      <w:rPr>
        <w:rStyle w:val="Numrodepage"/>
        <w:rFonts w:asciiTheme="minorHAnsi" w:hAnsiTheme="minorHAnsi" w:cstheme="minorHAnsi"/>
        <w:sz w:val="20"/>
        <w:szCs w:val="20"/>
      </w:rPr>
      <w:fldChar w:fldCharType="separate"/>
    </w:r>
    <w:r w:rsidRPr="00EE5E38">
      <w:rPr>
        <w:rStyle w:val="Numrodepage"/>
        <w:rFonts w:asciiTheme="minorHAnsi" w:hAnsiTheme="minorHAnsi" w:cstheme="minorHAnsi"/>
        <w:noProof/>
        <w:sz w:val="20"/>
        <w:szCs w:val="20"/>
      </w:rPr>
      <w:t>5</w:t>
    </w:r>
    <w:r w:rsidRPr="00EE5E38">
      <w:rPr>
        <w:rStyle w:val="Numrodepage"/>
        <w:rFonts w:asciiTheme="minorHAnsi" w:hAnsiTheme="minorHAnsi" w:cstheme="minorHAnsi"/>
        <w:sz w:val="20"/>
        <w:szCs w:val="20"/>
      </w:rPr>
      <w:fldChar w:fldCharType="end"/>
    </w:r>
    <w:r w:rsidRPr="00EE5E38">
      <w:rPr>
        <w:rStyle w:val="Numrodepage"/>
        <w:rFonts w:asciiTheme="minorHAnsi" w:hAnsiTheme="minorHAnsi" w:cstheme="minorHAnsi"/>
        <w:sz w:val="20"/>
        <w:szCs w:val="20"/>
      </w:rPr>
      <w:t xml:space="preserve"> / </w:t>
    </w:r>
    <w:r w:rsidRPr="00EE5E38">
      <w:rPr>
        <w:rStyle w:val="Numrodepage"/>
        <w:rFonts w:asciiTheme="minorHAnsi" w:hAnsiTheme="minorHAnsi" w:cstheme="minorHAnsi"/>
        <w:sz w:val="20"/>
        <w:szCs w:val="20"/>
      </w:rPr>
      <w:fldChar w:fldCharType="begin"/>
    </w:r>
    <w:r w:rsidRPr="00EE5E38">
      <w:rPr>
        <w:rStyle w:val="Numrodepage"/>
        <w:rFonts w:asciiTheme="minorHAnsi" w:hAnsiTheme="minorHAnsi" w:cstheme="minorHAnsi"/>
        <w:sz w:val="20"/>
        <w:szCs w:val="20"/>
      </w:rPr>
      <w:instrText xml:space="preserve"> NUMPAGES </w:instrText>
    </w:r>
    <w:r w:rsidRPr="00EE5E38">
      <w:rPr>
        <w:rStyle w:val="Numrodepage"/>
        <w:rFonts w:asciiTheme="minorHAnsi" w:hAnsiTheme="minorHAnsi" w:cstheme="minorHAnsi"/>
        <w:sz w:val="20"/>
        <w:szCs w:val="20"/>
      </w:rPr>
      <w:fldChar w:fldCharType="separate"/>
    </w:r>
    <w:r w:rsidRPr="00EE5E38">
      <w:rPr>
        <w:rStyle w:val="Numrodepage"/>
        <w:rFonts w:asciiTheme="minorHAnsi" w:hAnsiTheme="minorHAnsi" w:cstheme="minorHAnsi"/>
        <w:noProof/>
        <w:sz w:val="20"/>
        <w:szCs w:val="20"/>
      </w:rPr>
      <w:t>5</w:t>
    </w:r>
    <w:r w:rsidRPr="00EE5E38">
      <w:rPr>
        <w:rStyle w:val="Numrodepage"/>
        <w:rFonts w:asciiTheme="minorHAnsi" w:hAnsiTheme="minorHAnsi" w:cstheme="minorHAnsi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AB6B18" w14:textId="40B02972" w:rsidR="00657F26" w:rsidRPr="000314E0" w:rsidRDefault="00657F26" w:rsidP="000314E0">
    <w:pPr>
      <w:pStyle w:val="Pieddepage"/>
      <w:pBdr>
        <w:top w:val="single" w:sz="4" w:space="1" w:color="auto"/>
      </w:pBdr>
      <w:tabs>
        <w:tab w:val="clear" w:pos="8640"/>
        <w:tab w:val="right" w:pos="8820"/>
      </w:tabs>
      <w:rPr>
        <w:sz w:val="18"/>
        <w:szCs w:val="18"/>
      </w:rPr>
    </w:pPr>
    <w:r w:rsidRPr="000314E0">
      <w:rPr>
        <w:sz w:val="18"/>
        <w:szCs w:val="18"/>
      </w:rPr>
      <w:fldChar w:fldCharType="begin"/>
    </w:r>
    <w:r w:rsidRPr="000314E0">
      <w:rPr>
        <w:sz w:val="18"/>
        <w:szCs w:val="18"/>
      </w:rPr>
      <w:instrText xml:space="preserve"> FILENAME </w:instrText>
    </w:r>
    <w:r w:rsidRPr="000314E0">
      <w:rPr>
        <w:sz w:val="18"/>
        <w:szCs w:val="18"/>
      </w:rPr>
      <w:fldChar w:fldCharType="separate"/>
    </w:r>
    <w:r>
      <w:rPr>
        <w:noProof/>
        <w:sz w:val="18"/>
        <w:szCs w:val="18"/>
      </w:rPr>
      <w:t>TP4 Caméra (Énoncé)</w:t>
    </w:r>
    <w:r w:rsidRPr="000314E0">
      <w:rPr>
        <w:sz w:val="18"/>
        <w:szCs w:val="18"/>
      </w:rPr>
      <w:fldChar w:fldCharType="end"/>
    </w:r>
    <w:r w:rsidRPr="000314E0">
      <w:rPr>
        <w:sz w:val="18"/>
        <w:szCs w:val="18"/>
      </w:rPr>
      <w:tab/>
    </w:r>
    <w:r w:rsidRPr="000314E0">
      <w:rPr>
        <w:sz w:val="18"/>
        <w:szCs w:val="18"/>
      </w:rPr>
      <w:tab/>
    </w:r>
    <w:r w:rsidRPr="000314E0">
      <w:rPr>
        <w:rStyle w:val="Numrodepage"/>
        <w:sz w:val="18"/>
        <w:szCs w:val="18"/>
      </w:rPr>
      <w:fldChar w:fldCharType="begin"/>
    </w:r>
    <w:r w:rsidRPr="000314E0">
      <w:rPr>
        <w:rStyle w:val="Numrodepage"/>
        <w:sz w:val="18"/>
        <w:szCs w:val="18"/>
      </w:rPr>
      <w:instrText xml:space="preserve"> PAGE </w:instrText>
    </w:r>
    <w:r w:rsidRPr="000314E0">
      <w:rPr>
        <w:rStyle w:val="Numrodepage"/>
        <w:sz w:val="18"/>
        <w:szCs w:val="18"/>
      </w:rPr>
      <w:fldChar w:fldCharType="separate"/>
    </w:r>
    <w:r>
      <w:rPr>
        <w:rStyle w:val="Numrodepage"/>
        <w:noProof/>
        <w:sz w:val="18"/>
        <w:szCs w:val="18"/>
      </w:rPr>
      <w:t>1</w:t>
    </w:r>
    <w:r w:rsidRPr="000314E0">
      <w:rPr>
        <w:rStyle w:val="Numrodepage"/>
        <w:sz w:val="18"/>
        <w:szCs w:val="18"/>
      </w:rPr>
      <w:fldChar w:fldCharType="end"/>
    </w:r>
    <w:r w:rsidRPr="000314E0">
      <w:rPr>
        <w:rStyle w:val="Numrodepage"/>
        <w:sz w:val="18"/>
        <w:szCs w:val="18"/>
      </w:rPr>
      <w:t xml:space="preserve"> / </w:t>
    </w:r>
    <w:r w:rsidRPr="000314E0">
      <w:rPr>
        <w:rStyle w:val="Numrodepage"/>
        <w:sz w:val="18"/>
        <w:szCs w:val="18"/>
      </w:rPr>
      <w:fldChar w:fldCharType="begin"/>
    </w:r>
    <w:r w:rsidRPr="000314E0">
      <w:rPr>
        <w:rStyle w:val="Numrodepage"/>
        <w:sz w:val="18"/>
        <w:szCs w:val="18"/>
      </w:rPr>
      <w:instrText xml:space="preserve"> NUMPAGES </w:instrText>
    </w:r>
    <w:r w:rsidRPr="000314E0">
      <w:rPr>
        <w:rStyle w:val="Numrodepage"/>
        <w:sz w:val="18"/>
        <w:szCs w:val="18"/>
      </w:rPr>
      <w:fldChar w:fldCharType="separate"/>
    </w:r>
    <w:r>
      <w:rPr>
        <w:rStyle w:val="Numrodepage"/>
        <w:noProof/>
        <w:sz w:val="18"/>
        <w:szCs w:val="18"/>
      </w:rPr>
      <w:t>6</w:t>
    </w:r>
    <w:r w:rsidRPr="000314E0">
      <w:rPr>
        <w:rStyle w:val="Numrodepage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4C2BCB" w14:textId="77777777" w:rsidR="00BE2B48" w:rsidRDefault="00BE2B48">
      <w:r>
        <w:separator/>
      </w:r>
    </w:p>
  </w:footnote>
  <w:footnote w:type="continuationSeparator" w:id="0">
    <w:p w14:paraId="0FDA8BE1" w14:textId="77777777" w:rsidR="00BE2B48" w:rsidRDefault="00BE2B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9ECD0C" w14:textId="66FC4E5B" w:rsidR="00657F26" w:rsidRPr="00EE5E38" w:rsidRDefault="00A66FC8" w:rsidP="00270DDA">
    <w:pPr>
      <w:pStyle w:val="En-tte"/>
      <w:pBdr>
        <w:bottom w:val="single" w:sz="4" w:space="1" w:color="auto"/>
      </w:pBdr>
      <w:tabs>
        <w:tab w:val="clear" w:pos="4320"/>
        <w:tab w:val="clear" w:pos="8640"/>
        <w:tab w:val="center" w:pos="5103"/>
        <w:tab w:val="right" w:pos="10773"/>
      </w:tabs>
      <w:ind w:right="49"/>
      <w:rPr>
        <w:rFonts w:asciiTheme="minorHAnsi" w:hAnsiTheme="minorHAnsi" w:cstheme="minorHAnsi"/>
        <w:sz w:val="20"/>
        <w:szCs w:val="20"/>
      </w:rPr>
    </w:pPr>
    <w:r w:rsidRPr="00EE5E38">
      <w:rPr>
        <w:rFonts w:asciiTheme="minorHAnsi" w:hAnsiTheme="minorHAnsi" w:cstheme="minorHAnsi"/>
        <w:sz w:val="20"/>
        <w:szCs w:val="20"/>
      </w:rPr>
      <w:t>Module 3</w:t>
    </w:r>
    <w:r w:rsidR="00657F26" w:rsidRPr="00EE5E38">
      <w:rPr>
        <w:rFonts w:asciiTheme="minorHAnsi" w:hAnsiTheme="minorHAnsi" w:cstheme="minorHAnsi"/>
        <w:sz w:val="20"/>
        <w:szCs w:val="20"/>
      </w:rPr>
      <w:tab/>
    </w:r>
    <w:r w:rsidR="00270DDA" w:rsidRPr="00EE5E38">
      <w:rPr>
        <w:rFonts w:asciiTheme="minorHAnsi" w:hAnsiTheme="minorHAnsi" w:cstheme="minorHAnsi"/>
      </w:rPr>
      <w:t>TP5 Description des classes</w:t>
    </w:r>
    <w:r w:rsidR="00657F26" w:rsidRPr="00EE5E38">
      <w:rPr>
        <w:rFonts w:asciiTheme="minorHAnsi" w:hAnsiTheme="minorHAnsi" w:cstheme="minorHAnsi"/>
        <w:sz w:val="20"/>
        <w:szCs w:val="20"/>
      </w:rPr>
      <w:tab/>
      <w:t>TP</w:t>
    </w:r>
    <w:r w:rsidR="005B13C2" w:rsidRPr="00EE5E38">
      <w:rPr>
        <w:rFonts w:asciiTheme="minorHAnsi" w:hAnsiTheme="minorHAnsi" w:cstheme="minorHAnsi"/>
        <w:sz w:val="20"/>
        <w:szCs w:val="20"/>
      </w:rPr>
      <w:t>5</w:t>
    </w:r>
    <w:r w:rsidR="00657F26" w:rsidRPr="00EE5E38">
      <w:rPr>
        <w:rFonts w:asciiTheme="minorHAnsi" w:hAnsiTheme="minorHAnsi" w:cstheme="minorHAnsi"/>
        <w:sz w:val="20"/>
        <w:szCs w:val="20"/>
      </w:rPr>
      <w:t xml:space="preserve"> (1</w:t>
    </w:r>
    <w:r w:rsidR="005B13C2" w:rsidRPr="00EE5E38">
      <w:rPr>
        <w:rFonts w:asciiTheme="minorHAnsi" w:hAnsiTheme="minorHAnsi" w:cstheme="minorHAnsi"/>
        <w:sz w:val="20"/>
        <w:szCs w:val="20"/>
      </w:rPr>
      <w:t>4</w:t>
    </w:r>
    <w:r w:rsidR="00657F26" w:rsidRPr="00EE5E38">
      <w:rPr>
        <w:rFonts w:asciiTheme="minorHAnsi" w:hAnsiTheme="minorHAnsi" w:cstheme="minorHAnsi"/>
        <w:sz w:val="20"/>
        <w:szCs w:val="20"/>
      </w:rPr>
      <w:t xml:space="preserve">%)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B101E"/>
    <w:multiLevelType w:val="hybridMultilevel"/>
    <w:tmpl w:val="183C0B46"/>
    <w:lvl w:ilvl="0" w:tplc="AE4880F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C2046"/>
    <w:multiLevelType w:val="hybridMultilevel"/>
    <w:tmpl w:val="B72E00D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E17BF7"/>
    <w:multiLevelType w:val="hybridMultilevel"/>
    <w:tmpl w:val="5448A03C"/>
    <w:lvl w:ilvl="0" w:tplc="B4CA2412">
      <w:start w:val="1"/>
      <w:numFmt w:val="bullet"/>
      <w:pStyle w:val="mthode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C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A13D9A"/>
    <w:multiLevelType w:val="hybridMultilevel"/>
    <w:tmpl w:val="74D2237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F76BCD"/>
    <w:multiLevelType w:val="hybridMultilevel"/>
    <w:tmpl w:val="AB8484B2"/>
    <w:lvl w:ilvl="0" w:tplc="AB9CF306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b w:val="0"/>
        <w:i w:val="0"/>
        <w:sz w:val="18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 fill="f" fillcolor="white" strokecolor="blue">
      <v:fill color="white" on="f"/>
      <v:stroke color="blu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C58"/>
    <w:rsid w:val="0000293E"/>
    <w:rsid w:val="00004EC0"/>
    <w:rsid w:val="000102B6"/>
    <w:rsid w:val="00015312"/>
    <w:rsid w:val="0001766B"/>
    <w:rsid w:val="00017C58"/>
    <w:rsid w:val="000314E0"/>
    <w:rsid w:val="00031FC8"/>
    <w:rsid w:val="00036348"/>
    <w:rsid w:val="00037710"/>
    <w:rsid w:val="00037F3C"/>
    <w:rsid w:val="00053738"/>
    <w:rsid w:val="00055557"/>
    <w:rsid w:val="00057AF5"/>
    <w:rsid w:val="00060CDE"/>
    <w:rsid w:val="00063AEA"/>
    <w:rsid w:val="00064A40"/>
    <w:rsid w:val="00065D67"/>
    <w:rsid w:val="000677C5"/>
    <w:rsid w:val="0008526D"/>
    <w:rsid w:val="00086894"/>
    <w:rsid w:val="0009162D"/>
    <w:rsid w:val="00092CF1"/>
    <w:rsid w:val="00093B9F"/>
    <w:rsid w:val="000948A1"/>
    <w:rsid w:val="00096073"/>
    <w:rsid w:val="000A38AA"/>
    <w:rsid w:val="000A523A"/>
    <w:rsid w:val="000B1508"/>
    <w:rsid w:val="000B2848"/>
    <w:rsid w:val="000D0CB7"/>
    <w:rsid w:val="000D5839"/>
    <w:rsid w:val="000F1667"/>
    <w:rsid w:val="000F7D72"/>
    <w:rsid w:val="0010333E"/>
    <w:rsid w:val="00104AFE"/>
    <w:rsid w:val="00104F81"/>
    <w:rsid w:val="001064DF"/>
    <w:rsid w:val="001068A6"/>
    <w:rsid w:val="00111DBB"/>
    <w:rsid w:val="00116239"/>
    <w:rsid w:val="00121A39"/>
    <w:rsid w:val="0012698F"/>
    <w:rsid w:val="00133FD0"/>
    <w:rsid w:val="001357CB"/>
    <w:rsid w:val="00137E20"/>
    <w:rsid w:val="001413DB"/>
    <w:rsid w:val="001428C9"/>
    <w:rsid w:val="001432EC"/>
    <w:rsid w:val="00154692"/>
    <w:rsid w:val="001562BB"/>
    <w:rsid w:val="00162C6D"/>
    <w:rsid w:val="00164A5B"/>
    <w:rsid w:val="00166D2E"/>
    <w:rsid w:val="001725D9"/>
    <w:rsid w:val="00176C56"/>
    <w:rsid w:val="00183B72"/>
    <w:rsid w:val="00193D16"/>
    <w:rsid w:val="001940CC"/>
    <w:rsid w:val="001977D6"/>
    <w:rsid w:val="001B494C"/>
    <w:rsid w:val="001C180E"/>
    <w:rsid w:val="001C4626"/>
    <w:rsid w:val="001D03CB"/>
    <w:rsid w:val="001D1D62"/>
    <w:rsid w:val="001D27CE"/>
    <w:rsid w:val="001D3C08"/>
    <w:rsid w:val="001D540D"/>
    <w:rsid w:val="001E0710"/>
    <w:rsid w:val="001F30B0"/>
    <w:rsid w:val="00201990"/>
    <w:rsid w:val="00201DE7"/>
    <w:rsid w:val="00206618"/>
    <w:rsid w:val="00206925"/>
    <w:rsid w:val="00207DC2"/>
    <w:rsid w:val="002105C0"/>
    <w:rsid w:val="002142EA"/>
    <w:rsid w:val="0021519B"/>
    <w:rsid w:val="00217769"/>
    <w:rsid w:val="00222325"/>
    <w:rsid w:val="00223672"/>
    <w:rsid w:val="00224060"/>
    <w:rsid w:val="00224B2F"/>
    <w:rsid w:val="002264EA"/>
    <w:rsid w:val="00227996"/>
    <w:rsid w:val="0023155B"/>
    <w:rsid w:val="00243102"/>
    <w:rsid w:val="00246D9D"/>
    <w:rsid w:val="00247CD5"/>
    <w:rsid w:val="00251897"/>
    <w:rsid w:val="00252757"/>
    <w:rsid w:val="00253A51"/>
    <w:rsid w:val="00262B0D"/>
    <w:rsid w:val="00262FAD"/>
    <w:rsid w:val="00270DDA"/>
    <w:rsid w:val="002715EC"/>
    <w:rsid w:val="00281089"/>
    <w:rsid w:val="00287236"/>
    <w:rsid w:val="002902D4"/>
    <w:rsid w:val="00297EB0"/>
    <w:rsid w:val="002A16F9"/>
    <w:rsid w:val="002A5522"/>
    <w:rsid w:val="002A5B59"/>
    <w:rsid w:val="002B077F"/>
    <w:rsid w:val="002B23AF"/>
    <w:rsid w:val="002C6CC2"/>
    <w:rsid w:val="002D496C"/>
    <w:rsid w:val="002E6159"/>
    <w:rsid w:val="002F2990"/>
    <w:rsid w:val="003013DD"/>
    <w:rsid w:val="00311E73"/>
    <w:rsid w:val="003126EC"/>
    <w:rsid w:val="00317482"/>
    <w:rsid w:val="00323C57"/>
    <w:rsid w:val="003275F2"/>
    <w:rsid w:val="003315C2"/>
    <w:rsid w:val="0033164E"/>
    <w:rsid w:val="00335B07"/>
    <w:rsid w:val="0033622D"/>
    <w:rsid w:val="00337AFE"/>
    <w:rsid w:val="00354EF4"/>
    <w:rsid w:val="003553A7"/>
    <w:rsid w:val="00357186"/>
    <w:rsid w:val="003713F6"/>
    <w:rsid w:val="003722D9"/>
    <w:rsid w:val="00373847"/>
    <w:rsid w:val="00376F91"/>
    <w:rsid w:val="00377F21"/>
    <w:rsid w:val="003801DF"/>
    <w:rsid w:val="003840D0"/>
    <w:rsid w:val="00392590"/>
    <w:rsid w:val="00394CAA"/>
    <w:rsid w:val="00397155"/>
    <w:rsid w:val="003A0EC2"/>
    <w:rsid w:val="003A2739"/>
    <w:rsid w:val="003A5B23"/>
    <w:rsid w:val="003A5C50"/>
    <w:rsid w:val="003B0174"/>
    <w:rsid w:val="003B0E7A"/>
    <w:rsid w:val="003B1872"/>
    <w:rsid w:val="003B49E5"/>
    <w:rsid w:val="003B64C1"/>
    <w:rsid w:val="003C275A"/>
    <w:rsid w:val="003C5FD4"/>
    <w:rsid w:val="003E347A"/>
    <w:rsid w:val="003E3498"/>
    <w:rsid w:val="003E6C05"/>
    <w:rsid w:val="003F2B5D"/>
    <w:rsid w:val="003F4BC8"/>
    <w:rsid w:val="00403052"/>
    <w:rsid w:val="004112BE"/>
    <w:rsid w:val="0041454A"/>
    <w:rsid w:val="00414633"/>
    <w:rsid w:val="0042199D"/>
    <w:rsid w:val="004224C7"/>
    <w:rsid w:val="00424E1D"/>
    <w:rsid w:val="00426D8D"/>
    <w:rsid w:val="004303EC"/>
    <w:rsid w:val="0043052B"/>
    <w:rsid w:val="0043067A"/>
    <w:rsid w:val="00431B2E"/>
    <w:rsid w:val="0043224F"/>
    <w:rsid w:val="004337DF"/>
    <w:rsid w:val="0043712B"/>
    <w:rsid w:val="0046032C"/>
    <w:rsid w:val="00463192"/>
    <w:rsid w:val="00463758"/>
    <w:rsid w:val="00465CF0"/>
    <w:rsid w:val="00466BBE"/>
    <w:rsid w:val="0047054C"/>
    <w:rsid w:val="00473961"/>
    <w:rsid w:val="004762F2"/>
    <w:rsid w:val="00476E1D"/>
    <w:rsid w:val="00486D09"/>
    <w:rsid w:val="00490AA2"/>
    <w:rsid w:val="004912EF"/>
    <w:rsid w:val="00491B28"/>
    <w:rsid w:val="004A12AD"/>
    <w:rsid w:val="004A29CC"/>
    <w:rsid w:val="004A2B87"/>
    <w:rsid w:val="004A541C"/>
    <w:rsid w:val="004B136C"/>
    <w:rsid w:val="004B3CCC"/>
    <w:rsid w:val="004B4BCF"/>
    <w:rsid w:val="004C1CEF"/>
    <w:rsid w:val="004C6C33"/>
    <w:rsid w:val="004F0DB9"/>
    <w:rsid w:val="004F50D0"/>
    <w:rsid w:val="005136E9"/>
    <w:rsid w:val="00517F7A"/>
    <w:rsid w:val="005208FD"/>
    <w:rsid w:val="00523E79"/>
    <w:rsid w:val="0052405D"/>
    <w:rsid w:val="0053768C"/>
    <w:rsid w:val="00541E45"/>
    <w:rsid w:val="00542E6E"/>
    <w:rsid w:val="005449AE"/>
    <w:rsid w:val="00556193"/>
    <w:rsid w:val="0056449D"/>
    <w:rsid w:val="0056715B"/>
    <w:rsid w:val="005674CB"/>
    <w:rsid w:val="00570AA2"/>
    <w:rsid w:val="005822F4"/>
    <w:rsid w:val="005825E1"/>
    <w:rsid w:val="0058346F"/>
    <w:rsid w:val="00587B1A"/>
    <w:rsid w:val="00595001"/>
    <w:rsid w:val="00596B2F"/>
    <w:rsid w:val="005A032F"/>
    <w:rsid w:val="005A570E"/>
    <w:rsid w:val="005B13C2"/>
    <w:rsid w:val="005B2F60"/>
    <w:rsid w:val="005B4146"/>
    <w:rsid w:val="005C75F8"/>
    <w:rsid w:val="005D03B8"/>
    <w:rsid w:val="005D32BD"/>
    <w:rsid w:val="005E1957"/>
    <w:rsid w:val="005F5F83"/>
    <w:rsid w:val="005F6D31"/>
    <w:rsid w:val="005F719A"/>
    <w:rsid w:val="00603C19"/>
    <w:rsid w:val="00603C6E"/>
    <w:rsid w:val="0060679F"/>
    <w:rsid w:val="006072DB"/>
    <w:rsid w:val="00607C5D"/>
    <w:rsid w:val="0061136E"/>
    <w:rsid w:val="006174B8"/>
    <w:rsid w:val="00620881"/>
    <w:rsid w:val="006214A7"/>
    <w:rsid w:val="00623E7C"/>
    <w:rsid w:val="00624C32"/>
    <w:rsid w:val="00630761"/>
    <w:rsid w:val="00633E96"/>
    <w:rsid w:val="00644E85"/>
    <w:rsid w:val="00647376"/>
    <w:rsid w:val="0064779C"/>
    <w:rsid w:val="00651027"/>
    <w:rsid w:val="00651767"/>
    <w:rsid w:val="006525C0"/>
    <w:rsid w:val="006552C4"/>
    <w:rsid w:val="0065670E"/>
    <w:rsid w:val="00656A52"/>
    <w:rsid w:val="00656DC8"/>
    <w:rsid w:val="00657F26"/>
    <w:rsid w:val="0066000E"/>
    <w:rsid w:val="00661E72"/>
    <w:rsid w:val="00663333"/>
    <w:rsid w:val="00663767"/>
    <w:rsid w:val="00667682"/>
    <w:rsid w:val="00670C51"/>
    <w:rsid w:val="00676B0F"/>
    <w:rsid w:val="00676CA9"/>
    <w:rsid w:val="00682210"/>
    <w:rsid w:val="00683E5C"/>
    <w:rsid w:val="00683E66"/>
    <w:rsid w:val="0068744D"/>
    <w:rsid w:val="006919AE"/>
    <w:rsid w:val="006950D6"/>
    <w:rsid w:val="006A0DE9"/>
    <w:rsid w:val="006B045B"/>
    <w:rsid w:val="006B1670"/>
    <w:rsid w:val="006B2B96"/>
    <w:rsid w:val="006B53B1"/>
    <w:rsid w:val="006B6F65"/>
    <w:rsid w:val="006C1FE5"/>
    <w:rsid w:val="006C41A0"/>
    <w:rsid w:val="006D6B80"/>
    <w:rsid w:val="006E0796"/>
    <w:rsid w:val="006E17BB"/>
    <w:rsid w:val="006E3F71"/>
    <w:rsid w:val="006E50D2"/>
    <w:rsid w:val="007054B4"/>
    <w:rsid w:val="0071208F"/>
    <w:rsid w:val="007152F5"/>
    <w:rsid w:val="007157CD"/>
    <w:rsid w:val="00715928"/>
    <w:rsid w:val="00724579"/>
    <w:rsid w:val="00734341"/>
    <w:rsid w:val="00741826"/>
    <w:rsid w:val="00743551"/>
    <w:rsid w:val="0074696B"/>
    <w:rsid w:val="00747E58"/>
    <w:rsid w:val="0075034E"/>
    <w:rsid w:val="00750E81"/>
    <w:rsid w:val="0075312E"/>
    <w:rsid w:val="00754A13"/>
    <w:rsid w:val="00754EAB"/>
    <w:rsid w:val="00755DAE"/>
    <w:rsid w:val="00760567"/>
    <w:rsid w:val="00762152"/>
    <w:rsid w:val="0076511F"/>
    <w:rsid w:val="00765316"/>
    <w:rsid w:val="00765B0E"/>
    <w:rsid w:val="00765F51"/>
    <w:rsid w:val="00766875"/>
    <w:rsid w:val="007810FB"/>
    <w:rsid w:val="00782067"/>
    <w:rsid w:val="0078330D"/>
    <w:rsid w:val="0078668F"/>
    <w:rsid w:val="00787DE2"/>
    <w:rsid w:val="0079039E"/>
    <w:rsid w:val="0079571E"/>
    <w:rsid w:val="007A3FE6"/>
    <w:rsid w:val="007A6088"/>
    <w:rsid w:val="007B0DC1"/>
    <w:rsid w:val="007B63B6"/>
    <w:rsid w:val="007B7476"/>
    <w:rsid w:val="007C13AD"/>
    <w:rsid w:val="007C2C6E"/>
    <w:rsid w:val="007C4525"/>
    <w:rsid w:val="007C5C0B"/>
    <w:rsid w:val="007C6FC2"/>
    <w:rsid w:val="007D553E"/>
    <w:rsid w:val="007E48A8"/>
    <w:rsid w:val="007E7967"/>
    <w:rsid w:val="007F224C"/>
    <w:rsid w:val="007F3A77"/>
    <w:rsid w:val="00807A35"/>
    <w:rsid w:val="00811374"/>
    <w:rsid w:val="008210E6"/>
    <w:rsid w:val="00822A67"/>
    <w:rsid w:val="00827D78"/>
    <w:rsid w:val="0083005D"/>
    <w:rsid w:val="00834E7C"/>
    <w:rsid w:val="00835B62"/>
    <w:rsid w:val="00841562"/>
    <w:rsid w:val="00850BD3"/>
    <w:rsid w:val="00851E84"/>
    <w:rsid w:val="00853353"/>
    <w:rsid w:val="008567D0"/>
    <w:rsid w:val="008603E0"/>
    <w:rsid w:val="0086265B"/>
    <w:rsid w:val="00866030"/>
    <w:rsid w:val="00880945"/>
    <w:rsid w:val="00881428"/>
    <w:rsid w:val="008925AC"/>
    <w:rsid w:val="008A5DB6"/>
    <w:rsid w:val="008B0B83"/>
    <w:rsid w:val="008B2C18"/>
    <w:rsid w:val="008B2F7C"/>
    <w:rsid w:val="008C3425"/>
    <w:rsid w:val="008C7B23"/>
    <w:rsid w:val="008D3151"/>
    <w:rsid w:val="008D453D"/>
    <w:rsid w:val="008D7CE0"/>
    <w:rsid w:val="008E6DB7"/>
    <w:rsid w:val="008F3F12"/>
    <w:rsid w:val="008F4B0F"/>
    <w:rsid w:val="008F53A3"/>
    <w:rsid w:val="008F5E3E"/>
    <w:rsid w:val="008F6667"/>
    <w:rsid w:val="008F7027"/>
    <w:rsid w:val="009005F4"/>
    <w:rsid w:val="00900F1D"/>
    <w:rsid w:val="00902524"/>
    <w:rsid w:val="00902BA6"/>
    <w:rsid w:val="009078DE"/>
    <w:rsid w:val="009145CA"/>
    <w:rsid w:val="00916A82"/>
    <w:rsid w:val="00922426"/>
    <w:rsid w:val="00926B8F"/>
    <w:rsid w:val="00932D51"/>
    <w:rsid w:val="00934ECF"/>
    <w:rsid w:val="00937725"/>
    <w:rsid w:val="00946143"/>
    <w:rsid w:val="00964467"/>
    <w:rsid w:val="00966023"/>
    <w:rsid w:val="00975485"/>
    <w:rsid w:val="00975BDF"/>
    <w:rsid w:val="009801BC"/>
    <w:rsid w:val="00980293"/>
    <w:rsid w:val="00983181"/>
    <w:rsid w:val="00990459"/>
    <w:rsid w:val="009906DA"/>
    <w:rsid w:val="00990933"/>
    <w:rsid w:val="00990B16"/>
    <w:rsid w:val="00992C84"/>
    <w:rsid w:val="009946D0"/>
    <w:rsid w:val="009963E7"/>
    <w:rsid w:val="009A3F97"/>
    <w:rsid w:val="009A4C9A"/>
    <w:rsid w:val="009B5D9E"/>
    <w:rsid w:val="009B7136"/>
    <w:rsid w:val="009B7BEF"/>
    <w:rsid w:val="009C05E1"/>
    <w:rsid w:val="009C2BC8"/>
    <w:rsid w:val="009C7FD1"/>
    <w:rsid w:val="009D058B"/>
    <w:rsid w:val="009D172C"/>
    <w:rsid w:val="009D237E"/>
    <w:rsid w:val="009D55AE"/>
    <w:rsid w:val="009D6B1C"/>
    <w:rsid w:val="009D74CD"/>
    <w:rsid w:val="009E086D"/>
    <w:rsid w:val="009E09C1"/>
    <w:rsid w:val="009E1C3C"/>
    <w:rsid w:val="009E52CD"/>
    <w:rsid w:val="009F0643"/>
    <w:rsid w:val="009F0934"/>
    <w:rsid w:val="009F4A70"/>
    <w:rsid w:val="009F7DFF"/>
    <w:rsid w:val="00A030E2"/>
    <w:rsid w:val="00A16A19"/>
    <w:rsid w:val="00A20580"/>
    <w:rsid w:val="00A2181C"/>
    <w:rsid w:val="00A33A33"/>
    <w:rsid w:val="00A370E1"/>
    <w:rsid w:val="00A42308"/>
    <w:rsid w:val="00A56477"/>
    <w:rsid w:val="00A57897"/>
    <w:rsid w:val="00A64820"/>
    <w:rsid w:val="00A652EE"/>
    <w:rsid w:val="00A6625B"/>
    <w:rsid w:val="00A66FC8"/>
    <w:rsid w:val="00A80470"/>
    <w:rsid w:val="00A85E9D"/>
    <w:rsid w:val="00A8618B"/>
    <w:rsid w:val="00A900A9"/>
    <w:rsid w:val="00A92632"/>
    <w:rsid w:val="00A927A2"/>
    <w:rsid w:val="00A957D7"/>
    <w:rsid w:val="00A95990"/>
    <w:rsid w:val="00AA366B"/>
    <w:rsid w:val="00AA6799"/>
    <w:rsid w:val="00AA6B25"/>
    <w:rsid w:val="00AB1344"/>
    <w:rsid w:val="00AB720A"/>
    <w:rsid w:val="00AB7958"/>
    <w:rsid w:val="00AC051C"/>
    <w:rsid w:val="00AC0CD0"/>
    <w:rsid w:val="00AC5AAD"/>
    <w:rsid w:val="00AD392B"/>
    <w:rsid w:val="00AD58E4"/>
    <w:rsid w:val="00AD7651"/>
    <w:rsid w:val="00AE45C2"/>
    <w:rsid w:val="00AE5B48"/>
    <w:rsid w:val="00AE7566"/>
    <w:rsid w:val="00AE779A"/>
    <w:rsid w:val="00AF0EBB"/>
    <w:rsid w:val="00AF29CD"/>
    <w:rsid w:val="00AF3FD8"/>
    <w:rsid w:val="00AF7CAE"/>
    <w:rsid w:val="00B12CC8"/>
    <w:rsid w:val="00B24A9E"/>
    <w:rsid w:val="00B35F21"/>
    <w:rsid w:val="00B40CFF"/>
    <w:rsid w:val="00B45A03"/>
    <w:rsid w:val="00B468BC"/>
    <w:rsid w:val="00B5170A"/>
    <w:rsid w:val="00B52A5E"/>
    <w:rsid w:val="00B52D5D"/>
    <w:rsid w:val="00B5373F"/>
    <w:rsid w:val="00B6751F"/>
    <w:rsid w:val="00B70AFE"/>
    <w:rsid w:val="00B70CC1"/>
    <w:rsid w:val="00B726E7"/>
    <w:rsid w:val="00B74B89"/>
    <w:rsid w:val="00B779FA"/>
    <w:rsid w:val="00B842BE"/>
    <w:rsid w:val="00B872CE"/>
    <w:rsid w:val="00B92488"/>
    <w:rsid w:val="00B97E1D"/>
    <w:rsid w:val="00BA1126"/>
    <w:rsid w:val="00BA5C35"/>
    <w:rsid w:val="00BB0061"/>
    <w:rsid w:val="00BB14CC"/>
    <w:rsid w:val="00BB62D3"/>
    <w:rsid w:val="00BB65CD"/>
    <w:rsid w:val="00BC017E"/>
    <w:rsid w:val="00BC12BC"/>
    <w:rsid w:val="00BC1D1F"/>
    <w:rsid w:val="00BC53D2"/>
    <w:rsid w:val="00BC621B"/>
    <w:rsid w:val="00BC68E3"/>
    <w:rsid w:val="00BC6CF8"/>
    <w:rsid w:val="00BD0921"/>
    <w:rsid w:val="00BD1243"/>
    <w:rsid w:val="00BD12F0"/>
    <w:rsid w:val="00BD4E1C"/>
    <w:rsid w:val="00BD53E2"/>
    <w:rsid w:val="00BE1935"/>
    <w:rsid w:val="00BE2ADB"/>
    <w:rsid w:val="00BE2B48"/>
    <w:rsid w:val="00BE43C7"/>
    <w:rsid w:val="00BE440F"/>
    <w:rsid w:val="00BE468F"/>
    <w:rsid w:val="00BF2709"/>
    <w:rsid w:val="00C07486"/>
    <w:rsid w:val="00C163C3"/>
    <w:rsid w:val="00C25F24"/>
    <w:rsid w:val="00C32FD6"/>
    <w:rsid w:val="00C45526"/>
    <w:rsid w:val="00C459ED"/>
    <w:rsid w:val="00C472C3"/>
    <w:rsid w:val="00C523C6"/>
    <w:rsid w:val="00C75817"/>
    <w:rsid w:val="00C762C0"/>
    <w:rsid w:val="00C83A16"/>
    <w:rsid w:val="00C83BE4"/>
    <w:rsid w:val="00C84433"/>
    <w:rsid w:val="00C95F50"/>
    <w:rsid w:val="00C963C4"/>
    <w:rsid w:val="00CA562B"/>
    <w:rsid w:val="00CA7F87"/>
    <w:rsid w:val="00CB0A17"/>
    <w:rsid w:val="00CB0CE1"/>
    <w:rsid w:val="00CB52E0"/>
    <w:rsid w:val="00CB7546"/>
    <w:rsid w:val="00CC1678"/>
    <w:rsid w:val="00CC1CF2"/>
    <w:rsid w:val="00CC21C9"/>
    <w:rsid w:val="00CD07AA"/>
    <w:rsid w:val="00CD4477"/>
    <w:rsid w:val="00CE0461"/>
    <w:rsid w:val="00CE7718"/>
    <w:rsid w:val="00CF1F5F"/>
    <w:rsid w:val="00CF3CA9"/>
    <w:rsid w:val="00CF5A59"/>
    <w:rsid w:val="00CF60CF"/>
    <w:rsid w:val="00D02DEB"/>
    <w:rsid w:val="00D0353B"/>
    <w:rsid w:val="00D1180A"/>
    <w:rsid w:val="00D15DB2"/>
    <w:rsid w:val="00D26B32"/>
    <w:rsid w:val="00D307BB"/>
    <w:rsid w:val="00D4646F"/>
    <w:rsid w:val="00D53CF2"/>
    <w:rsid w:val="00D549AF"/>
    <w:rsid w:val="00D64E3F"/>
    <w:rsid w:val="00D65197"/>
    <w:rsid w:val="00D65921"/>
    <w:rsid w:val="00D7159D"/>
    <w:rsid w:val="00D773AF"/>
    <w:rsid w:val="00D80C8F"/>
    <w:rsid w:val="00DA639D"/>
    <w:rsid w:val="00DA6A5A"/>
    <w:rsid w:val="00DB35DF"/>
    <w:rsid w:val="00DB4C61"/>
    <w:rsid w:val="00DC01D3"/>
    <w:rsid w:val="00DC22FA"/>
    <w:rsid w:val="00DC2CF6"/>
    <w:rsid w:val="00DD0EF7"/>
    <w:rsid w:val="00DD6EA1"/>
    <w:rsid w:val="00DE2692"/>
    <w:rsid w:val="00DE44DC"/>
    <w:rsid w:val="00DE4761"/>
    <w:rsid w:val="00DF131A"/>
    <w:rsid w:val="00DF37CB"/>
    <w:rsid w:val="00E42C2A"/>
    <w:rsid w:val="00E5642F"/>
    <w:rsid w:val="00E5650B"/>
    <w:rsid w:val="00E60D10"/>
    <w:rsid w:val="00E621A5"/>
    <w:rsid w:val="00E63D03"/>
    <w:rsid w:val="00E7139C"/>
    <w:rsid w:val="00E716F8"/>
    <w:rsid w:val="00E74F83"/>
    <w:rsid w:val="00E750E7"/>
    <w:rsid w:val="00E8000F"/>
    <w:rsid w:val="00E82D00"/>
    <w:rsid w:val="00E83412"/>
    <w:rsid w:val="00E908D5"/>
    <w:rsid w:val="00E9092F"/>
    <w:rsid w:val="00E9094C"/>
    <w:rsid w:val="00E91987"/>
    <w:rsid w:val="00E9246C"/>
    <w:rsid w:val="00E932D7"/>
    <w:rsid w:val="00E9562D"/>
    <w:rsid w:val="00E978B6"/>
    <w:rsid w:val="00E97DBB"/>
    <w:rsid w:val="00EA73B1"/>
    <w:rsid w:val="00EB21BA"/>
    <w:rsid w:val="00EB460C"/>
    <w:rsid w:val="00EB7EBA"/>
    <w:rsid w:val="00EC3794"/>
    <w:rsid w:val="00EC5EAD"/>
    <w:rsid w:val="00EC735E"/>
    <w:rsid w:val="00ED0BEF"/>
    <w:rsid w:val="00ED1D49"/>
    <w:rsid w:val="00ED3E86"/>
    <w:rsid w:val="00EE06B5"/>
    <w:rsid w:val="00EE1377"/>
    <w:rsid w:val="00EE5544"/>
    <w:rsid w:val="00EE5E38"/>
    <w:rsid w:val="00EF4466"/>
    <w:rsid w:val="00F0115D"/>
    <w:rsid w:val="00F011BD"/>
    <w:rsid w:val="00F02D3D"/>
    <w:rsid w:val="00F031D1"/>
    <w:rsid w:val="00F04570"/>
    <w:rsid w:val="00F050B0"/>
    <w:rsid w:val="00F06474"/>
    <w:rsid w:val="00F067B0"/>
    <w:rsid w:val="00F1235E"/>
    <w:rsid w:val="00F161C8"/>
    <w:rsid w:val="00F16E6A"/>
    <w:rsid w:val="00F20106"/>
    <w:rsid w:val="00F208F4"/>
    <w:rsid w:val="00F213E7"/>
    <w:rsid w:val="00F2380E"/>
    <w:rsid w:val="00F23BFA"/>
    <w:rsid w:val="00F24B9B"/>
    <w:rsid w:val="00F27ADD"/>
    <w:rsid w:val="00F311D4"/>
    <w:rsid w:val="00F3133C"/>
    <w:rsid w:val="00F346B3"/>
    <w:rsid w:val="00F41A9F"/>
    <w:rsid w:val="00F420DB"/>
    <w:rsid w:val="00F43AF5"/>
    <w:rsid w:val="00F50230"/>
    <w:rsid w:val="00F51029"/>
    <w:rsid w:val="00F51835"/>
    <w:rsid w:val="00F530F6"/>
    <w:rsid w:val="00F55292"/>
    <w:rsid w:val="00F61C99"/>
    <w:rsid w:val="00F67AE2"/>
    <w:rsid w:val="00F77C89"/>
    <w:rsid w:val="00F81D51"/>
    <w:rsid w:val="00F83D03"/>
    <w:rsid w:val="00F871B8"/>
    <w:rsid w:val="00F872AB"/>
    <w:rsid w:val="00F87509"/>
    <w:rsid w:val="00F87E60"/>
    <w:rsid w:val="00F93B83"/>
    <w:rsid w:val="00F94D95"/>
    <w:rsid w:val="00FA2D39"/>
    <w:rsid w:val="00FA5A7D"/>
    <w:rsid w:val="00FB0EA9"/>
    <w:rsid w:val="00FC4173"/>
    <w:rsid w:val="00FC6D9C"/>
    <w:rsid w:val="00FD1F96"/>
    <w:rsid w:val="00FD312E"/>
    <w:rsid w:val="00FD3969"/>
    <w:rsid w:val="00FD3EA2"/>
    <w:rsid w:val="00FE0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color="blue">
      <v:fill color="white" on="f"/>
      <v:stroke color="blue"/>
    </o:shapedefaults>
    <o:shapelayout v:ext="edit">
      <o:idmap v:ext="edit" data="1"/>
    </o:shapelayout>
  </w:shapeDefaults>
  <w:decimalSymbol w:val=","/>
  <w:listSeparator w:val=";"/>
  <w14:docId w14:val="61DD64CF"/>
  <w15:docId w15:val="{D8D06563-0CA7-42D7-9DB4-896AEC6AA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63C3"/>
    <w:pPr>
      <w:jc w:val="both"/>
    </w:pPr>
    <w:rPr>
      <w:sz w:val="24"/>
      <w:szCs w:val="24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5B13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71208F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rsid w:val="0071208F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71208F"/>
  </w:style>
  <w:style w:type="paragraph" w:styleId="Titre">
    <w:name w:val="Title"/>
    <w:basedOn w:val="Normal"/>
    <w:qFormat/>
    <w:rsid w:val="00F16E6A"/>
    <w:pPr>
      <w:pBdr>
        <w:top w:val="single" w:sz="4" w:space="1" w:color="auto"/>
      </w:pBdr>
      <w:jc w:val="center"/>
    </w:pPr>
    <w:rPr>
      <w:b/>
      <w:sz w:val="32"/>
      <w:szCs w:val="20"/>
      <w:lang w:eastAsia="fr-FR"/>
    </w:rPr>
  </w:style>
  <w:style w:type="table" w:styleId="Grilledutableau">
    <w:name w:val="Table Grid"/>
    <w:basedOn w:val="TableauNormal"/>
    <w:rsid w:val="004762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semiHidden/>
    <w:rsid w:val="00FC4173"/>
    <w:rPr>
      <w:rFonts w:ascii="Tahoma" w:hAnsi="Tahoma" w:cs="Tahoma"/>
      <w:sz w:val="16"/>
      <w:szCs w:val="16"/>
    </w:rPr>
  </w:style>
  <w:style w:type="paragraph" w:styleId="Corpsdetexte">
    <w:name w:val="Body Text"/>
    <w:basedOn w:val="Normal"/>
    <w:rsid w:val="00017C58"/>
    <w:rPr>
      <w:lang w:eastAsia="fr-FR"/>
    </w:rPr>
  </w:style>
  <w:style w:type="paragraph" w:customStyle="1" w:styleId="CodeCar">
    <w:name w:val="Code Car"/>
    <w:basedOn w:val="Normal"/>
    <w:link w:val="CodeCarCar"/>
    <w:rsid w:val="00880945"/>
    <w:pPr>
      <w:ind w:left="567" w:firstLine="708"/>
      <w:jc w:val="left"/>
    </w:pPr>
    <w:rPr>
      <w:rFonts w:ascii="Courier New" w:hAnsi="Courier New" w:cs="Courier New"/>
      <w:noProof/>
      <w:sz w:val="22"/>
      <w:szCs w:val="22"/>
      <w:lang w:eastAsia="fr-FR"/>
    </w:rPr>
  </w:style>
  <w:style w:type="character" w:customStyle="1" w:styleId="CodeCarCar">
    <w:name w:val="Code Car Car"/>
    <w:basedOn w:val="Policepardfaut"/>
    <w:link w:val="CodeCar"/>
    <w:rsid w:val="00880945"/>
    <w:rPr>
      <w:rFonts w:ascii="Courier New" w:hAnsi="Courier New" w:cs="Courier New"/>
      <w:noProof/>
      <w:sz w:val="22"/>
      <w:szCs w:val="22"/>
      <w:lang w:val="fr-CA" w:eastAsia="fr-FR" w:bidi="ar-SA"/>
    </w:rPr>
  </w:style>
  <w:style w:type="paragraph" w:customStyle="1" w:styleId="mthode">
    <w:name w:val="méthode"/>
    <w:basedOn w:val="Corpsdetexte"/>
    <w:rsid w:val="00880945"/>
    <w:pPr>
      <w:numPr>
        <w:numId w:val="1"/>
      </w:numPr>
      <w:jc w:val="left"/>
    </w:pPr>
    <w:rPr>
      <w:rFonts w:ascii="Courier New" w:hAnsi="Courier New"/>
      <w:noProof/>
      <w:color w:val="0000FF"/>
      <w:sz w:val="22"/>
    </w:rPr>
  </w:style>
  <w:style w:type="paragraph" w:styleId="Textebrut">
    <w:name w:val="Plain Text"/>
    <w:basedOn w:val="Normal"/>
    <w:link w:val="TextebrutCar"/>
    <w:rsid w:val="008D3151"/>
    <w:pPr>
      <w:jc w:val="left"/>
    </w:pPr>
    <w:rPr>
      <w:rFonts w:ascii="Courier New" w:hAnsi="Courier New"/>
      <w:szCs w:val="20"/>
      <w:lang w:eastAsia="fr-FR"/>
    </w:rPr>
  </w:style>
  <w:style w:type="paragraph" w:styleId="Notedebasdepage">
    <w:name w:val="footnote text"/>
    <w:basedOn w:val="Normal"/>
    <w:semiHidden/>
    <w:rsid w:val="00916A82"/>
    <w:pPr>
      <w:jc w:val="left"/>
    </w:pPr>
    <w:rPr>
      <w:sz w:val="20"/>
      <w:szCs w:val="20"/>
      <w:lang w:eastAsia="fr-FR"/>
    </w:rPr>
  </w:style>
  <w:style w:type="character" w:styleId="Appelnotedebasdep">
    <w:name w:val="footnote reference"/>
    <w:basedOn w:val="Policepardfaut"/>
    <w:semiHidden/>
    <w:rsid w:val="00916A82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B97E1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E1377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222325"/>
    <w:rPr>
      <w:color w:val="800080" w:themeColor="followedHyperlink"/>
      <w:u w:val="single"/>
    </w:rPr>
  </w:style>
  <w:style w:type="paragraph" w:styleId="PrformatHTML">
    <w:name w:val="HTML Preformatted"/>
    <w:basedOn w:val="Normal"/>
    <w:link w:val="PrformatHTMLCar"/>
    <w:uiPriority w:val="99"/>
    <w:unhideWhenUsed/>
    <w:rsid w:val="00137E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rsid w:val="00137E20"/>
    <w:rPr>
      <w:rFonts w:ascii="Courier New" w:hAnsi="Courier New" w:cs="Courier New"/>
    </w:rPr>
  </w:style>
  <w:style w:type="character" w:customStyle="1" w:styleId="TextebrutCar">
    <w:name w:val="Texte brut Car"/>
    <w:basedOn w:val="Policepardfaut"/>
    <w:link w:val="Textebrut"/>
    <w:rsid w:val="00C163C3"/>
    <w:rPr>
      <w:rFonts w:ascii="Courier New" w:hAnsi="Courier New"/>
      <w:sz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5B13C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Francine\Application%20Data\Microsoft\Mod&#232;les\106%20TP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0699831CD7F44F88738EF43234B931" ma:contentTypeVersion="6" ma:contentTypeDescription="Crée un document." ma:contentTypeScope="" ma:versionID="0ad48ccb5b9177d88a3282d14afc355c">
  <xsd:schema xmlns:xsd="http://www.w3.org/2001/XMLSchema" xmlns:xs="http://www.w3.org/2001/XMLSchema" xmlns:p="http://schemas.microsoft.com/office/2006/metadata/properties" xmlns:ns2="0d528132-7f28-419e-acc2-31f367a98106" targetNamespace="http://schemas.microsoft.com/office/2006/metadata/properties" ma:root="true" ma:fieldsID="c6c84426dec45e1d1bd89cbebdf60c22" ns2:_="">
    <xsd:import namespace="0d528132-7f28-419e-acc2-31f367a981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528132-7f28-419e-acc2-31f367a981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8E0B26B-C515-4394-A3BF-238E840807E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D1CA17F-4D78-4F4A-ADB2-2E8B07EB8B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528132-7f28-419e-acc2-31f367a98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3874763-95BE-4DC8-81EF-84EAA060F3C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106 TP.dot</Template>
  <TotalTime>4538</TotalTime>
  <Pages>10</Pages>
  <Words>1674</Words>
  <Characters>9211</Characters>
  <Application>Microsoft Office Word</Application>
  <DocSecurity>0</DocSecurity>
  <Lines>76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TP</vt:lpstr>
    </vt:vector>
  </TitlesOfParts>
  <Company>Collège Édouard-Montpetit</Company>
  <LinksUpToDate>false</LinksUpToDate>
  <CharactersWithSpaces>10864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</dc:title>
  <dc:subject/>
  <dc:creator>Béliveau/Comte/Desmeules</dc:creator>
  <cp:keywords/>
  <dc:description/>
  <cp:lastModifiedBy>Gammoudi Jamil</cp:lastModifiedBy>
  <cp:revision>39</cp:revision>
  <cp:lastPrinted>2008-02-14T01:38:00Z</cp:lastPrinted>
  <dcterms:created xsi:type="dcterms:W3CDTF">2021-03-24T13:53:00Z</dcterms:created>
  <dcterms:modified xsi:type="dcterms:W3CDTF">2021-05-05T19:03:00Z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0x0101002E0699831CD7F44F88738EF43234B931</vt:lpwstr>
  </property>
</Properties>
</file>